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DF8AB" w14:textId="1B1E6402" w:rsidR="0066311C" w:rsidRDefault="0055520A" w:rsidP="0055520A">
      <w:pPr>
        <w:pStyle w:val="TtuloCentrado"/>
      </w:pPr>
      <w:r w:rsidRPr="0055520A">
        <w:t>Toltecas del Nuevo Milenio</w:t>
      </w:r>
    </w:p>
    <w:p w14:paraId="3B000B76" w14:textId="77777777" w:rsidR="00D315A8" w:rsidRPr="00D315A8" w:rsidRDefault="00D315A8" w:rsidP="00D315A8">
      <w:pPr>
        <w:rPr>
          <w:lang w:val="es-AR"/>
        </w:rPr>
      </w:pPr>
      <w:r w:rsidRPr="00D315A8">
        <w:rPr>
          <w:lang w:val="es-AR"/>
        </w:rPr>
        <w:t>La sabiduría indígena y el desarrollo de la conciencia en el mundo de hoy.</w:t>
      </w:r>
    </w:p>
    <w:p w14:paraId="7CFA84BB" w14:textId="77777777" w:rsidR="0055520A" w:rsidRDefault="0055520A" w:rsidP="0055520A">
      <w:pPr>
        <w:rPr>
          <w:lang w:val="es-AR"/>
        </w:rPr>
      </w:pPr>
    </w:p>
    <w:p w14:paraId="0F3E8365" w14:textId="156F510E" w:rsidR="00A37FD0" w:rsidRDefault="00A37FD0" w:rsidP="0055520A">
      <w:pPr>
        <w:rPr>
          <w:lang w:val="es-AR"/>
        </w:rPr>
      </w:pPr>
      <w:r w:rsidRPr="00A37FD0">
        <w:rPr>
          <w:lang w:val="es-AR"/>
        </w:rPr>
        <w:t>VICTOR SÁNCHEZ</w:t>
      </w:r>
    </w:p>
    <w:p w14:paraId="27380808" w14:textId="2B98E3D0" w:rsidR="00BE0401" w:rsidRDefault="00BE0401">
      <w:pPr>
        <w:spacing w:line="240" w:lineRule="auto"/>
        <w:ind w:firstLine="0"/>
        <w:rPr>
          <w:lang w:val="es-AR"/>
        </w:rPr>
      </w:pPr>
      <w:r>
        <w:rPr>
          <w:lang w:val="es-AR"/>
        </w:rPr>
        <w:br w:type="page"/>
      </w:r>
    </w:p>
    <w:p w14:paraId="2368724A" w14:textId="0653CA7D" w:rsidR="00BE0401" w:rsidRDefault="00BE0401" w:rsidP="0055520A">
      <w:pPr>
        <w:rPr>
          <w:lang w:val="es-AR"/>
        </w:rPr>
      </w:pPr>
      <w:r w:rsidRPr="00BE0401">
        <w:rPr>
          <w:lang w:val="es-AR"/>
        </w:rPr>
        <w:lastRenderedPageBreak/>
        <w:t>NOTA DE CONTRATAPA</w:t>
      </w:r>
    </w:p>
    <w:p w14:paraId="31A18039" w14:textId="77777777" w:rsidR="00BE0401" w:rsidRPr="00BE0401" w:rsidRDefault="00BE0401" w:rsidP="00BE0401">
      <w:pPr>
        <w:rPr>
          <w:lang w:val="es-AR"/>
        </w:rPr>
      </w:pPr>
      <w:r w:rsidRPr="00BE0401">
        <w:rPr>
          <w:lang w:val="es-AR"/>
        </w:rPr>
        <w:t>El también autor de Las Enseñanzas de Don Carlos nos presenta en esta obra, desde una perspectiva</w:t>
      </w:r>
    </w:p>
    <w:p w14:paraId="1BC0DACF" w14:textId="77777777" w:rsidR="00BE0401" w:rsidRPr="00BE0401" w:rsidRDefault="00BE0401" w:rsidP="00BE0401">
      <w:pPr>
        <w:rPr>
          <w:lang w:val="es-AR"/>
        </w:rPr>
      </w:pPr>
      <w:proofErr w:type="spellStart"/>
      <w:r w:rsidRPr="00BE0401">
        <w:rPr>
          <w:lang w:val="es-AR"/>
        </w:rPr>
        <w:t>antiantropológica</w:t>
      </w:r>
      <w:proofErr w:type="spellEnd"/>
      <w:r w:rsidRPr="00BE0401">
        <w:rPr>
          <w:lang w:val="es-AR"/>
        </w:rPr>
        <w:t xml:space="preserve">, la trascendencia de la </w:t>
      </w:r>
      <w:proofErr w:type="spellStart"/>
      <w:r w:rsidRPr="00BE0401">
        <w:rPr>
          <w:lang w:val="es-AR"/>
        </w:rPr>
        <w:t>sap</w:t>
      </w:r>
      <w:proofErr w:type="spellEnd"/>
      <w:r w:rsidRPr="00BE0401">
        <w:rPr>
          <w:lang w:val="es-AR"/>
        </w:rPr>
        <w:t xml:space="preserve"> </w:t>
      </w:r>
      <w:proofErr w:type="spellStart"/>
      <w:r w:rsidRPr="00BE0401">
        <w:rPr>
          <w:lang w:val="es-AR"/>
        </w:rPr>
        <w:t>iduría</w:t>
      </w:r>
      <w:proofErr w:type="spellEnd"/>
      <w:r w:rsidRPr="00BE0401">
        <w:rPr>
          <w:lang w:val="es-AR"/>
        </w:rPr>
        <w:t xml:space="preserve"> y el desarrollo </w:t>
      </w:r>
      <w:proofErr w:type="spellStart"/>
      <w:r w:rsidRPr="00BE0401">
        <w:rPr>
          <w:lang w:val="es-AR"/>
        </w:rPr>
        <w:t>e</w:t>
      </w:r>
      <w:proofErr w:type="spellEnd"/>
      <w:r w:rsidRPr="00BE0401">
        <w:rPr>
          <w:lang w:val="es-AR"/>
        </w:rPr>
        <w:t xml:space="preserve"> la </w:t>
      </w:r>
      <w:proofErr w:type="spellStart"/>
      <w:r w:rsidRPr="00BE0401">
        <w:rPr>
          <w:lang w:val="es-AR"/>
        </w:rPr>
        <w:t>concien</w:t>
      </w:r>
      <w:proofErr w:type="spellEnd"/>
      <w:r w:rsidRPr="00BE0401">
        <w:rPr>
          <w:lang w:val="es-AR"/>
        </w:rPr>
        <w:t xml:space="preserve"> </w:t>
      </w:r>
      <w:proofErr w:type="spellStart"/>
      <w:r w:rsidRPr="00BE0401">
        <w:rPr>
          <w:lang w:val="es-AR"/>
        </w:rPr>
        <w:t>cia</w:t>
      </w:r>
      <w:proofErr w:type="spellEnd"/>
      <w:r w:rsidRPr="00BE0401">
        <w:rPr>
          <w:lang w:val="es-AR"/>
        </w:rPr>
        <w:t xml:space="preserve"> del pueblo Tolteca, </w:t>
      </w:r>
      <w:proofErr w:type="gramStart"/>
      <w:r w:rsidRPr="00BE0401">
        <w:rPr>
          <w:lang w:val="es-AR"/>
        </w:rPr>
        <w:t>cuya  visión</w:t>
      </w:r>
      <w:proofErr w:type="gramEnd"/>
      <w:r w:rsidRPr="00BE0401">
        <w:rPr>
          <w:lang w:val="es-AR"/>
        </w:rPr>
        <w:t xml:space="preserve">  del  mundo  y  la  realidad  existe  en  comunidades  consagradas  a  mantener  con  vida  su Tradición.</w:t>
      </w:r>
    </w:p>
    <w:p w14:paraId="5096F158" w14:textId="77777777" w:rsidR="00BE0401" w:rsidRPr="00BE0401" w:rsidRDefault="00BE0401" w:rsidP="00BE0401">
      <w:pPr>
        <w:rPr>
          <w:lang w:val="es-AR"/>
        </w:rPr>
      </w:pPr>
      <w:r w:rsidRPr="00BE0401">
        <w:rPr>
          <w:lang w:val="es-AR"/>
        </w:rPr>
        <w:t>Toltecas del Nuevo Milenio alude al hecho de que en este momento preciso y por un breve lapso de tiempo,  coinciden  sobre  este  mundo  dos  tipos  de  Toltecas:  los  sobrevivientes  de  la  época  antigua (</w:t>
      </w:r>
      <w:proofErr w:type="spellStart"/>
      <w:r w:rsidRPr="00BE0401">
        <w:rPr>
          <w:lang w:val="es-AR"/>
        </w:rPr>
        <w:t>wirarrikas</w:t>
      </w:r>
      <w:proofErr w:type="spellEnd"/>
      <w:r w:rsidRPr="00BE0401">
        <w:rPr>
          <w:lang w:val="es-AR"/>
        </w:rPr>
        <w:t xml:space="preserve">  y   otros  grupos  indígenas)  y  la  nueva  simiente  de  Toltecas  que,  pasado  el  tiempo  de  la dominación sobre los pueblos indios, tomará en su mano la “jícara del Conocimiento”, no por medio de la fundación de escuelas o iglesias, sino en la adopción de formas de vida congruentes con el Espíritu.</w:t>
      </w:r>
    </w:p>
    <w:p w14:paraId="25284A85" w14:textId="7467373B" w:rsidR="00BE0401" w:rsidRDefault="00BE0401" w:rsidP="00BE0401">
      <w:pPr>
        <w:rPr>
          <w:lang w:val="es-AR"/>
        </w:rPr>
      </w:pPr>
      <w:r w:rsidRPr="00BE0401">
        <w:rPr>
          <w:lang w:val="es-AR"/>
        </w:rPr>
        <w:t xml:space="preserve">Adentrarse en la Toltequidad y en la visión que enseña el modo correcto de vivir (de acuerdo a los </w:t>
      </w:r>
      <w:proofErr w:type="spellStart"/>
      <w:r w:rsidRPr="00BE0401">
        <w:rPr>
          <w:lang w:val="es-AR"/>
        </w:rPr>
        <w:t>wirarrikas</w:t>
      </w:r>
      <w:proofErr w:type="spellEnd"/>
      <w:proofErr w:type="gramStart"/>
      <w:r w:rsidRPr="00BE0401">
        <w:rPr>
          <w:lang w:val="es-AR"/>
        </w:rPr>
        <w:t>),  es</w:t>
      </w:r>
      <w:proofErr w:type="gramEnd"/>
      <w:r w:rsidRPr="00BE0401">
        <w:rPr>
          <w:lang w:val="es-AR"/>
        </w:rPr>
        <w:t xml:space="preserve">  encontrarse  con  una  práctica  espiritual  que  nos  conduce  a  ser  parte  integral  de  esta Tierra, alejándonos de la realidad aparente de la sociedad moderna que indefectiblemente nos lleva a creer que lo superficial es importante.</w:t>
      </w:r>
    </w:p>
    <w:p w14:paraId="3EDCD854" w14:textId="77777777" w:rsidR="00BE0401" w:rsidRDefault="00BE0401" w:rsidP="00BE0401">
      <w:pPr>
        <w:rPr>
          <w:lang w:val="es-AR"/>
        </w:rPr>
      </w:pPr>
    </w:p>
    <w:p w14:paraId="2CAFEEC1" w14:textId="77C20963" w:rsidR="00BE0401" w:rsidRDefault="00BE0401" w:rsidP="00BE0401">
      <w:pPr>
        <w:spacing w:line="240" w:lineRule="auto"/>
        <w:ind w:firstLine="0"/>
        <w:rPr>
          <w:lang w:val="es-AR"/>
        </w:rPr>
      </w:pPr>
      <w:r w:rsidRPr="00BE0401">
        <w:rPr>
          <w:lang w:val="es-AR"/>
        </w:rPr>
        <w:t>SOBRE EL AUTOR</w:t>
      </w:r>
    </w:p>
    <w:p w14:paraId="1F2F6001" w14:textId="77777777" w:rsidR="00BE0401" w:rsidRPr="00BE0401" w:rsidRDefault="00BE0401" w:rsidP="00BE0401">
      <w:pPr>
        <w:spacing w:line="240" w:lineRule="auto"/>
        <w:ind w:firstLine="0"/>
        <w:rPr>
          <w:lang w:val="es-AR"/>
        </w:rPr>
      </w:pPr>
      <w:proofErr w:type="gramStart"/>
      <w:r w:rsidRPr="00BE0401">
        <w:rPr>
          <w:lang w:val="es-AR"/>
        </w:rPr>
        <w:t xml:space="preserve">Víctor  </w:t>
      </w:r>
      <w:proofErr w:type="spellStart"/>
      <w:r w:rsidRPr="00BE0401">
        <w:rPr>
          <w:lang w:val="es-AR"/>
        </w:rPr>
        <w:t>Sánches</w:t>
      </w:r>
      <w:proofErr w:type="spellEnd"/>
      <w:proofErr w:type="gramEnd"/>
      <w:r w:rsidRPr="00BE0401">
        <w:rPr>
          <w:lang w:val="es-AR"/>
        </w:rPr>
        <w:t xml:space="preserve">  es  un  investigador  que  partió  de  la  maravilla  de  sus  primeros  encuentros  con  los</w:t>
      </w:r>
    </w:p>
    <w:p w14:paraId="7782D389" w14:textId="77777777" w:rsidR="00BE0401" w:rsidRPr="00BE0401" w:rsidRDefault="00BE0401" w:rsidP="00BE0401">
      <w:pPr>
        <w:spacing w:line="240" w:lineRule="auto"/>
        <w:ind w:firstLine="0"/>
        <w:rPr>
          <w:lang w:val="es-AR"/>
        </w:rPr>
      </w:pPr>
      <w:proofErr w:type="gramStart"/>
      <w:r w:rsidRPr="00BE0401">
        <w:rPr>
          <w:lang w:val="es-AR"/>
        </w:rPr>
        <w:t>indígenas  al</w:t>
      </w:r>
      <w:proofErr w:type="gramEnd"/>
      <w:r w:rsidRPr="00BE0401">
        <w:rPr>
          <w:lang w:val="es-AR"/>
        </w:rPr>
        <w:t xml:space="preserve">  estudio  de  la  antropología  académica;  de  allí  regresó  al  mundo  indígena  y descubrió  la </w:t>
      </w:r>
      <w:proofErr w:type="spellStart"/>
      <w:r w:rsidRPr="00BE0401">
        <w:rPr>
          <w:lang w:val="es-AR"/>
        </w:rPr>
        <w:t>antiantropología</w:t>
      </w:r>
      <w:proofErr w:type="spellEnd"/>
      <w:r w:rsidRPr="00BE0401">
        <w:rPr>
          <w:lang w:val="es-AR"/>
        </w:rPr>
        <w:t xml:space="preserve">:  una  actitud  de  </w:t>
      </w:r>
      <w:proofErr w:type="spellStart"/>
      <w:r w:rsidRPr="00BE0401">
        <w:rPr>
          <w:lang w:val="es-AR"/>
        </w:rPr>
        <w:t>investigac</w:t>
      </w:r>
      <w:proofErr w:type="spellEnd"/>
      <w:r w:rsidRPr="00BE0401">
        <w:rPr>
          <w:lang w:val="es-AR"/>
        </w:rPr>
        <w:t xml:space="preserve">  </w:t>
      </w:r>
      <w:proofErr w:type="spellStart"/>
      <w:r w:rsidRPr="00BE0401">
        <w:rPr>
          <w:lang w:val="es-AR"/>
        </w:rPr>
        <w:t>ión</w:t>
      </w:r>
      <w:proofErr w:type="spellEnd"/>
      <w:r w:rsidRPr="00BE0401">
        <w:rPr>
          <w:lang w:val="es-AR"/>
        </w:rPr>
        <w:t xml:space="preserve">  que  pone  en  énfasis  en  la  experiencia  humana  del encuentro con la otredad, y no en la elaboración de reportes intelectuales que reducen la realidad a los estrechos límites del marco teórico.</w:t>
      </w:r>
    </w:p>
    <w:p w14:paraId="70FA326A" w14:textId="77777777" w:rsidR="00BE0401" w:rsidRPr="00BE0401" w:rsidRDefault="00BE0401" w:rsidP="00BE0401">
      <w:pPr>
        <w:spacing w:line="240" w:lineRule="auto"/>
        <w:ind w:firstLine="0"/>
        <w:rPr>
          <w:lang w:val="es-AR"/>
        </w:rPr>
      </w:pPr>
      <w:r w:rsidRPr="00BE0401">
        <w:rPr>
          <w:lang w:val="es-AR"/>
        </w:rPr>
        <w:t xml:space="preserve">A   partir de sus aventuras en el mundo de la Naturaleza, recorriendo desiertos, </w:t>
      </w:r>
      <w:proofErr w:type="spellStart"/>
      <w:r w:rsidRPr="00BE0401">
        <w:rPr>
          <w:lang w:val="es-AR"/>
        </w:rPr>
        <w:t>selv</w:t>
      </w:r>
      <w:proofErr w:type="spellEnd"/>
      <w:r w:rsidRPr="00BE0401">
        <w:rPr>
          <w:lang w:val="es-AR"/>
        </w:rPr>
        <w:t xml:space="preserve"> as y montañas y explorando la comunicación con ballenas y delfines, nos propone el encuentro con ese mundo como el espacio idóneo para volver a nuestro ser natural y encontrar respuestas a las preguntas fundamentales,</w:t>
      </w:r>
    </w:p>
    <w:p w14:paraId="496D1241" w14:textId="77777777" w:rsidR="00BE0401" w:rsidRPr="00BE0401" w:rsidRDefault="00BE0401" w:rsidP="00BE0401">
      <w:pPr>
        <w:spacing w:line="240" w:lineRule="auto"/>
        <w:ind w:firstLine="0"/>
        <w:rPr>
          <w:lang w:val="es-AR"/>
        </w:rPr>
      </w:pPr>
      <w:r w:rsidRPr="00BE0401">
        <w:rPr>
          <w:lang w:val="es-AR"/>
        </w:rPr>
        <w:t>todo mediante una participación con el cuerpo y con un ecologismo que nace desde el corazón y se</w:t>
      </w:r>
    </w:p>
    <w:p w14:paraId="78622A4A" w14:textId="77777777" w:rsidR="00BE0401" w:rsidRPr="00BE0401" w:rsidRDefault="00BE0401" w:rsidP="00BE0401">
      <w:pPr>
        <w:spacing w:line="240" w:lineRule="auto"/>
        <w:ind w:firstLine="0"/>
        <w:rPr>
          <w:lang w:val="es-AR"/>
        </w:rPr>
      </w:pPr>
      <w:r w:rsidRPr="00BE0401">
        <w:rPr>
          <w:lang w:val="es-AR"/>
        </w:rPr>
        <w:t>expresa como una forma de vida.</w:t>
      </w:r>
    </w:p>
    <w:p w14:paraId="4A9EC82B" w14:textId="68FD618D" w:rsidR="00BE0401" w:rsidRDefault="00BE0401" w:rsidP="00BE0401">
      <w:pPr>
        <w:spacing w:line="240" w:lineRule="auto"/>
        <w:ind w:firstLine="0"/>
        <w:rPr>
          <w:lang w:val="es-AR"/>
        </w:rPr>
      </w:pPr>
      <w:proofErr w:type="gramStart"/>
      <w:r w:rsidRPr="00BE0401">
        <w:rPr>
          <w:lang w:val="es-AR"/>
        </w:rPr>
        <w:t>El  cúmulo</w:t>
      </w:r>
      <w:proofErr w:type="gramEnd"/>
      <w:r w:rsidRPr="00BE0401">
        <w:rPr>
          <w:lang w:val="es-AR"/>
        </w:rPr>
        <w:t xml:space="preserve">  de  sus  experiencias  en  diferentes  campos  lo  ha  llevado  a  conformar  una  propuesta  de desarrollo humano, a la que ha llamado “el arte de vivir a propósito”.</w:t>
      </w:r>
    </w:p>
    <w:p w14:paraId="69896CEC" w14:textId="77777777" w:rsidR="00BE0401" w:rsidRDefault="00BE0401" w:rsidP="00BE0401">
      <w:pPr>
        <w:spacing w:line="240" w:lineRule="auto"/>
        <w:ind w:firstLine="0"/>
        <w:rPr>
          <w:lang w:val="es-AR"/>
        </w:rPr>
      </w:pPr>
    </w:p>
    <w:p w14:paraId="1FA35D4A" w14:textId="4246A499" w:rsidR="00BE0401" w:rsidRDefault="00BE0401" w:rsidP="00BE0401">
      <w:pPr>
        <w:spacing w:line="240" w:lineRule="auto"/>
        <w:ind w:firstLine="0"/>
        <w:rPr>
          <w:lang w:val="es-AR"/>
        </w:rPr>
      </w:pPr>
      <w:r w:rsidRPr="00BE0401">
        <w:rPr>
          <w:lang w:val="es-AR"/>
        </w:rPr>
        <w:t>Agradecimientos</w:t>
      </w:r>
    </w:p>
    <w:p w14:paraId="020708EF" w14:textId="77777777" w:rsidR="00BE0401" w:rsidRPr="00BE0401" w:rsidRDefault="00BE0401" w:rsidP="00BE0401">
      <w:pPr>
        <w:spacing w:line="240" w:lineRule="auto"/>
        <w:ind w:firstLine="0"/>
        <w:rPr>
          <w:lang w:val="es-AR"/>
        </w:rPr>
      </w:pPr>
      <w:proofErr w:type="gramStart"/>
      <w:r w:rsidRPr="00BE0401">
        <w:rPr>
          <w:lang w:val="es-AR"/>
        </w:rPr>
        <w:t>Deseo  expresar</w:t>
      </w:r>
      <w:proofErr w:type="gramEnd"/>
      <w:r w:rsidRPr="00BE0401">
        <w:rPr>
          <w:lang w:val="es-AR"/>
        </w:rPr>
        <w:t xml:space="preserve">  mi  reconocimiento  a  los  siguientes  seres,  cuya  presencia  en  el  mundo  ha  contribuido  de</w:t>
      </w:r>
    </w:p>
    <w:p w14:paraId="62EE6D0C" w14:textId="77777777" w:rsidR="00BE0401" w:rsidRPr="00BE0401" w:rsidRDefault="00BE0401" w:rsidP="00BE0401">
      <w:pPr>
        <w:spacing w:line="240" w:lineRule="auto"/>
        <w:ind w:firstLine="0"/>
        <w:rPr>
          <w:lang w:val="es-AR"/>
        </w:rPr>
      </w:pPr>
      <w:r w:rsidRPr="00BE0401">
        <w:rPr>
          <w:lang w:val="es-AR"/>
        </w:rPr>
        <w:t>modo muy significativo a la realización de la presente obra:</w:t>
      </w:r>
    </w:p>
    <w:p w14:paraId="6FDA565A" w14:textId="77777777" w:rsidR="00BE0401" w:rsidRPr="00BE0401" w:rsidRDefault="00BE0401" w:rsidP="00BE0401">
      <w:pPr>
        <w:spacing w:line="240" w:lineRule="auto"/>
        <w:ind w:firstLine="0"/>
        <w:rPr>
          <w:lang w:val="es-AR"/>
        </w:rPr>
      </w:pPr>
      <w:r w:rsidRPr="00BE0401">
        <w:rPr>
          <w:lang w:val="es-AR"/>
        </w:rPr>
        <w:t xml:space="preserve">A mis </w:t>
      </w:r>
      <w:proofErr w:type="spellStart"/>
      <w:r w:rsidRPr="00BE0401">
        <w:rPr>
          <w:lang w:val="es-AR"/>
        </w:rPr>
        <w:t>teokaris</w:t>
      </w:r>
      <w:proofErr w:type="spellEnd"/>
      <w:r w:rsidRPr="00BE0401">
        <w:rPr>
          <w:lang w:val="es-AR"/>
        </w:rPr>
        <w:t>, los jicareros de Santa María, por su sencillez y la alegría con que llevan a cabo la titánica tarea de mantener viva su Tradición, en medio de tiempos tan difíciles.</w:t>
      </w:r>
    </w:p>
    <w:p w14:paraId="262FA83E" w14:textId="77777777" w:rsidR="00BE0401" w:rsidRPr="00BE0401" w:rsidRDefault="00BE0401" w:rsidP="00BE0401">
      <w:pPr>
        <w:spacing w:line="240" w:lineRule="auto"/>
        <w:ind w:firstLine="0"/>
        <w:rPr>
          <w:lang w:val="es-AR"/>
        </w:rPr>
      </w:pPr>
      <w:r w:rsidRPr="00BE0401">
        <w:rPr>
          <w:lang w:val="es-AR"/>
        </w:rPr>
        <w:t>A Tere y María del Mar por su aporte e impulso en la realización de mis locuras. A Manolo y a René por su amistad y valentía en las batallas compartidas.</w:t>
      </w:r>
    </w:p>
    <w:p w14:paraId="0D561B95" w14:textId="77777777" w:rsidR="00BE0401" w:rsidRPr="00BE0401" w:rsidRDefault="00BE0401" w:rsidP="00BE0401">
      <w:pPr>
        <w:spacing w:line="240" w:lineRule="auto"/>
        <w:ind w:firstLine="0"/>
        <w:rPr>
          <w:lang w:val="es-AR"/>
        </w:rPr>
      </w:pPr>
      <w:r w:rsidRPr="00BE0401">
        <w:rPr>
          <w:lang w:val="es-AR"/>
        </w:rPr>
        <w:t>A mi padre el Sol.</w:t>
      </w:r>
    </w:p>
    <w:p w14:paraId="3B6CDA6D" w14:textId="77777777" w:rsidR="00BE0401" w:rsidRPr="00BE0401" w:rsidRDefault="00BE0401" w:rsidP="00BE0401">
      <w:pPr>
        <w:spacing w:line="240" w:lineRule="auto"/>
        <w:ind w:firstLine="0"/>
        <w:rPr>
          <w:lang w:val="es-AR"/>
        </w:rPr>
      </w:pPr>
      <w:r w:rsidRPr="00BE0401">
        <w:rPr>
          <w:lang w:val="es-AR"/>
        </w:rPr>
        <w:t>A mi madre, la Tierra.</w:t>
      </w:r>
    </w:p>
    <w:p w14:paraId="5A046362" w14:textId="77777777" w:rsidR="00BE0401" w:rsidRPr="00BE0401" w:rsidRDefault="00BE0401" w:rsidP="00BE0401">
      <w:pPr>
        <w:spacing w:line="240" w:lineRule="auto"/>
        <w:ind w:firstLine="0"/>
        <w:rPr>
          <w:lang w:val="es-AR"/>
        </w:rPr>
      </w:pPr>
      <w:r w:rsidRPr="00BE0401">
        <w:rPr>
          <w:lang w:val="es-AR"/>
        </w:rPr>
        <w:t>A mi hermano, el Venado. A mi abuelo, el Fuego.</w:t>
      </w:r>
    </w:p>
    <w:p w14:paraId="51008920" w14:textId="756593FE" w:rsidR="00BE0401" w:rsidRDefault="00BE0401" w:rsidP="00BE0401">
      <w:pPr>
        <w:spacing w:line="240" w:lineRule="auto"/>
        <w:ind w:firstLine="0"/>
        <w:rPr>
          <w:lang w:val="es-AR"/>
        </w:rPr>
      </w:pPr>
      <w:r w:rsidRPr="00BE0401">
        <w:rPr>
          <w:lang w:val="es-AR"/>
        </w:rPr>
        <w:t>Al Espíritu.</w:t>
      </w:r>
    </w:p>
    <w:p w14:paraId="649902D5" w14:textId="3E65237E" w:rsidR="00BE0401" w:rsidRDefault="00BE0401">
      <w:pPr>
        <w:spacing w:line="240" w:lineRule="auto"/>
        <w:ind w:firstLine="0"/>
        <w:rPr>
          <w:lang w:val="es-AR"/>
        </w:rPr>
      </w:pPr>
      <w:r>
        <w:rPr>
          <w:lang w:val="es-AR"/>
        </w:rPr>
        <w:br w:type="page"/>
      </w:r>
    </w:p>
    <w:p w14:paraId="490F6B1F" w14:textId="1A1909F3" w:rsidR="00BE0401" w:rsidRDefault="00BE0401" w:rsidP="00BE0401">
      <w:pPr>
        <w:pStyle w:val="IndiceMAYUSCULAS"/>
        <w:rPr>
          <w:lang w:val="es-AR"/>
        </w:rPr>
      </w:pPr>
      <w:r w:rsidRPr="00BE0401">
        <w:rPr>
          <w:lang w:val="es-AR"/>
        </w:rPr>
        <w:t>ÍNDICE</w:t>
      </w:r>
    </w:p>
    <w:p w14:paraId="66F9EAF4" w14:textId="795EA417" w:rsidR="00BE0401" w:rsidRDefault="00BE0401" w:rsidP="00BE0401">
      <w:pPr>
        <w:pStyle w:val="Indice"/>
        <w:rPr>
          <w:lang w:val="es-AR"/>
        </w:rPr>
      </w:pPr>
      <w:r w:rsidRPr="00BE0401">
        <w:rPr>
          <w:lang w:val="es-AR"/>
        </w:rPr>
        <w:t>Introducción</w:t>
      </w:r>
    </w:p>
    <w:p w14:paraId="061E13B5" w14:textId="77777777" w:rsidR="00BE0401" w:rsidRDefault="00BE0401" w:rsidP="00BE0401">
      <w:pPr>
        <w:pStyle w:val="Indice"/>
        <w:rPr>
          <w:lang w:val="es-AR"/>
        </w:rPr>
      </w:pPr>
    </w:p>
    <w:p w14:paraId="6CA82902" w14:textId="77777777" w:rsidR="00BE0401" w:rsidRPr="00BE0401" w:rsidRDefault="00BE0401" w:rsidP="00BE0401">
      <w:pPr>
        <w:pStyle w:val="Indice"/>
        <w:rPr>
          <w:lang w:val="es-AR"/>
        </w:rPr>
      </w:pPr>
      <w:r w:rsidRPr="00BE0401">
        <w:rPr>
          <w:lang w:val="es-AR"/>
        </w:rPr>
        <w:t>PRIMERA PARTE: LA BÚSQUEDA DEL CONTACTO</w:t>
      </w:r>
    </w:p>
    <w:p w14:paraId="0A3A3587" w14:textId="77777777" w:rsidR="00BE0401" w:rsidRPr="00BE0401" w:rsidRDefault="00BE0401" w:rsidP="00BE0401">
      <w:pPr>
        <w:pStyle w:val="Indice"/>
        <w:rPr>
          <w:lang w:val="es-AR"/>
        </w:rPr>
      </w:pPr>
      <w:r w:rsidRPr="00BE0401">
        <w:rPr>
          <w:lang w:val="es-AR"/>
        </w:rPr>
        <w:t>Capítulo 1</w:t>
      </w:r>
    </w:p>
    <w:p w14:paraId="762442FF" w14:textId="77777777" w:rsidR="00BE0401" w:rsidRPr="00BE0401" w:rsidRDefault="00BE0401" w:rsidP="00BE0401">
      <w:pPr>
        <w:pStyle w:val="Indice"/>
        <w:rPr>
          <w:lang w:val="es-AR"/>
        </w:rPr>
      </w:pPr>
      <w:r w:rsidRPr="00BE0401">
        <w:rPr>
          <w:lang w:val="es-AR"/>
        </w:rPr>
        <w:t>Sobrevivencia de la Toltequidad</w:t>
      </w:r>
    </w:p>
    <w:p w14:paraId="52D9D723" w14:textId="682B315D" w:rsidR="00BE0401" w:rsidRDefault="00BE0401" w:rsidP="00BE0401">
      <w:pPr>
        <w:pStyle w:val="Indice"/>
        <w:rPr>
          <w:lang w:val="es-AR"/>
        </w:rPr>
      </w:pPr>
      <w:r w:rsidRPr="00BE0401">
        <w:rPr>
          <w:lang w:val="es-AR"/>
        </w:rPr>
        <w:t>Capítulo II La Tarea</w:t>
      </w:r>
    </w:p>
    <w:p w14:paraId="11CA4437" w14:textId="77777777" w:rsidR="00BE0401" w:rsidRDefault="00BE0401" w:rsidP="00BE0401">
      <w:pPr>
        <w:pStyle w:val="Indice"/>
        <w:rPr>
          <w:lang w:val="es-AR"/>
        </w:rPr>
      </w:pPr>
    </w:p>
    <w:p w14:paraId="5C958C63" w14:textId="77777777" w:rsidR="00BE0401" w:rsidRPr="00BE0401" w:rsidRDefault="00BE0401" w:rsidP="00BE0401">
      <w:pPr>
        <w:pStyle w:val="Indice"/>
        <w:rPr>
          <w:lang w:val="es-AR"/>
        </w:rPr>
      </w:pPr>
      <w:r w:rsidRPr="00BE0401">
        <w:rPr>
          <w:lang w:val="es-AR"/>
        </w:rPr>
        <w:t>PARTE II: LA TRADICIÓN TOLTECA</w:t>
      </w:r>
    </w:p>
    <w:p w14:paraId="70378D3A" w14:textId="77777777" w:rsidR="00BE0401" w:rsidRPr="00BE0401" w:rsidRDefault="00BE0401" w:rsidP="00BE0401">
      <w:pPr>
        <w:pStyle w:val="Indice"/>
        <w:rPr>
          <w:lang w:val="es-AR"/>
        </w:rPr>
      </w:pPr>
      <w:r w:rsidRPr="00BE0401">
        <w:rPr>
          <w:lang w:val="es-AR"/>
        </w:rPr>
        <w:t>Capítulo 3</w:t>
      </w:r>
    </w:p>
    <w:p w14:paraId="1E31CD0E" w14:textId="77777777" w:rsidR="00BE0401" w:rsidRPr="00BE0401" w:rsidRDefault="00BE0401" w:rsidP="00BE0401">
      <w:pPr>
        <w:pStyle w:val="Indice"/>
        <w:rPr>
          <w:lang w:val="es-AR"/>
        </w:rPr>
      </w:pPr>
      <w:r w:rsidRPr="00BE0401">
        <w:rPr>
          <w:lang w:val="es-AR"/>
        </w:rPr>
        <w:t>Los Toltecas Históricos</w:t>
      </w:r>
    </w:p>
    <w:p w14:paraId="7794439C" w14:textId="77777777" w:rsidR="00BE0401" w:rsidRPr="00BE0401" w:rsidRDefault="00BE0401" w:rsidP="00BE0401">
      <w:pPr>
        <w:pStyle w:val="Indice"/>
        <w:rPr>
          <w:lang w:val="es-AR"/>
        </w:rPr>
      </w:pPr>
      <w:r w:rsidRPr="00BE0401">
        <w:rPr>
          <w:lang w:val="es-AR"/>
        </w:rPr>
        <w:t>Capítulo 4</w:t>
      </w:r>
    </w:p>
    <w:p w14:paraId="0DF2BA5A" w14:textId="77777777" w:rsidR="00BE0401" w:rsidRPr="00BE0401" w:rsidRDefault="00BE0401" w:rsidP="00BE0401">
      <w:pPr>
        <w:pStyle w:val="Indice"/>
        <w:rPr>
          <w:lang w:val="es-AR"/>
        </w:rPr>
      </w:pPr>
      <w:proofErr w:type="spellStart"/>
      <w:r w:rsidRPr="00BE0401">
        <w:rPr>
          <w:lang w:val="es-AR"/>
        </w:rPr>
        <w:t>Toltecayotl</w:t>
      </w:r>
      <w:proofErr w:type="spellEnd"/>
    </w:p>
    <w:p w14:paraId="33E3B9C8" w14:textId="77777777" w:rsidR="00BE0401" w:rsidRPr="00BE0401" w:rsidRDefault="00BE0401" w:rsidP="00BE0401">
      <w:pPr>
        <w:pStyle w:val="Indice"/>
        <w:rPr>
          <w:lang w:val="es-AR"/>
        </w:rPr>
      </w:pPr>
      <w:r w:rsidRPr="00BE0401">
        <w:rPr>
          <w:lang w:val="es-AR"/>
        </w:rPr>
        <w:t>Capítulo 5</w:t>
      </w:r>
    </w:p>
    <w:p w14:paraId="1518EFF7" w14:textId="425AF224" w:rsidR="00BE0401" w:rsidRDefault="00BE0401" w:rsidP="00BE0401">
      <w:pPr>
        <w:pStyle w:val="Indice"/>
        <w:rPr>
          <w:lang w:val="es-AR"/>
        </w:rPr>
      </w:pPr>
      <w:r w:rsidRPr="00BE0401">
        <w:rPr>
          <w:lang w:val="es-AR"/>
        </w:rPr>
        <w:t>La Tradición de los toltecas supervivientes</w:t>
      </w:r>
    </w:p>
    <w:p w14:paraId="1DF57185" w14:textId="77777777" w:rsidR="00BE0401" w:rsidRDefault="00BE0401" w:rsidP="00BE0401">
      <w:pPr>
        <w:pStyle w:val="Indice"/>
        <w:rPr>
          <w:lang w:val="es-AR"/>
        </w:rPr>
      </w:pPr>
    </w:p>
    <w:p w14:paraId="77D8746B" w14:textId="77777777" w:rsidR="00BE0401" w:rsidRPr="00BE0401" w:rsidRDefault="00BE0401" w:rsidP="00BE0401">
      <w:pPr>
        <w:pStyle w:val="Indice"/>
        <w:rPr>
          <w:lang w:val="es-AR"/>
        </w:rPr>
      </w:pPr>
      <w:r w:rsidRPr="00BE0401">
        <w:rPr>
          <w:lang w:val="es-AR"/>
        </w:rPr>
        <w:t>PARTE III: VIVENCIAS EN LA TOLTEQUIDAD</w:t>
      </w:r>
    </w:p>
    <w:p w14:paraId="45F72F79" w14:textId="77777777" w:rsidR="00BE0401" w:rsidRPr="00BE0401" w:rsidRDefault="00BE0401" w:rsidP="00BE0401">
      <w:pPr>
        <w:pStyle w:val="Indice"/>
        <w:rPr>
          <w:lang w:val="es-AR"/>
        </w:rPr>
      </w:pPr>
      <w:r w:rsidRPr="00BE0401">
        <w:rPr>
          <w:lang w:val="es-AR"/>
        </w:rPr>
        <w:t>Capítulo 6</w:t>
      </w:r>
    </w:p>
    <w:p w14:paraId="36E4FF83" w14:textId="77777777" w:rsidR="00BE0401" w:rsidRPr="00BE0401" w:rsidRDefault="00BE0401" w:rsidP="00BE0401">
      <w:pPr>
        <w:pStyle w:val="Indice"/>
        <w:rPr>
          <w:lang w:val="es-AR"/>
        </w:rPr>
      </w:pPr>
      <w:proofErr w:type="spellStart"/>
      <w:r w:rsidRPr="00BE0401">
        <w:rPr>
          <w:lang w:val="es-AR"/>
        </w:rPr>
        <w:t>Antiantropología</w:t>
      </w:r>
      <w:proofErr w:type="spellEnd"/>
      <w:r w:rsidRPr="00BE0401">
        <w:rPr>
          <w:lang w:val="es-AR"/>
        </w:rPr>
        <w:t xml:space="preserve"> en Acción</w:t>
      </w:r>
    </w:p>
    <w:p w14:paraId="0A2B142B" w14:textId="77777777" w:rsidR="00BE0401" w:rsidRPr="00BE0401" w:rsidRDefault="00BE0401" w:rsidP="00BE0401">
      <w:pPr>
        <w:pStyle w:val="Indice"/>
        <w:rPr>
          <w:lang w:val="es-AR"/>
        </w:rPr>
      </w:pPr>
      <w:r w:rsidRPr="00BE0401">
        <w:rPr>
          <w:lang w:val="es-AR"/>
        </w:rPr>
        <w:t>Capítulo 7</w:t>
      </w:r>
    </w:p>
    <w:p w14:paraId="31B1655A" w14:textId="77777777" w:rsidR="00BE0401" w:rsidRPr="00BE0401" w:rsidRDefault="00BE0401" w:rsidP="00BE0401">
      <w:pPr>
        <w:pStyle w:val="Indice"/>
        <w:rPr>
          <w:lang w:val="es-AR"/>
        </w:rPr>
      </w:pPr>
      <w:r w:rsidRPr="00BE0401">
        <w:rPr>
          <w:lang w:val="es-AR"/>
        </w:rPr>
        <w:t xml:space="preserve">Eclipse en </w:t>
      </w:r>
      <w:proofErr w:type="spellStart"/>
      <w:r w:rsidRPr="00BE0401">
        <w:rPr>
          <w:lang w:val="es-AR"/>
        </w:rPr>
        <w:t>LaUnarre</w:t>
      </w:r>
      <w:proofErr w:type="spellEnd"/>
    </w:p>
    <w:p w14:paraId="7D89FC37" w14:textId="77777777" w:rsidR="00BE0401" w:rsidRPr="00BE0401" w:rsidRDefault="00BE0401" w:rsidP="00BE0401">
      <w:pPr>
        <w:pStyle w:val="Indice"/>
        <w:rPr>
          <w:lang w:val="es-AR"/>
        </w:rPr>
      </w:pPr>
      <w:r w:rsidRPr="00BE0401">
        <w:rPr>
          <w:lang w:val="es-AR"/>
        </w:rPr>
        <w:t>Capítulo 8</w:t>
      </w:r>
    </w:p>
    <w:p w14:paraId="319DD7F9" w14:textId="77777777" w:rsidR="00BE0401" w:rsidRPr="00BE0401" w:rsidRDefault="00BE0401" w:rsidP="00BE0401">
      <w:pPr>
        <w:pStyle w:val="Indice"/>
        <w:rPr>
          <w:lang w:val="es-AR"/>
        </w:rPr>
      </w:pPr>
      <w:r w:rsidRPr="00BE0401">
        <w:rPr>
          <w:lang w:val="es-AR"/>
        </w:rPr>
        <w:t>Augurio en la Montaña Sagrada</w:t>
      </w:r>
    </w:p>
    <w:p w14:paraId="0F732707" w14:textId="77777777" w:rsidR="00BE0401" w:rsidRPr="00BE0401" w:rsidRDefault="00BE0401" w:rsidP="00BE0401">
      <w:pPr>
        <w:pStyle w:val="Indice"/>
        <w:rPr>
          <w:lang w:val="es-AR"/>
        </w:rPr>
      </w:pPr>
      <w:r w:rsidRPr="00BE0401">
        <w:rPr>
          <w:lang w:val="es-AR"/>
        </w:rPr>
        <w:t>Capítulo 9</w:t>
      </w:r>
    </w:p>
    <w:p w14:paraId="5AF9A648" w14:textId="4FACFA87" w:rsidR="00BE0401" w:rsidRDefault="00BE0401" w:rsidP="00BE0401">
      <w:pPr>
        <w:pStyle w:val="Indice"/>
        <w:rPr>
          <w:lang w:val="es-AR"/>
        </w:rPr>
      </w:pPr>
      <w:r w:rsidRPr="00BE0401">
        <w:rPr>
          <w:lang w:val="es-AR"/>
        </w:rPr>
        <w:t xml:space="preserve">La peregrinación a </w:t>
      </w:r>
      <w:proofErr w:type="spellStart"/>
      <w:r w:rsidRPr="00BE0401">
        <w:rPr>
          <w:lang w:val="es-AR"/>
        </w:rPr>
        <w:t>Humun</w:t>
      </w:r>
      <w:proofErr w:type="spellEnd"/>
      <w:r w:rsidRPr="00BE0401">
        <w:rPr>
          <w:lang w:val="es-AR"/>
        </w:rPr>
        <w:t xml:space="preserve">’ </w:t>
      </w:r>
      <w:proofErr w:type="spellStart"/>
      <w:r w:rsidRPr="00BE0401">
        <w:rPr>
          <w:lang w:val="es-AR"/>
        </w:rPr>
        <w:t>Kulluaby</w:t>
      </w:r>
      <w:proofErr w:type="spellEnd"/>
    </w:p>
    <w:p w14:paraId="0E0A6BC9" w14:textId="77777777" w:rsidR="00BE0401" w:rsidRDefault="00BE0401" w:rsidP="00BE0401">
      <w:pPr>
        <w:pStyle w:val="Indice"/>
        <w:rPr>
          <w:lang w:val="es-AR"/>
        </w:rPr>
      </w:pPr>
    </w:p>
    <w:p w14:paraId="499D042D" w14:textId="77777777" w:rsidR="00BE0401" w:rsidRPr="00BE0401" w:rsidRDefault="00BE0401" w:rsidP="00BE0401">
      <w:pPr>
        <w:pStyle w:val="Indice"/>
        <w:rPr>
          <w:lang w:val="es-AR"/>
        </w:rPr>
      </w:pPr>
      <w:r w:rsidRPr="00BE0401">
        <w:rPr>
          <w:lang w:val="es-AR"/>
        </w:rPr>
        <w:t>Epilogo</w:t>
      </w:r>
    </w:p>
    <w:p w14:paraId="03A6FCFE" w14:textId="27B615DB" w:rsidR="00BE0401" w:rsidRDefault="00BE0401" w:rsidP="00BE0401">
      <w:pPr>
        <w:pStyle w:val="Indice"/>
        <w:rPr>
          <w:lang w:val="es-AR"/>
        </w:rPr>
      </w:pPr>
      <w:r w:rsidRPr="00BE0401">
        <w:rPr>
          <w:lang w:val="es-AR"/>
        </w:rPr>
        <w:t xml:space="preserve">Marcha de Poder en </w:t>
      </w:r>
      <w:proofErr w:type="spellStart"/>
      <w:r w:rsidRPr="00BE0401">
        <w:rPr>
          <w:lang w:val="es-AR"/>
        </w:rPr>
        <w:t>LaUnarre</w:t>
      </w:r>
      <w:proofErr w:type="spellEnd"/>
    </w:p>
    <w:p w14:paraId="2FC86985" w14:textId="2B0245BA" w:rsidR="0078382E" w:rsidRDefault="0078382E">
      <w:pPr>
        <w:spacing w:line="240" w:lineRule="auto"/>
        <w:ind w:firstLine="0"/>
        <w:rPr>
          <w:sz w:val="28"/>
          <w:lang w:val="es-AR"/>
        </w:rPr>
      </w:pPr>
      <w:r>
        <w:rPr>
          <w:lang w:val="es-AR"/>
        </w:rPr>
        <w:br w:type="page"/>
      </w:r>
    </w:p>
    <w:p w14:paraId="1139AF10" w14:textId="14E1C9DC" w:rsidR="00BE0401" w:rsidRDefault="0078382E" w:rsidP="0078382E">
      <w:pPr>
        <w:rPr>
          <w:lang w:val="es-AR"/>
        </w:rPr>
      </w:pPr>
      <w:r w:rsidRPr="0078382E">
        <w:rPr>
          <w:lang w:val="es-AR"/>
        </w:rPr>
        <w:t>INTRODUCCIÓN</w:t>
      </w:r>
    </w:p>
    <w:p w14:paraId="4788D0A3" w14:textId="77777777" w:rsidR="0078382E" w:rsidRPr="0078382E" w:rsidRDefault="0078382E" w:rsidP="0078382E">
      <w:pPr>
        <w:rPr>
          <w:lang w:val="es-AR"/>
        </w:rPr>
      </w:pPr>
      <w:r w:rsidRPr="0078382E">
        <w:rPr>
          <w:lang w:val="es-AR"/>
        </w:rPr>
        <w:t>No escribo estas líneas por capricho; tampoco tengo interés en presentarme como el heredero elegido para</w:t>
      </w:r>
    </w:p>
    <w:p w14:paraId="66B8D15B" w14:textId="77777777" w:rsidR="0078382E" w:rsidRPr="0078382E" w:rsidRDefault="0078382E" w:rsidP="0078382E">
      <w:pPr>
        <w:rPr>
          <w:lang w:val="es-AR"/>
        </w:rPr>
      </w:pPr>
      <w:proofErr w:type="gramStart"/>
      <w:r w:rsidRPr="0078382E">
        <w:rPr>
          <w:lang w:val="es-AR"/>
        </w:rPr>
        <w:t>ser  el</w:t>
      </w:r>
      <w:proofErr w:type="gramEnd"/>
      <w:r w:rsidRPr="0078382E">
        <w:rPr>
          <w:lang w:val="es-AR"/>
        </w:rPr>
        <w:t xml:space="preserve">  transmisor  de  la  Tradición  a  la  que  estoy  vinculado.  </w:t>
      </w:r>
      <w:proofErr w:type="gramStart"/>
      <w:r w:rsidRPr="0078382E">
        <w:rPr>
          <w:lang w:val="es-AR"/>
        </w:rPr>
        <w:t>Las  escribo</w:t>
      </w:r>
      <w:proofErr w:type="gramEnd"/>
      <w:r w:rsidRPr="0078382E">
        <w:rPr>
          <w:lang w:val="es-AR"/>
        </w:rPr>
        <w:t xml:space="preserve">  como  parte  de  una  tarea  y  una responsabilidad que me fue revelada entre indígenas de ascendencia tolteca. Aunque no voy a contar todo lo que he visto acerca de los procedimientos y cuerpo de prácticas de dicha Tradición, voy a hablar de cosas que yo personalmente hubiera preferido mantener en secreto. Pero esta tarea no es un asunto personal. Implica asumir mi responsabilidad como testigo y participante de una de las tradiciones espirituales más profundas y poderosas del mundo indígena mesoamericano, cuya sobrevivencia en los albores del nuevo milenio ofrece respuestas a las urgentes necesidades de cambio, </w:t>
      </w:r>
      <w:proofErr w:type="gramStart"/>
      <w:r w:rsidRPr="0078382E">
        <w:rPr>
          <w:lang w:val="es-AR"/>
        </w:rPr>
        <w:t>que</w:t>
      </w:r>
      <w:proofErr w:type="gramEnd"/>
      <w:r w:rsidRPr="0078382E">
        <w:rPr>
          <w:lang w:val="es-AR"/>
        </w:rPr>
        <w:t xml:space="preserve"> en la crisis de nuestro tiempo, requerimos los miembros de las sociedades modernas.</w:t>
      </w:r>
    </w:p>
    <w:p w14:paraId="5B448F96" w14:textId="77777777" w:rsidR="0078382E" w:rsidRPr="0078382E" w:rsidRDefault="0078382E" w:rsidP="0078382E">
      <w:pPr>
        <w:rPr>
          <w:lang w:val="es-AR"/>
        </w:rPr>
      </w:pPr>
      <w:proofErr w:type="gramStart"/>
      <w:r w:rsidRPr="0078382E">
        <w:rPr>
          <w:lang w:val="es-AR"/>
        </w:rPr>
        <w:t>Como  se</w:t>
      </w:r>
      <w:proofErr w:type="gramEnd"/>
      <w:r w:rsidRPr="0078382E">
        <w:rPr>
          <w:lang w:val="es-AR"/>
        </w:rPr>
        <w:t xml:space="preserve">  podrá  apreciar  en  el  relato,  no  fui  “elegido”  por  ningún  maestro  indígena  poseedor  de  poderes ultraterrenos, debido a alguna cualidad particular. Lo que ocurrió fue que ‘me colé” a su realidad aparte, y me </w:t>
      </w:r>
      <w:proofErr w:type="gramStart"/>
      <w:r w:rsidRPr="0078382E">
        <w:rPr>
          <w:lang w:val="es-AR"/>
        </w:rPr>
        <w:t>conecté  con</w:t>
      </w:r>
      <w:proofErr w:type="gramEnd"/>
      <w:r w:rsidRPr="0078382E">
        <w:rPr>
          <w:lang w:val="es-AR"/>
        </w:rPr>
        <w:t xml:space="preserve">  su  tradición  por  causas  que  escapan  a  mi  comprensión,  pero  en  las  que  algo  tuvo  que  ver  la enorme generosidad de esa gente y la persistencia de mis esfuerzos.</w:t>
      </w:r>
    </w:p>
    <w:p w14:paraId="70454D2C" w14:textId="77777777" w:rsidR="0078382E" w:rsidRPr="0078382E" w:rsidRDefault="0078382E" w:rsidP="0078382E">
      <w:pPr>
        <w:rPr>
          <w:lang w:val="es-AR"/>
        </w:rPr>
      </w:pPr>
      <w:r w:rsidRPr="0078382E">
        <w:rPr>
          <w:lang w:val="es-AR"/>
        </w:rPr>
        <w:t xml:space="preserve">La tesis principal de este libro es que la Tradición Tolteca no es una tradición muerta de la cual tenemos </w:t>
      </w:r>
      <w:proofErr w:type="gramStart"/>
      <w:r w:rsidRPr="0078382E">
        <w:rPr>
          <w:lang w:val="es-AR"/>
        </w:rPr>
        <w:t>referencias  sólo</w:t>
      </w:r>
      <w:proofErr w:type="gramEnd"/>
      <w:r w:rsidRPr="0078382E">
        <w:rPr>
          <w:lang w:val="es-AR"/>
        </w:rPr>
        <w:t xml:space="preserve">  por  relatos  y  leyendas,  sino  que  es  una  tradición  viva  con  practicantes  vivos  entre  los indígenas  de  nuestro  país,  y  que  su  supervivencia  coincide  históricamente  con  la  presencia  de  buscadores</w:t>
      </w:r>
    </w:p>
    <w:p w14:paraId="2DAE8F77" w14:textId="77777777" w:rsidR="0078382E" w:rsidRPr="0078382E" w:rsidRDefault="0078382E" w:rsidP="0078382E">
      <w:pPr>
        <w:rPr>
          <w:lang w:val="es-AR"/>
        </w:rPr>
      </w:pPr>
      <w:r w:rsidRPr="0078382E">
        <w:rPr>
          <w:lang w:val="es-AR"/>
        </w:rPr>
        <w:t>sinceros que; dejando de lado los caminos del fanatismo, la fantasía, o la ideología, están, de alguna manera,</w:t>
      </w:r>
    </w:p>
    <w:p w14:paraId="1CC29316" w14:textId="77777777" w:rsidR="0078382E" w:rsidRPr="0078382E" w:rsidRDefault="0078382E" w:rsidP="0078382E">
      <w:pPr>
        <w:rPr>
          <w:lang w:val="es-AR"/>
        </w:rPr>
      </w:pPr>
      <w:r w:rsidRPr="0078382E">
        <w:rPr>
          <w:lang w:val="es-AR"/>
        </w:rPr>
        <w:t xml:space="preserve">esforzándose en una lucha similar a la que caracterizó a los toltecas de la </w:t>
      </w:r>
      <w:proofErr w:type="spellStart"/>
      <w:r w:rsidRPr="0078382E">
        <w:rPr>
          <w:lang w:val="es-AR"/>
        </w:rPr>
        <w:t>antigúedad</w:t>
      </w:r>
      <w:proofErr w:type="spellEnd"/>
      <w:r w:rsidRPr="0078382E">
        <w:rPr>
          <w:lang w:val="es-AR"/>
        </w:rPr>
        <w:t xml:space="preserve"> y que caracteriza a los sobrevivientes.  </w:t>
      </w:r>
      <w:proofErr w:type="gramStart"/>
      <w:r w:rsidRPr="0078382E">
        <w:rPr>
          <w:lang w:val="es-AR"/>
        </w:rPr>
        <w:t>Esta  Tradición</w:t>
      </w:r>
      <w:proofErr w:type="gramEnd"/>
      <w:r w:rsidRPr="0078382E">
        <w:rPr>
          <w:lang w:val="es-AR"/>
        </w:rPr>
        <w:t xml:space="preserve">  no  sólo  está  sobreviviendo  en  los  albores  del  nuevo  milenio,  sino  que  está convirtiéndose  en  la  semilla  que  empieza  a  germinar  y  que  apunta  al  renacimiento  de  la  toltequidad,  ya no desde el punto de vista étnico sino espiritual.</w:t>
      </w:r>
    </w:p>
    <w:p w14:paraId="6F917813" w14:textId="77777777" w:rsidR="0078382E" w:rsidRPr="0078382E" w:rsidRDefault="0078382E" w:rsidP="0078382E">
      <w:pPr>
        <w:rPr>
          <w:lang w:val="es-AR"/>
        </w:rPr>
      </w:pPr>
      <w:r w:rsidRPr="0078382E">
        <w:rPr>
          <w:lang w:val="es-AR"/>
        </w:rPr>
        <w:t>Como expliqué en mi anterior libro “Las Enseñanzas de Don Carlos”, el material que entonces presentaba era tan sólo una parte del trabajo que he venido realizando por más de quince años, tanto entre indígenas como en la formación de grupos de crecimiento. Quedaba pendiente la publicación de materiales que dieran testimonio de las demás áreas de la labor realizada.</w:t>
      </w:r>
    </w:p>
    <w:p w14:paraId="0DBE93D6" w14:textId="77777777" w:rsidR="0078382E" w:rsidRPr="0078382E" w:rsidRDefault="0078382E" w:rsidP="0078382E">
      <w:pPr>
        <w:rPr>
          <w:lang w:val="es-AR"/>
        </w:rPr>
      </w:pPr>
      <w:proofErr w:type="gramStart"/>
      <w:r w:rsidRPr="0078382E">
        <w:rPr>
          <w:lang w:val="es-AR"/>
        </w:rPr>
        <w:t>El  presente</w:t>
      </w:r>
      <w:proofErr w:type="gramEnd"/>
      <w:r w:rsidRPr="0078382E">
        <w:rPr>
          <w:lang w:val="es-AR"/>
        </w:rPr>
        <w:t xml:space="preserve">  corresponde  a  la  segunda  parte  de  mi  testimonio  y  se  refiere  a  la  experiencia concreta en el</w:t>
      </w:r>
      <w:r>
        <w:rPr>
          <w:lang w:val="es-AR"/>
        </w:rPr>
        <w:t xml:space="preserve"> </w:t>
      </w:r>
      <w:r w:rsidRPr="0078382E">
        <w:rPr>
          <w:lang w:val="es-AR"/>
        </w:rPr>
        <w:t>4</w:t>
      </w:r>
    </w:p>
    <w:p w14:paraId="380A7B77" w14:textId="633A25B3" w:rsidR="0078382E" w:rsidRDefault="0078382E" w:rsidP="0078382E">
      <w:pPr>
        <w:rPr>
          <w:lang w:val="es-AR"/>
        </w:rPr>
      </w:pPr>
      <w:r w:rsidRPr="0078382E">
        <w:rPr>
          <w:lang w:val="es-AR"/>
        </w:rPr>
        <w:t xml:space="preserve">mundo indígena. En breve, daré a conocer el </w:t>
      </w:r>
      <w:proofErr w:type="gramStart"/>
      <w:r w:rsidRPr="0078382E">
        <w:rPr>
          <w:lang w:val="es-AR"/>
        </w:rPr>
        <w:t>tercer  elemento</w:t>
      </w:r>
      <w:proofErr w:type="gramEnd"/>
      <w:r w:rsidRPr="0078382E">
        <w:rPr>
          <w:lang w:val="es-AR"/>
        </w:rPr>
        <w:t xml:space="preserve"> de esta trilogía en la que me extiendo sobre el origen, naturaleza y método de mi trabajo con los grupos de desarrollo humano que he venido formando.</w:t>
      </w:r>
    </w:p>
    <w:p w14:paraId="60E0EB30" w14:textId="77777777" w:rsidR="0078382E" w:rsidRPr="0078382E" w:rsidRDefault="0078382E" w:rsidP="0078382E">
      <w:pPr>
        <w:rPr>
          <w:lang w:val="es-AR"/>
        </w:rPr>
      </w:pPr>
      <w:proofErr w:type="gramStart"/>
      <w:r w:rsidRPr="0078382E">
        <w:rPr>
          <w:lang w:val="es-AR"/>
        </w:rPr>
        <w:t>Hablaré  de</w:t>
      </w:r>
      <w:proofErr w:type="gramEnd"/>
      <w:r w:rsidRPr="0078382E">
        <w:rPr>
          <w:lang w:val="es-AR"/>
        </w:rPr>
        <w:t xml:space="preserve">  los  indígenas,  sí;  pero  no  de  aquellos  que  describen  los  antropólogos,  convertidos  por  sus</w:t>
      </w:r>
    </w:p>
    <w:p w14:paraId="2FAB858D" w14:textId="77777777" w:rsidR="0078382E" w:rsidRPr="0078382E" w:rsidRDefault="0078382E" w:rsidP="0078382E">
      <w:pPr>
        <w:rPr>
          <w:lang w:val="es-AR"/>
        </w:rPr>
      </w:pPr>
      <w:r w:rsidRPr="0078382E">
        <w:rPr>
          <w:lang w:val="es-AR"/>
        </w:rPr>
        <w:t xml:space="preserve">interpretaciones en la expresión del atraso de la humanidad y en portadores de un folklore que, más tarde o </w:t>
      </w:r>
      <w:proofErr w:type="gramStart"/>
      <w:r w:rsidRPr="0078382E">
        <w:rPr>
          <w:lang w:val="es-AR"/>
        </w:rPr>
        <w:t>más  temprano</w:t>
      </w:r>
      <w:proofErr w:type="gramEnd"/>
      <w:r w:rsidRPr="0078382E">
        <w:rPr>
          <w:lang w:val="es-AR"/>
        </w:rPr>
        <w:t>,  habrán  de  terminar  en  los  museos  o  en  los  libros  de  etnología  o  historia,  en  los  que  nos seguirán hablando de nuestra riqueza cultural o nuestro ‘gran pasado  histórico”. Tampoco hablaré de aquellos fantásticos indios sabios llenos de elaborados conceptos y pensamientos profundos, que tanto se parecen a los maestros espirituales venidos del oriente.</w:t>
      </w:r>
    </w:p>
    <w:p w14:paraId="622F4863" w14:textId="77777777" w:rsidR="0078382E" w:rsidRPr="0078382E" w:rsidRDefault="0078382E" w:rsidP="0078382E">
      <w:pPr>
        <w:rPr>
          <w:lang w:val="es-AR"/>
        </w:rPr>
      </w:pPr>
      <w:r w:rsidRPr="0078382E">
        <w:rPr>
          <w:lang w:val="es-AR"/>
        </w:rPr>
        <w:t xml:space="preserve">Los indios de los que puedo hablar, mis hermanos de la sierra, no se parecen a los indios de los libros de la </w:t>
      </w:r>
      <w:proofErr w:type="gramStart"/>
      <w:r w:rsidRPr="0078382E">
        <w:rPr>
          <w:lang w:val="es-AR"/>
        </w:rPr>
        <w:t>literatura  new</w:t>
      </w:r>
      <w:proofErr w:type="gramEnd"/>
      <w:r w:rsidRPr="0078382E">
        <w:rPr>
          <w:lang w:val="es-AR"/>
        </w:rPr>
        <w:t xml:space="preserve">  </w:t>
      </w:r>
      <w:proofErr w:type="spellStart"/>
      <w:r w:rsidRPr="0078382E">
        <w:rPr>
          <w:lang w:val="es-AR"/>
        </w:rPr>
        <w:t>age</w:t>
      </w:r>
      <w:proofErr w:type="spellEnd"/>
      <w:r w:rsidRPr="0078382E">
        <w:rPr>
          <w:lang w:val="es-AR"/>
        </w:rPr>
        <w:t xml:space="preserve">.  </w:t>
      </w:r>
      <w:proofErr w:type="gramStart"/>
      <w:r w:rsidRPr="0078382E">
        <w:rPr>
          <w:lang w:val="es-AR"/>
        </w:rPr>
        <w:t>No  tienen</w:t>
      </w:r>
      <w:proofErr w:type="gramEnd"/>
      <w:r w:rsidRPr="0078382E">
        <w:rPr>
          <w:lang w:val="es-AR"/>
        </w:rPr>
        <w:t xml:space="preserve">  nada  que  ver  con  lo  que  se  enseña  en  los  cursos  de  </w:t>
      </w:r>
      <w:proofErr w:type="spellStart"/>
      <w:r w:rsidRPr="0078382E">
        <w:rPr>
          <w:lang w:val="es-AR"/>
        </w:rPr>
        <w:t>shamanismo</w:t>
      </w:r>
      <w:proofErr w:type="spellEnd"/>
      <w:r w:rsidRPr="0078382E">
        <w:rPr>
          <w:lang w:val="es-AR"/>
        </w:rPr>
        <w:t xml:space="preserve">,  ni  están interesados en tomarnos como aprendices. Están en lo suyo, lo cual dista bastante de nuestro mundo artificial dé conceptos y concreto*. No </w:t>
      </w:r>
      <w:proofErr w:type="gramStart"/>
      <w:r w:rsidRPr="0078382E">
        <w:rPr>
          <w:lang w:val="es-AR"/>
        </w:rPr>
        <w:t>obstante</w:t>
      </w:r>
      <w:proofErr w:type="gramEnd"/>
      <w:r w:rsidRPr="0078382E">
        <w:rPr>
          <w:lang w:val="es-AR"/>
        </w:rPr>
        <w:t xml:space="preserve"> la distancia, hoy en día, es mortalmente i </w:t>
      </w:r>
      <w:proofErr w:type="spellStart"/>
      <w:r w:rsidRPr="0078382E">
        <w:rPr>
          <w:lang w:val="es-AR"/>
        </w:rPr>
        <w:t>mportante</w:t>
      </w:r>
      <w:proofErr w:type="spellEnd"/>
      <w:r w:rsidRPr="0078382E">
        <w:rPr>
          <w:lang w:val="es-AR"/>
        </w:rPr>
        <w:t xml:space="preserve"> para nosotros el aprender aunque sea un poco de eso en lo que ellos son expertos: El Encuentro con el Espíritu y la relación íntima y armónica con el Sol, La Tierra y el Fuego.</w:t>
      </w:r>
    </w:p>
    <w:p w14:paraId="4AF8F9D2" w14:textId="77777777" w:rsidR="0078382E" w:rsidRPr="0078382E" w:rsidRDefault="0078382E" w:rsidP="0078382E">
      <w:pPr>
        <w:rPr>
          <w:lang w:val="es-AR"/>
        </w:rPr>
      </w:pPr>
      <w:proofErr w:type="gramStart"/>
      <w:r w:rsidRPr="0078382E">
        <w:rPr>
          <w:lang w:val="es-AR"/>
        </w:rPr>
        <w:t>Los  indios</w:t>
      </w:r>
      <w:proofErr w:type="gramEnd"/>
      <w:r w:rsidRPr="0078382E">
        <w:rPr>
          <w:lang w:val="es-AR"/>
        </w:rPr>
        <w:t xml:space="preserve">  a  los  que  me  voy  a  referir,  hablan  muy  poco  y  cuando  lo  hacen,  no  hablan  como  un  profesor universitario,  ni  como  un  maestro  budista.  </w:t>
      </w:r>
      <w:proofErr w:type="gramStart"/>
      <w:r w:rsidRPr="0078382E">
        <w:rPr>
          <w:lang w:val="es-AR"/>
        </w:rPr>
        <w:t>Tampoco  caminan</w:t>
      </w:r>
      <w:proofErr w:type="gramEnd"/>
      <w:r w:rsidRPr="0078382E">
        <w:rPr>
          <w:lang w:val="es-AR"/>
        </w:rPr>
        <w:t xml:space="preserve">  por  las  paredes,  ni  cruzan  las  barrancas levitando. Pero tienen una enorme ventaja respecto de los indios sabios de películas y libros; son de carne y hueso. Existen, y cualquiera que se tome el trabajo suficiente, puede verlos.</w:t>
      </w:r>
    </w:p>
    <w:p w14:paraId="4C94D0CB" w14:textId="77777777" w:rsidR="0078382E" w:rsidRPr="0078382E" w:rsidRDefault="0078382E" w:rsidP="0078382E">
      <w:pPr>
        <w:rPr>
          <w:lang w:val="es-AR"/>
        </w:rPr>
      </w:pPr>
      <w:r w:rsidRPr="0078382E">
        <w:rPr>
          <w:lang w:val="es-AR"/>
        </w:rPr>
        <w:t>Estos indígenas cuyos conocimientos no se asemejan a los del mundo occidental, ni a los del oriental, son portadores  de  una  Tradición  propia  sumamente  eficiente,  la  cual  no  opera  como  un  cuerpo  de  creencias  o prácticas  religiosas  vacías,  sino  que  es  un  conjunto  de  procedimientos  precisos,  que  permiten  al  hombre experimentar una gama de experiencia y percepción, mucho más amplia de la que normalmente nos permite la cultura de la sociedad moderna de corte occidental.</w:t>
      </w:r>
    </w:p>
    <w:p w14:paraId="041ADDFB" w14:textId="77777777" w:rsidR="0078382E" w:rsidRPr="0078382E" w:rsidRDefault="0078382E" w:rsidP="0078382E">
      <w:pPr>
        <w:rPr>
          <w:lang w:val="es-AR"/>
        </w:rPr>
      </w:pPr>
      <w:r w:rsidRPr="0078382E">
        <w:rPr>
          <w:lang w:val="es-AR"/>
        </w:rPr>
        <w:t xml:space="preserve">En esta obra voy a exponer la forma en que los indígenas supervivientes de la antigua toltequidad buscan y encuentran al Espíritu y se relacionan con los principales </w:t>
      </w:r>
      <w:proofErr w:type="spellStart"/>
      <w:r w:rsidRPr="0078382E">
        <w:rPr>
          <w:lang w:val="es-AR"/>
        </w:rPr>
        <w:t>poderios</w:t>
      </w:r>
      <w:proofErr w:type="spellEnd"/>
      <w:r w:rsidRPr="0078382E">
        <w:rPr>
          <w:lang w:val="es-AR"/>
        </w:rPr>
        <w:t xml:space="preserve"> de la Naturaleza. Una forma en la que no hay libros, ideas, creencias, explicaciones, interpretaciones o intermediarios. Una forma en la que el asunto es entre cada uno y “aquello”. Nadie te promete ni te vende nada. Nadie te dice lo que habrás de encontrar.</w:t>
      </w:r>
    </w:p>
    <w:p w14:paraId="15C29EAF" w14:textId="77777777" w:rsidR="0078382E" w:rsidRPr="0078382E" w:rsidRDefault="0078382E" w:rsidP="0078382E">
      <w:pPr>
        <w:rPr>
          <w:lang w:val="es-AR"/>
        </w:rPr>
      </w:pPr>
      <w:r w:rsidRPr="0078382E">
        <w:rPr>
          <w:lang w:val="es-AR"/>
        </w:rPr>
        <w:t xml:space="preserve">Hablaré de un camino arduo y que dura toda una vida. Camino difícil, sí; pero real, contundente y tangible. </w:t>
      </w:r>
      <w:proofErr w:type="gramStart"/>
      <w:r w:rsidRPr="0078382E">
        <w:rPr>
          <w:lang w:val="es-AR"/>
        </w:rPr>
        <w:t>Ese  es</w:t>
      </w:r>
      <w:proofErr w:type="gramEnd"/>
      <w:r w:rsidRPr="0078382E">
        <w:rPr>
          <w:lang w:val="es-AR"/>
        </w:rPr>
        <w:t xml:space="preserve">  el  camino  del  Tolteca.  </w:t>
      </w:r>
      <w:proofErr w:type="gramStart"/>
      <w:r w:rsidRPr="0078382E">
        <w:rPr>
          <w:lang w:val="es-AR"/>
        </w:rPr>
        <w:t>Nada  de</w:t>
      </w:r>
      <w:proofErr w:type="gramEnd"/>
      <w:r w:rsidRPr="0078382E">
        <w:rPr>
          <w:lang w:val="es-AR"/>
        </w:rPr>
        <w:t xml:space="preserve">  historias,  nada  de  creencias.  </w:t>
      </w:r>
      <w:proofErr w:type="gramStart"/>
      <w:r w:rsidRPr="0078382E">
        <w:rPr>
          <w:lang w:val="es-AR"/>
        </w:rPr>
        <w:t>Hacer  y</w:t>
      </w:r>
      <w:proofErr w:type="gramEnd"/>
      <w:r w:rsidRPr="0078382E">
        <w:rPr>
          <w:lang w:val="es-AR"/>
        </w:rPr>
        <w:t xml:space="preserve">  ver  por  uno  mismo.  Sin intermediarios.</w:t>
      </w:r>
    </w:p>
    <w:p w14:paraId="664E5166" w14:textId="77777777" w:rsidR="0078382E" w:rsidRPr="0078382E" w:rsidRDefault="0078382E" w:rsidP="0078382E">
      <w:pPr>
        <w:rPr>
          <w:lang w:val="es-AR"/>
        </w:rPr>
      </w:pPr>
      <w:proofErr w:type="gramStart"/>
      <w:r w:rsidRPr="0078382E">
        <w:rPr>
          <w:lang w:val="es-AR"/>
        </w:rPr>
        <w:t>Cabe  aclarar</w:t>
      </w:r>
      <w:proofErr w:type="gramEnd"/>
      <w:r w:rsidRPr="0078382E">
        <w:rPr>
          <w:lang w:val="es-AR"/>
        </w:rPr>
        <w:t>,  que  me  refiero  a  los  indios  con  los  que  he  convivido  y  aprendido  llamándolos  Toltecas,</w:t>
      </w:r>
    </w:p>
    <w:p w14:paraId="6595AE3D" w14:textId="77777777" w:rsidR="0078382E" w:rsidRPr="0078382E" w:rsidRDefault="0078382E" w:rsidP="0078382E">
      <w:pPr>
        <w:rPr>
          <w:lang w:val="es-AR"/>
        </w:rPr>
      </w:pPr>
      <w:r w:rsidRPr="0078382E">
        <w:rPr>
          <w:lang w:val="es-AR"/>
        </w:rPr>
        <w:t xml:space="preserve">retomando el uso que entre los pueblos autóctonos de México en el siglo XVI se hacía de la palabra Tolteca y con la que se </w:t>
      </w:r>
      <w:proofErr w:type="spellStart"/>
      <w:r w:rsidRPr="0078382E">
        <w:rPr>
          <w:lang w:val="es-AR"/>
        </w:rPr>
        <w:t>referian</w:t>
      </w:r>
      <w:proofErr w:type="spellEnd"/>
      <w:r w:rsidRPr="0078382E">
        <w:rPr>
          <w:lang w:val="es-AR"/>
        </w:rPr>
        <w:t xml:space="preserve"> al Hombre de Conocimiento, aquel que dominaba~ las artes y saberes más profundos. Quede claro pues, que ellos no se nombran a sí mismos toltecas sino </w:t>
      </w:r>
      <w:proofErr w:type="spellStart"/>
      <w:r w:rsidRPr="0078382E">
        <w:rPr>
          <w:lang w:val="es-AR"/>
        </w:rPr>
        <w:t>wirrarika</w:t>
      </w:r>
      <w:proofErr w:type="spellEnd"/>
      <w:r w:rsidRPr="0078382E">
        <w:rPr>
          <w:lang w:val="es-AR"/>
        </w:rPr>
        <w:t>.</w:t>
      </w:r>
    </w:p>
    <w:p w14:paraId="3A4A417D" w14:textId="77777777" w:rsidR="0078382E" w:rsidRPr="0078382E" w:rsidRDefault="0078382E" w:rsidP="0078382E">
      <w:pPr>
        <w:rPr>
          <w:lang w:val="es-AR"/>
        </w:rPr>
      </w:pPr>
      <w:r w:rsidRPr="0078382E">
        <w:rPr>
          <w:lang w:val="es-AR"/>
        </w:rPr>
        <w:t xml:space="preserve">Otra razón para llamarlos “Toltecas Supervivientes de la Época Antigua”, es que son los herederos directos </w:t>
      </w:r>
      <w:proofErr w:type="gramStart"/>
      <w:r w:rsidRPr="0078382E">
        <w:rPr>
          <w:lang w:val="es-AR"/>
        </w:rPr>
        <w:t>de  la</w:t>
      </w:r>
      <w:proofErr w:type="gramEnd"/>
      <w:r w:rsidRPr="0078382E">
        <w:rPr>
          <w:lang w:val="es-AR"/>
        </w:rPr>
        <w:t xml:space="preserve">  cultura  espiritual  de  los  toltecas  históricos,  a  partir  de  la  fusión  entre  toltecas  y  </w:t>
      </w:r>
      <w:proofErr w:type="spellStart"/>
      <w:r w:rsidRPr="0078382E">
        <w:rPr>
          <w:lang w:val="es-AR"/>
        </w:rPr>
        <w:t>wirrarikas</w:t>
      </w:r>
      <w:proofErr w:type="spellEnd"/>
      <w:r w:rsidRPr="0078382E">
        <w:rPr>
          <w:lang w:val="es-AR"/>
        </w:rPr>
        <w:t xml:space="preserve">  que  se  dio posterior a la desintegración de Tula, en la región conocida como Aztlán.</w:t>
      </w:r>
    </w:p>
    <w:p w14:paraId="4DBF1E65" w14:textId="77777777" w:rsidR="0078382E" w:rsidRPr="0078382E" w:rsidRDefault="0078382E" w:rsidP="0078382E">
      <w:pPr>
        <w:rPr>
          <w:lang w:val="es-AR"/>
        </w:rPr>
      </w:pPr>
      <w:r w:rsidRPr="0078382E">
        <w:rPr>
          <w:lang w:val="es-AR"/>
        </w:rPr>
        <w:t xml:space="preserve">Los Toltecas del Nuevo Milenio son esos indígenas de la sierra que, contra viento y marea, han podido resistir las presiones más brutales que durante cinco siglos han intentado destruirlos. Son aquellos, que en la fuerza inefable de su Tradición; han encontrado los recursos suficientes para tener un pie puesto en el tercer </w:t>
      </w:r>
      <w:proofErr w:type="gramStart"/>
      <w:r w:rsidRPr="0078382E">
        <w:rPr>
          <w:lang w:val="es-AR"/>
        </w:rPr>
        <w:t>milenio,  sin</w:t>
      </w:r>
      <w:proofErr w:type="gramEnd"/>
      <w:r w:rsidRPr="0078382E">
        <w:rPr>
          <w:lang w:val="es-AR"/>
        </w:rPr>
        <w:t xml:space="preserve">  haber  perdido  sus  propios  caminos  de  búsqueda  y  encuentro  con  la  energía  que  sostiene  al universo.</w:t>
      </w:r>
    </w:p>
    <w:p w14:paraId="37FDD532" w14:textId="77777777" w:rsidR="0078382E" w:rsidRPr="0078382E" w:rsidRDefault="0078382E" w:rsidP="0078382E">
      <w:pPr>
        <w:rPr>
          <w:lang w:val="es-AR"/>
        </w:rPr>
      </w:pPr>
      <w:r w:rsidRPr="0078382E">
        <w:rPr>
          <w:lang w:val="es-AR"/>
        </w:rPr>
        <w:t xml:space="preserve">Pero los Toltecas del Nuevo Milenio no son sólo los supervivientes de la antigua Toltequidad. Son también aquellos seres humanos que en medio de la sociedad moderna, con todo su ruido y confusión, están abriendo </w:t>
      </w:r>
      <w:proofErr w:type="gramStart"/>
      <w:r w:rsidRPr="0078382E">
        <w:rPr>
          <w:lang w:val="es-AR"/>
        </w:rPr>
        <w:t>caminos  para</w:t>
      </w:r>
      <w:proofErr w:type="gramEnd"/>
      <w:r w:rsidRPr="0078382E">
        <w:rPr>
          <w:lang w:val="es-AR"/>
        </w:rPr>
        <w:t xml:space="preserve">  recuperar  la  herencia  mágica  que  nos  fue  robada;  caminos  que  nos  lleven  a  comprender  y revitalizar nuestra conexión íntima con el Espíritu. Estos nuevos hombres y mujeres que -al igual que nuestros viejos abuelos de Tula- </w:t>
      </w:r>
      <w:proofErr w:type="gramStart"/>
      <w:r w:rsidRPr="0078382E">
        <w:rPr>
          <w:lang w:val="es-AR"/>
        </w:rPr>
        <w:t>se  unifican</w:t>
      </w:r>
      <w:proofErr w:type="gramEnd"/>
      <w:r w:rsidRPr="0078382E">
        <w:rPr>
          <w:lang w:val="es-AR"/>
        </w:rPr>
        <w:t xml:space="preserve"> con el Sol, en la tarea de poner luz en medio de la oscuridad y el misterio, son la semilla de la nueva toltequidad.</w:t>
      </w:r>
    </w:p>
    <w:p w14:paraId="1FE8A41A" w14:textId="77777777" w:rsidR="0078382E" w:rsidRPr="0078382E" w:rsidRDefault="0078382E" w:rsidP="0078382E">
      <w:pPr>
        <w:rPr>
          <w:lang w:val="es-AR"/>
        </w:rPr>
      </w:pPr>
      <w:proofErr w:type="spellStart"/>
      <w:r w:rsidRPr="0078382E">
        <w:rPr>
          <w:lang w:val="es-AR"/>
        </w:rPr>
        <w:t>Aún</w:t>
      </w:r>
      <w:proofErr w:type="spellEnd"/>
      <w:r w:rsidRPr="0078382E">
        <w:rPr>
          <w:lang w:val="es-AR"/>
        </w:rPr>
        <w:t xml:space="preserve"> cuando este conocimiento puede despertar el interés sincero de aquellos que estén en la búsqueda de alternativas  con  sustancia,  no  es  necesario  ni  conveniente  que  se  produzca  una  invasión  a  los  territorios indígenas, ya que es de vital importancia que se preserven las zonas de refugio, en las que los indígenas de ascendencia  tolteca,  han  logrado  sobrevivir,  utilizando  el  aislamiento  geográfico  como  protección  contra  la presencia del blanco o el mestizo, que siguen siendo una amenaza para la supervivencia de su cultura material y espiritual. Por la razón anterior, he cambiado los nombres de las comunidades en las que trabajo y de las personas que figuran en el relato. La verdad es que generalmente no soy amigo de andar ocultando cosas o disfrazando los hechos, pero han sido los propios indígenas de la sierra, los que me    han    pedido    evitar    al máximo el despertar la curiosidad de la gente, que podría dar lugar a una presencia no deseada de mestizos o blancos en las zonas que con tanta dificultad han conseguido mantener aisladas.</w:t>
      </w:r>
    </w:p>
    <w:p w14:paraId="27E51638" w14:textId="3AEC311E" w:rsidR="0078382E" w:rsidRDefault="0078382E" w:rsidP="0078382E">
      <w:pPr>
        <w:rPr>
          <w:lang w:val="es-AR"/>
        </w:rPr>
      </w:pPr>
      <w:r w:rsidRPr="0078382E">
        <w:rPr>
          <w:lang w:val="es-AR"/>
        </w:rPr>
        <w:t xml:space="preserve">A pesar de lo anterior, me interesa enfatizar que los indígenas de los que hablo, están vivos y continúan con sus prácticas en este mismo momento. No maquillé los hechos ni los complementé con ficción como ocurre en tantos relatos no corroborables sobre ‘conocimiento </w:t>
      </w:r>
      <w:proofErr w:type="spellStart"/>
      <w:r w:rsidRPr="0078382E">
        <w:rPr>
          <w:lang w:val="es-AR"/>
        </w:rPr>
        <w:t>indigena</w:t>
      </w:r>
      <w:proofErr w:type="spellEnd"/>
      <w:r w:rsidRPr="0078382E">
        <w:rPr>
          <w:lang w:val="es-AR"/>
        </w:rPr>
        <w:t>”, que en muchos casos están nutridos más de las fantasías occidentales acerca del ‘indio sabio”, que de la presentación de experiencias concretas.</w:t>
      </w:r>
    </w:p>
    <w:p w14:paraId="6550438D" w14:textId="77777777" w:rsidR="0078382E" w:rsidRPr="0078382E" w:rsidRDefault="0078382E" w:rsidP="0078382E">
      <w:pPr>
        <w:rPr>
          <w:lang w:val="es-AR"/>
        </w:rPr>
      </w:pPr>
      <w:r w:rsidRPr="0078382E">
        <w:rPr>
          <w:lang w:val="es-AR"/>
        </w:rPr>
        <w:t>5</w:t>
      </w:r>
    </w:p>
    <w:p w14:paraId="533C64E8" w14:textId="77777777" w:rsidR="0078382E" w:rsidRPr="0078382E" w:rsidRDefault="0078382E" w:rsidP="0078382E">
      <w:pPr>
        <w:rPr>
          <w:lang w:val="es-AR"/>
        </w:rPr>
      </w:pPr>
      <w:r w:rsidRPr="0078382E">
        <w:rPr>
          <w:lang w:val="es-AR"/>
        </w:rPr>
        <w:t xml:space="preserve">Mi propuesta es que desarrollemos nuestros propios caminos hacia el encuentro del Tolteca que yace oculto </w:t>
      </w:r>
      <w:proofErr w:type="gramStart"/>
      <w:r w:rsidRPr="0078382E">
        <w:rPr>
          <w:lang w:val="es-AR"/>
        </w:rPr>
        <w:t>y  aguardando</w:t>
      </w:r>
      <w:proofErr w:type="gramEnd"/>
      <w:r w:rsidRPr="0078382E">
        <w:rPr>
          <w:lang w:val="es-AR"/>
        </w:rPr>
        <w:t xml:space="preserve">  en  el  interior  de  cada  uno  de  nosotros.  </w:t>
      </w:r>
      <w:proofErr w:type="gramStart"/>
      <w:r w:rsidRPr="0078382E">
        <w:rPr>
          <w:lang w:val="es-AR"/>
        </w:rPr>
        <w:t>Los  rasgos</w:t>
      </w:r>
      <w:proofErr w:type="gramEnd"/>
      <w:r w:rsidRPr="0078382E">
        <w:rPr>
          <w:lang w:val="es-AR"/>
        </w:rPr>
        <w:t xml:space="preserve">  principales  del  Camino  del  Tolteca,  que podemos  seguir  sin  invadir  las  comunidades  indígenas,  están  contenidos  en  la  obra  “El  Arte  de  Vivir  A Propósito”  en  la  que  detallo  la  metodología  y  forma  de  trabajo  que  he  desarrollado  a  través  de  los  cursos, campamentos  y  talleres  que  en  conjunto  constituyen  una  propuesta  de  Desarrollo  Humano,  nutrida  del conocimiento indígena y del encuentro no convencional con la Naturaleza.</w:t>
      </w:r>
    </w:p>
    <w:p w14:paraId="35E9380C" w14:textId="4EF7F0FF" w:rsidR="0078382E" w:rsidRDefault="0078382E" w:rsidP="0078382E">
      <w:pPr>
        <w:rPr>
          <w:lang w:val="es-AR"/>
        </w:rPr>
      </w:pPr>
      <w:proofErr w:type="gramStart"/>
      <w:r w:rsidRPr="0078382E">
        <w:rPr>
          <w:lang w:val="es-AR"/>
        </w:rPr>
        <w:t>Lo  que</w:t>
      </w:r>
      <w:proofErr w:type="gramEnd"/>
      <w:r w:rsidRPr="0078382E">
        <w:rPr>
          <w:lang w:val="es-AR"/>
        </w:rPr>
        <w:t xml:space="preserve">  he  aprendido  entre  los  Toltecas  supervivientes,  es  apenas  una  parte  de  su  conocimiento,  pero  el penetrar en su sentido cotidiano de integración con el mundo natural y compartir sus viajes por las insólitas posibilidades de la percepción, me ha puesto frente a lo que considero una lección </w:t>
      </w:r>
      <w:proofErr w:type="spellStart"/>
      <w:r w:rsidRPr="0078382E">
        <w:rPr>
          <w:lang w:val="es-AR"/>
        </w:rPr>
        <w:t>furdamental</w:t>
      </w:r>
      <w:proofErr w:type="spellEnd"/>
      <w:r w:rsidRPr="0078382E">
        <w:rPr>
          <w:lang w:val="es-AR"/>
        </w:rPr>
        <w:t xml:space="preserve"> que nos atañe a  todos  como  humanos:  somos  seres  luminosos.  </w:t>
      </w:r>
      <w:proofErr w:type="gramStart"/>
      <w:r w:rsidRPr="0078382E">
        <w:rPr>
          <w:lang w:val="es-AR"/>
        </w:rPr>
        <w:t xml:space="preserve">Sin  </w:t>
      </w:r>
      <w:proofErr w:type="spellStart"/>
      <w:r w:rsidRPr="0078382E">
        <w:rPr>
          <w:lang w:val="es-AR"/>
        </w:rPr>
        <w:t>in</w:t>
      </w:r>
      <w:proofErr w:type="gramEnd"/>
      <w:r w:rsidRPr="0078382E">
        <w:rPr>
          <w:lang w:val="es-AR"/>
        </w:rPr>
        <w:t>~.portar</w:t>
      </w:r>
      <w:proofErr w:type="spellEnd"/>
      <w:r w:rsidRPr="0078382E">
        <w:rPr>
          <w:lang w:val="es-AR"/>
        </w:rPr>
        <w:t xml:space="preserve">  lo  que  nuestro  ego  y  nuestras  ideas  digan acerca de nosotros mismos, la verdad esencial acerca de nuestra naturaleza, sigue siendo acorde a lo que expresaban nuestros abuelos en la vieja Tula:</w:t>
      </w:r>
    </w:p>
    <w:p w14:paraId="636A4946" w14:textId="77777777" w:rsidR="0078382E" w:rsidRPr="0078382E" w:rsidRDefault="0078382E" w:rsidP="0078382E">
      <w:pPr>
        <w:rPr>
          <w:i/>
          <w:iCs/>
          <w:lang w:val="es-AR"/>
        </w:rPr>
      </w:pPr>
      <w:r w:rsidRPr="0078382E">
        <w:rPr>
          <w:i/>
          <w:iCs/>
          <w:lang w:val="es-AR"/>
        </w:rPr>
        <w:t xml:space="preserve">¡Somos </w:t>
      </w:r>
      <w:proofErr w:type="gramStart"/>
      <w:r w:rsidRPr="0078382E">
        <w:rPr>
          <w:i/>
          <w:iCs/>
          <w:lang w:val="es-AR"/>
        </w:rPr>
        <w:t>los hijo</w:t>
      </w:r>
      <w:proofErr w:type="gramEnd"/>
      <w:r w:rsidRPr="0078382E">
        <w:rPr>
          <w:i/>
          <w:iCs/>
          <w:lang w:val="es-AR"/>
        </w:rPr>
        <w:t xml:space="preserve"> del Sol!</w:t>
      </w:r>
    </w:p>
    <w:p w14:paraId="1EA69AF5" w14:textId="7F89E093" w:rsidR="0078382E" w:rsidRDefault="0078382E" w:rsidP="0078382E">
      <w:pPr>
        <w:rPr>
          <w:i/>
          <w:iCs/>
          <w:lang w:val="es-AR"/>
        </w:rPr>
      </w:pPr>
      <w:r w:rsidRPr="0078382E">
        <w:rPr>
          <w:i/>
          <w:iCs/>
          <w:lang w:val="es-AR"/>
        </w:rPr>
        <w:t xml:space="preserve">¡Nuestra naturaleza es </w:t>
      </w:r>
      <w:proofErr w:type="gramStart"/>
      <w:r w:rsidRPr="0078382E">
        <w:rPr>
          <w:i/>
          <w:iCs/>
          <w:lang w:val="es-AR"/>
        </w:rPr>
        <w:t>brillar..!</w:t>
      </w:r>
      <w:proofErr w:type="gramEnd"/>
    </w:p>
    <w:p w14:paraId="4B23DB94" w14:textId="77777777" w:rsidR="0078382E" w:rsidRDefault="0078382E" w:rsidP="0078382E">
      <w:pPr>
        <w:rPr>
          <w:lang w:val="es-AR"/>
        </w:rPr>
      </w:pPr>
    </w:p>
    <w:p w14:paraId="656DA272" w14:textId="675C2721" w:rsidR="0078382E" w:rsidRDefault="0078382E" w:rsidP="0078382E">
      <w:pPr>
        <w:rPr>
          <w:lang w:val="es-AR"/>
        </w:rPr>
      </w:pPr>
      <w:proofErr w:type="spellStart"/>
      <w:r w:rsidRPr="0078382E">
        <w:rPr>
          <w:lang w:val="es-AR"/>
        </w:rPr>
        <w:t>Victor</w:t>
      </w:r>
      <w:proofErr w:type="spellEnd"/>
      <w:r w:rsidRPr="0078382E">
        <w:rPr>
          <w:lang w:val="es-AR"/>
        </w:rPr>
        <w:t xml:space="preserve"> Sánchez</w:t>
      </w:r>
    </w:p>
    <w:p w14:paraId="400643FC" w14:textId="77777777" w:rsidR="0078382E" w:rsidRDefault="0078382E" w:rsidP="0078382E">
      <w:pPr>
        <w:rPr>
          <w:lang w:val="es-AR"/>
        </w:rPr>
      </w:pPr>
    </w:p>
    <w:p w14:paraId="61DAC3E0" w14:textId="4E8C22A9" w:rsidR="0078382E" w:rsidRDefault="0078382E">
      <w:pPr>
        <w:spacing w:line="240" w:lineRule="auto"/>
        <w:ind w:firstLine="0"/>
        <w:rPr>
          <w:lang w:val="es-AR"/>
        </w:rPr>
      </w:pPr>
      <w:r>
        <w:rPr>
          <w:lang w:val="es-AR"/>
        </w:rPr>
        <w:br w:type="page"/>
      </w:r>
    </w:p>
    <w:p w14:paraId="711A970A" w14:textId="7109FEB1" w:rsidR="0078382E" w:rsidRDefault="0078382E" w:rsidP="0078382E">
      <w:pPr>
        <w:pStyle w:val="Ttulo2"/>
        <w:rPr>
          <w:lang w:val="es-AR"/>
        </w:rPr>
      </w:pPr>
      <w:r w:rsidRPr="0078382E">
        <w:rPr>
          <w:lang w:val="es-AR"/>
        </w:rPr>
        <w:t>CAPITULO 1</w:t>
      </w:r>
    </w:p>
    <w:p w14:paraId="65DF8390" w14:textId="35B7CE6F" w:rsidR="0078382E" w:rsidRDefault="0078382E" w:rsidP="0078382E">
      <w:pPr>
        <w:pStyle w:val="Ttulo3"/>
        <w:rPr>
          <w:lang w:val="es-AR"/>
        </w:rPr>
      </w:pPr>
      <w:r w:rsidRPr="0078382E">
        <w:rPr>
          <w:lang w:val="es-AR"/>
        </w:rPr>
        <w:t xml:space="preserve">SOBREVIVENCIA DE </w:t>
      </w:r>
      <w:r w:rsidRPr="0078382E">
        <w:t>LA</w:t>
      </w:r>
      <w:r w:rsidRPr="0078382E">
        <w:rPr>
          <w:lang w:val="es-AR"/>
        </w:rPr>
        <w:t xml:space="preserve"> TOLTEQUIDAD</w:t>
      </w:r>
    </w:p>
    <w:p w14:paraId="62744554" w14:textId="77777777" w:rsidR="0078382E" w:rsidRDefault="0078382E" w:rsidP="0078382E">
      <w:pPr>
        <w:rPr>
          <w:lang w:val="es-AR"/>
        </w:rPr>
      </w:pPr>
    </w:p>
    <w:p w14:paraId="60FD186C" w14:textId="77777777" w:rsidR="0078382E" w:rsidRPr="0078382E" w:rsidRDefault="0078382E" w:rsidP="0078382E">
      <w:pPr>
        <w:rPr>
          <w:lang w:val="es-AR"/>
        </w:rPr>
      </w:pPr>
      <w:proofErr w:type="gramStart"/>
      <w:r w:rsidRPr="0078382E">
        <w:rPr>
          <w:lang w:val="es-AR"/>
        </w:rPr>
        <w:t>Utilizo  la</w:t>
      </w:r>
      <w:proofErr w:type="gramEnd"/>
      <w:r w:rsidRPr="0078382E">
        <w:rPr>
          <w:lang w:val="es-AR"/>
        </w:rPr>
        <w:t xml:space="preserve">  palabra  Tolteca,  tal  como  la  seguían  usando  los  aztecas  a  la  llegada  de  los  españoles,  mucho</w:t>
      </w:r>
    </w:p>
    <w:p w14:paraId="689EC38B" w14:textId="77777777" w:rsidR="0078382E" w:rsidRPr="0078382E" w:rsidRDefault="0078382E" w:rsidP="0078382E">
      <w:pPr>
        <w:rPr>
          <w:lang w:val="es-AR"/>
        </w:rPr>
      </w:pPr>
      <w:r w:rsidRPr="0078382E">
        <w:rPr>
          <w:lang w:val="es-AR"/>
        </w:rPr>
        <w:t xml:space="preserve">después de la desaparición de los toltecas históricos. Llamaban así al Hombre de Conocimiento y Toltequidad a ese quehacer que, según los relatos, leyendas, testimonios etnográficos y arqueológicos, caracterizaba a los </w:t>
      </w:r>
      <w:proofErr w:type="gramStart"/>
      <w:r w:rsidRPr="0078382E">
        <w:rPr>
          <w:lang w:val="es-AR"/>
        </w:rPr>
        <w:t>toltecas  de</w:t>
      </w:r>
      <w:proofErr w:type="gramEnd"/>
      <w:r w:rsidRPr="0078382E">
        <w:rPr>
          <w:lang w:val="es-AR"/>
        </w:rPr>
        <w:t xml:space="preserve">  la  </w:t>
      </w:r>
      <w:proofErr w:type="spellStart"/>
      <w:r w:rsidRPr="0078382E">
        <w:rPr>
          <w:lang w:val="es-AR"/>
        </w:rPr>
        <w:t>antiguedad</w:t>
      </w:r>
      <w:proofErr w:type="spellEnd"/>
      <w:r w:rsidRPr="0078382E">
        <w:rPr>
          <w:lang w:val="es-AR"/>
        </w:rPr>
        <w:t xml:space="preserve">  y  que  expresaba  su  vocación  hacia  las  cosas  del  Conocimiento  y  del  retomo  al Espíritu. Desde esta perspectiva, podemos llamar toltecas a los grupos que, </w:t>
      </w:r>
      <w:proofErr w:type="spellStart"/>
      <w:r w:rsidRPr="0078382E">
        <w:rPr>
          <w:lang w:val="es-AR"/>
        </w:rPr>
        <w:t>aún</w:t>
      </w:r>
      <w:proofErr w:type="spellEnd"/>
      <w:r w:rsidRPr="0078382E">
        <w:rPr>
          <w:lang w:val="es-AR"/>
        </w:rPr>
        <w:t xml:space="preserve"> cuando no sean tales desde el </w:t>
      </w:r>
      <w:proofErr w:type="gramStart"/>
      <w:r w:rsidRPr="0078382E">
        <w:rPr>
          <w:lang w:val="es-AR"/>
        </w:rPr>
        <w:t>punto  de</w:t>
      </w:r>
      <w:proofErr w:type="gramEnd"/>
      <w:r w:rsidRPr="0078382E">
        <w:rPr>
          <w:lang w:val="es-AR"/>
        </w:rPr>
        <w:t xml:space="preserve">  vista  de  la  clasificación  etnohistórica,  tienen  sin  embargo,  una  marcada  influencia  de  los  toltecas históricos, o comparten con ellos el interés activo que estos tenían por el Conocimiento y las formas específicas en las que lo expresan.</w:t>
      </w:r>
    </w:p>
    <w:p w14:paraId="2DC0A34F" w14:textId="77777777" w:rsidR="0078382E" w:rsidRPr="0078382E" w:rsidRDefault="0078382E" w:rsidP="0078382E">
      <w:pPr>
        <w:rPr>
          <w:lang w:val="es-AR"/>
        </w:rPr>
      </w:pPr>
      <w:proofErr w:type="gramStart"/>
      <w:r w:rsidRPr="0078382E">
        <w:rPr>
          <w:lang w:val="es-AR"/>
        </w:rPr>
        <w:t>Más  allá</w:t>
      </w:r>
      <w:proofErr w:type="gramEnd"/>
      <w:r w:rsidRPr="0078382E">
        <w:rPr>
          <w:lang w:val="es-AR"/>
        </w:rPr>
        <w:t xml:space="preserve">  de  los  toltecas  históricos,  la  Toltequidad  ha  estado  presente  en  muchos  grupos  indígenas  de  la época precolombina. Podemos encontrar la influencia tolteca en casi todos los pueblos mesoamericanos y aún más allá.</w:t>
      </w:r>
    </w:p>
    <w:p w14:paraId="5245D22F" w14:textId="77777777" w:rsidR="0078382E" w:rsidRPr="0078382E" w:rsidRDefault="0078382E" w:rsidP="0078382E">
      <w:pPr>
        <w:rPr>
          <w:lang w:val="es-AR"/>
        </w:rPr>
      </w:pPr>
      <w:proofErr w:type="gramStart"/>
      <w:r w:rsidRPr="0078382E">
        <w:rPr>
          <w:lang w:val="es-AR"/>
        </w:rPr>
        <w:t>Aunque  la</w:t>
      </w:r>
      <w:proofErr w:type="gramEnd"/>
      <w:r w:rsidRPr="0078382E">
        <w:rPr>
          <w:lang w:val="es-AR"/>
        </w:rPr>
        <w:t xml:space="preserve">  conquista  y  posterior  colonización  de  los  territorios  indígenas  acabó  literalmente  con  pueblos enteros, algunos sobrevivieron y con  ellos sobrevivió también la Toltequidad. El grado en el que los grupos sobrevivientes han conservado hasta las </w:t>
      </w:r>
      <w:proofErr w:type="spellStart"/>
      <w:r w:rsidRPr="0078382E">
        <w:rPr>
          <w:lang w:val="es-AR"/>
        </w:rPr>
        <w:t>postrimerias</w:t>
      </w:r>
      <w:proofErr w:type="spellEnd"/>
      <w:r w:rsidRPr="0078382E">
        <w:rPr>
          <w:lang w:val="es-AR"/>
        </w:rPr>
        <w:t xml:space="preserve"> del siglo XX su condición étnica, ha sido muy variado, </w:t>
      </w:r>
      <w:proofErr w:type="gramStart"/>
      <w:r w:rsidRPr="0078382E">
        <w:rPr>
          <w:lang w:val="es-AR"/>
        </w:rPr>
        <w:t>dependiendo  de</w:t>
      </w:r>
      <w:proofErr w:type="gramEnd"/>
      <w:r w:rsidRPr="0078382E">
        <w:rPr>
          <w:lang w:val="es-AR"/>
        </w:rPr>
        <w:t xml:space="preserve">  múltiples  factores  como  la  ubicación  geográfica,  la  densidad  de  población  y  la  cohesión interna, por citar sólo algunos.</w:t>
      </w:r>
    </w:p>
    <w:p w14:paraId="5B9D2FA9" w14:textId="77777777" w:rsidR="0078382E" w:rsidRPr="0078382E" w:rsidRDefault="0078382E" w:rsidP="0078382E">
      <w:pPr>
        <w:rPr>
          <w:lang w:val="es-AR"/>
        </w:rPr>
      </w:pPr>
      <w:r w:rsidRPr="0078382E">
        <w:rPr>
          <w:lang w:val="es-AR"/>
        </w:rPr>
        <w:t>Así, existen grupos que racialmente se conservan relativamente puros, pero que han perdido su idioma y su cultura originales. También existen los que han conseguido soportar los cinco siglos de presión de todo tipo, conservando casi intactas su cultura, religión y forma de vida. Es entre estos últimos, donde las huellas del Conocimiento Tolteca se conservan todavía frescas.</w:t>
      </w:r>
    </w:p>
    <w:p w14:paraId="383A5763" w14:textId="77777777" w:rsidR="0078382E" w:rsidRPr="0078382E" w:rsidRDefault="0078382E" w:rsidP="0078382E">
      <w:pPr>
        <w:rPr>
          <w:lang w:val="es-AR"/>
        </w:rPr>
      </w:pPr>
      <w:r w:rsidRPr="0078382E">
        <w:rPr>
          <w:lang w:val="es-AR"/>
        </w:rPr>
        <w:t xml:space="preserve">Semejante logro no ha sido fácil. Durante quinientos años los indios han sido el último peldaño de la sociedad nacional.  </w:t>
      </w:r>
      <w:proofErr w:type="gramStart"/>
      <w:r w:rsidRPr="0078382E">
        <w:rPr>
          <w:lang w:val="es-AR"/>
        </w:rPr>
        <w:t>Primero  fueron</w:t>
      </w:r>
      <w:proofErr w:type="gramEnd"/>
      <w:r w:rsidRPr="0078382E">
        <w:rPr>
          <w:lang w:val="es-AR"/>
        </w:rPr>
        <w:t xml:space="preserve">  los  soldados  españoles  y  sus  armas  de  fuego.  </w:t>
      </w:r>
      <w:proofErr w:type="gramStart"/>
      <w:r w:rsidRPr="0078382E">
        <w:rPr>
          <w:lang w:val="es-AR"/>
        </w:rPr>
        <w:t>Después  fue</w:t>
      </w:r>
      <w:proofErr w:type="gramEnd"/>
      <w:r w:rsidRPr="0078382E">
        <w:rPr>
          <w:lang w:val="es-AR"/>
        </w:rPr>
        <w:t xml:space="preserve">  la  iglesia  y  la administración   colonial. Posteriormente los proyectos integracionistas de la sociedad nacional mexicana que</w:t>
      </w:r>
    </w:p>
    <w:p w14:paraId="31374782" w14:textId="77777777" w:rsidR="0078382E" w:rsidRPr="0078382E" w:rsidRDefault="0078382E" w:rsidP="0078382E">
      <w:pPr>
        <w:rPr>
          <w:lang w:val="es-AR"/>
        </w:rPr>
      </w:pPr>
      <w:proofErr w:type="gramStart"/>
      <w:r w:rsidRPr="0078382E">
        <w:rPr>
          <w:lang w:val="es-AR"/>
        </w:rPr>
        <w:t>también  apuntaban</w:t>
      </w:r>
      <w:proofErr w:type="gramEnd"/>
      <w:r w:rsidRPr="0078382E">
        <w:rPr>
          <w:lang w:val="es-AR"/>
        </w:rPr>
        <w:t xml:space="preserve">  a  su  desintegración  como  naciones  y  pueblos  autóctonos.  </w:t>
      </w:r>
      <w:proofErr w:type="gramStart"/>
      <w:r w:rsidRPr="0078382E">
        <w:rPr>
          <w:lang w:val="es-AR"/>
        </w:rPr>
        <w:t>Capitalistas,  caciques</w:t>
      </w:r>
      <w:proofErr w:type="gramEnd"/>
      <w:r w:rsidRPr="0078382E">
        <w:rPr>
          <w:lang w:val="es-AR"/>
        </w:rPr>
        <w:t xml:space="preserve">  y</w:t>
      </w:r>
    </w:p>
    <w:p w14:paraId="0C1CE013" w14:textId="77777777" w:rsidR="00E22921" w:rsidRPr="00E22921" w:rsidRDefault="0078382E" w:rsidP="00E22921">
      <w:pPr>
        <w:rPr>
          <w:lang w:val="es-AR"/>
        </w:rPr>
      </w:pPr>
      <w:proofErr w:type="gramStart"/>
      <w:r w:rsidRPr="0078382E">
        <w:rPr>
          <w:lang w:val="es-AR"/>
        </w:rPr>
        <w:t>terratenientes  les</w:t>
      </w:r>
      <w:proofErr w:type="gramEnd"/>
      <w:r w:rsidRPr="0078382E">
        <w:rPr>
          <w:lang w:val="es-AR"/>
        </w:rPr>
        <w:t xml:space="preserve">  han  arrebatado  las  tierras  y  los  han  convertido  en  peones  -casi  esclavos-  con  sueldos miserables. En épocas más recientes -ayudados de tecnologías modernas y fuertes recursos económicos- las múltiples iglesias nacionales y extranjeras han querido ver en ellos una nueva y sustanciosa clientela para su </w:t>
      </w:r>
      <w:proofErr w:type="gramStart"/>
      <w:r w:rsidRPr="0078382E">
        <w:rPr>
          <w:lang w:val="es-AR"/>
        </w:rPr>
        <w:t>proselitismo  religioso</w:t>
      </w:r>
      <w:proofErr w:type="gramEnd"/>
      <w:r w:rsidRPr="0078382E">
        <w:rPr>
          <w:lang w:val="es-AR"/>
        </w:rPr>
        <w:t xml:space="preserve">.  </w:t>
      </w:r>
      <w:proofErr w:type="gramStart"/>
      <w:r w:rsidRPr="0078382E">
        <w:rPr>
          <w:lang w:val="es-AR"/>
        </w:rPr>
        <w:t>Por  todo</w:t>
      </w:r>
      <w:proofErr w:type="gramEnd"/>
      <w:r w:rsidRPr="0078382E">
        <w:rPr>
          <w:lang w:val="es-AR"/>
        </w:rPr>
        <w:t xml:space="preserve">  esto,  desde  el  siglo  XVI  y  hasta  nuestros  días,  la  </w:t>
      </w:r>
      <w:proofErr w:type="spellStart"/>
      <w:r w:rsidRPr="0078382E">
        <w:rPr>
          <w:lang w:val="es-AR"/>
        </w:rPr>
        <w:t>mayoria</w:t>
      </w:r>
      <w:proofErr w:type="spellEnd"/>
      <w:r w:rsidRPr="0078382E">
        <w:rPr>
          <w:lang w:val="es-AR"/>
        </w:rPr>
        <w:t xml:space="preserve">  de  los  pueblos indígenas han ido sucumbiendo. Ya sea por desaparición física o de su cultura, o por la fusión con la sociedad </w:t>
      </w:r>
      <w:proofErr w:type="gramStart"/>
      <w:r w:rsidRPr="0078382E">
        <w:rPr>
          <w:lang w:val="es-AR"/>
        </w:rPr>
        <w:t>mestiza,  la</w:t>
      </w:r>
      <w:proofErr w:type="gramEnd"/>
      <w:r w:rsidRPr="0078382E">
        <w:rPr>
          <w:lang w:val="es-AR"/>
        </w:rPr>
        <w:t xml:space="preserve">  población  indígena  que  conserva  una  clara  conexión  con  su  raíz,  ha  disminuido  drásticamente. Todos estos factores: la conquista, las enfermedades llegadas de Europa, la evangelización forzada, el periodo colonial, el desarrollo capitalista y la industrialización, han ido barriendo palmo a palmo y durante medio milenio el antiguo territorio indígena, hasta casi hacer desaparecer a las antiguas culturas de “flor y canto”. Cada una </w:t>
      </w:r>
      <w:proofErr w:type="gramStart"/>
      <w:r w:rsidRPr="0078382E">
        <w:rPr>
          <w:lang w:val="es-AR"/>
        </w:rPr>
        <w:t>de  estas</w:t>
      </w:r>
      <w:proofErr w:type="gramEnd"/>
      <w:r w:rsidRPr="0078382E">
        <w:rPr>
          <w:lang w:val="es-AR"/>
        </w:rPr>
        <w:t xml:space="preserve">  fuerzas  del  exterior  ha  luchado,  con  todos  los  recursos  a  su  alcance,  para  hacer  que  los  pueblos indios renuncien a su cultura, su religión, su modo de ser y su orgullo. Los que llegaron de fuera apropiándose</w:t>
      </w:r>
      <w:r w:rsidR="00E22921">
        <w:rPr>
          <w:lang w:val="es-AR"/>
        </w:rPr>
        <w:t xml:space="preserve"> </w:t>
      </w:r>
      <w:r w:rsidR="00E22921" w:rsidRPr="00E22921">
        <w:rPr>
          <w:lang w:val="es-AR"/>
        </w:rPr>
        <w:t>6</w:t>
      </w:r>
    </w:p>
    <w:p w14:paraId="2484FDFC" w14:textId="4ACCE389" w:rsidR="0078382E" w:rsidRDefault="00E22921" w:rsidP="00E22921">
      <w:pPr>
        <w:rPr>
          <w:lang w:val="es-AR"/>
        </w:rPr>
      </w:pPr>
      <w:r w:rsidRPr="00E22921">
        <w:rPr>
          <w:lang w:val="es-AR"/>
        </w:rPr>
        <w:t xml:space="preserve">de todo, han insistido y siguen insistiendo, pero los pueblos autóctonos de México y de América no se rinden. Siguen en pie, aunque para ello </w:t>
      </w:r>
      <w:proofErr w:type="spellStart"/>
      <w:r w:rsidRPr="00E22921">
        <w:rPr>
          <w:lang w:val="es-AR"/>
        </w:rPr>
        <w:t>hallan</w:t>
      </w:r>
      <w:proofErr w:type="spellEnd"/>
      <w:r w:rsidRPr="00E22921">
        <w:rPr>
          <w:lang w:val="es-AR"/>
        </w:rPr>
        <w:t xml:space="preserve"> tenido que alejarse de sus territorios originales en las planicies, yéndose a refugiar a las sierras más inaccesibles.</w:t>
      </w:r>
    </w:p>
    <w:p w14:paraId="3B9129EB" w14:textId="77777777" w:rsidR="00E22921" w:rsidRPr="00E22921" w:rsidRDefault="00E22921" w:rsidP="00E22921">
      <w:pPr>
        <w:rPr>
          <w:lang w:val="es-AR"/>
        </w:rPr>
      </w:pPr>
      <w:proofErr w:type="gramStart"/>
      <w:r w:rsidRPr="00E22921">
        <w:rPr>
          <w:lang w:val="es-AR"/>
        </w:rPr>
        <w:t>Estos  pueblos</w:t>
      </w:r>
      <w:proofErr w:type="gramEnd"/>
      <w:r w:rsidRPr="00E22921">
        <w:rPr>
          <w:lang w:val="es-AR"/>
        </w:rPr>
        <w:t>,  que  contra  viento  y  marea  han  sabido  defender  su  modo  de  ser  a  costa  de  todo,  son  los</w:t>
      </w:r>
    </w:p>
    <w:p w14:paraId="4B01DE75" w14:textId="77777777" w:rsidR="00E22921" w:rsidRPr="00E22921" w:rsidRDefault="00E22921" w:rsidP="00E22921">
      <w:pPr>
        <w:rPr>
          <w:lang w:val="es-AR"/>
        </w:rPr>
      </w:pPr>
      <w:proofErr w:type="gramStart"/>
      <w:r w:rsidRPr="00E22921">
        <w:rPr>
          <w:lang w:val="es-AR"/>
        </w:rPr>
        <w:t>responsables  de</w:t>
      </w:r>
      <w:proofErr w:type="gramEnd"/>
      <w:r w:rsidRPr="00E22921">
        <w:rPr>
          <w:lang w:val="es-AR"/>
        </w:rPr>
        <w:t xml:space="preserve">  que  hoy,  justo  a  punto  de  iniciarse  el  nuevo  milenio,  la  Toltequidad  con  sus  prácticas  y rituales, siga viva.</w:t>
      </w:r>
    </w:p>
    <w:p w14:paraId="21C0104A" w14:textId="77777777" w:rsidR="00E22921" w:rsidRPr="00E22921" w:rsidRDefault="00E22921" w:rsidP="00E22921">
      <w:pPr>
        <w:rPr>
          <w:lang w:val="es-AR"/>
        </w:rPr>
      </w:pPr>
      <w:proofErr w:type="gramStart"/>
      <w:r w:rsidRPr="00E22921">
        <w:rPr>
          <w:lang w:val="es-AR"/>
        </w:rPr>
        <w:t>En  México</w:t>
      </w:r>
      <w:proofErr w:type="gramEnd"/>
      <w:r w:rsidRPr="00E22921">
        <w:rPr>
          <w:lang w:val="es-AR"/>
        </w:rPr>
        <w:t xml:space="preserve">  existen  en  la  actualidad  cincuenta  y siete grupos étnicos, además de la población mestiza. La mayoría constituyen núcleos reducidos en población. Entre los más numerosos podemos citar a los </w:t>
      </w:r>
      <w:proofErr w:type="spellStart"/>
      <w:r w:rsidRPr="00E22921">
        <w:rPr>
          <w:lang w:val="es-AR"/>
        </w:rPr>
        <w:t>náhuas</w:t>
      </w:r>
      <w:proofErr w:type="spellEnd"/>
      <w:r w:rsidRPr="00E22921">
        <w:rPr>
          <w:lang w:val="es-AR"/>
        </w:rPr>
        <w:t>,</w:t>
      </w:r>
    </w:p>
    <w:p w14:paraId="603D9BEE" w14:textId="77777777" w:rsidR="00E22921" w:rsidRPr="00E22921" w:rsidRDefault="00E22921" w:rsidP="00E22921">
      <w:pPr>
        <w:rPr>
          <w:lang w:val="es-AR"/>
        </w:rPr>
      </w:pPr>
      <w:r w:rsidRPr="00E22921">
        <w:rPr>
          <w:lang w:val="es-AR"/>
        </w:rPr>
        <w:t xml:space="preserve">mazatecos, </w:t>
      </w:r>
      <w:proofErr w:type="spellStart"/>
      <w:r w:rsidRPr="00E22921">
        <w:rPr>
          <w:lang w:val="es-AR"/>
        </w:rPr>
        <w:t>wirrarikas</w:t>
      </w:r>
      <w:proofErr w:type="spellEnd"/>
      <w:r w:rsidRPr="00E22921">
        <w:rPr>
          <w:lang w:val="es-AR"/>
        </w:rPr>
        <w:t xml:space="preserve">, zapotecos, </w:t>
      </w:r>
      <w:proofErr w:type="spellStart"/>
      <w:r w:rsidRPr="00E22921">
        <w:rPr>
          <w:lang w:val="es-AR"/>
        </w:rPr>
        <w:t>otomies</w:t>
      </w:r>
      <w:proofErr w:type="spellEnd"/>
      <w:r w:rsidRPr="00E22921">
        <w:rPr>
          <w:lang w:val="es-AR"/>
        </w:rPr>
        <w:t>, totonacas, yaquis y tarahumaras. Cada grupo étnico ha defendido a su manera su propia identidad. Algunos aparentan haberse aculturado ya que han adoptado la forma de vestir</w:t>
      </w:r>
    </w:p>
    <w:p w14:paraId="3693EA61" w14:textId="77777777" w:rsidR="00E22921" w:rsidRPr="00E22921" w:rsidRDefault="00E22921" w:rsidP="00E22921">
      <w:pPr>
        <w:rPr>
          <w:lang w:val="es-AR"/>
        </w:rPr>
      </w:pPr>
      <w:r w:rsidRPr="00E22921">
        <w:rPr>
          <w:lang w:val="es-AR"/>
        </w:rPr>
        <w:t xml:space="preserve">del mestizo y hablan español. Sin embargo, una observación </w:t>
      </w:r>
      <w:proofErr w:type="spellStart"/>
      <w:r w:rsidRPr="00E22921">
        <w:rPr>
          <w:lang w:val="es-AR"/>
        </w:rPr>
        <w:t>mas</w:t>
      </w:r>
      <w:proofErr w:type="spellEnd"/>
      <w:r w:rsidRPr="00E22921">
        <w:rPr>
          <w:lang w:val="es-AR"/>
        </w:rPr>
        <w:t xml:space="preserve"> cuidadosa a menudo revela la persistencia</w:t>
      </w:r>
    </w:p>
    <w:p w14:paraId="63935ACF" w14:textId="77777777" w:rsidR="00E22921" w:rsidRPr="00E22921" w:rsidRDefault="00E22921" w:rsidP="00E22921">
      <w:pPr>
        <w:rPr>
          <w:lang w:val="es-AR"/>
        </w:rPr>
      </w:pPr>
      <w:r w:rsidRPr="00E22921">
        <w:rPr>
          <w:lang w:val="es-AR"/>
        </w:rPr>
        <w:t>de un modo de ser interno netamente indígena, a pesar de la apariencia externa.</w:t>
      </w:r>
    </w:p>
    <w:p w14:paraId="270FB3A8" w14:textId="77777777" w:rsidR="00E22921" w:rsidRPr="00E22921" w:rsidRDefault="00E22921" w:rsidP="00E22921">
      <w:pPr>
        <w:rPr>
          <w:lang w:val="es-AR"/>
        </w:rPr>
      </w:pPr>
      <w:r w:rsidRPr="00E22921">
        <w:rPr>
          <w:lang w:val="es-AR"/>
        </w:rPr>
        <w:t xml:space="preserve">Uno de los aspectos más lamentable en el proceso de pérdida de identidad étnica, lo constituye el llamado “estigma” de la condición indígena. Este consiste en el hecho de que, debido a la miseria en que se encuentran </w:t>
      </w:r>
      <w:proofErr w:type="gramStart"/>
      <w:r w:rsidRPr="00E22921">
        <w:rPr>
          <w:lang w:val="es-AR"/>
        </w:rPr>
        <w:t>la  mayoría</w:t>
      </w:r>
      <w:proofErr w:type="gramEnd"/>
      <w:r w:rsidRPr="00E22921">
        <w:rPr>
          <w:lang w:val="es-AR"/>
        </w:rPr>
        <w:t xml:space="preserve">  de  los  indígenas  en  la  actualidad,  muchos  de  ellos  sienten  </w:t>
      </w:r>
      <w:proofErr w:type="spellStart"/>
      <w:r w:rsidRPr="00E22921">
        <w:rPr>
          <w:lang w:val="es-AR"/>
        </w:rPr>
        <w:t>vergúenza</w:t>
      </w:r>
      <w:proofErr w:type="spellEnd"/>
      <w:r w:rsidRPr="00E22921">
        <w:rPr>
          <w:lang w:val="es-AR"/>
        </w:rPr>
        <w:t xml:space="preserve">  de  ser  indios.  </w:t>
      </w:r>
      <w:proofErr w:type="gramStart"/>
      <w:r w:rsidRPr="00E22921">
        <w:rPr>
          <w:lang w:val="es-AR"/>
        </w:rPr>
        <w:t>Viendo  al</w:t>
      </w:r>
      <w:proofErr w:type="gramEnd"/>
      <w:r w:rsidRPr="00E22921">
        <w:rPr>
          <w:lang w:val="es-AR"/>
        </w:rPr>
        <w:t xml:space="preserve"> blanco  y  al  mestizo  como  el  que  supuestamente  tiene  dinero,  salud  y  bienestar,  tratan  de  “</w:t>
      </w:r>
      <w:proofErr w:type="spellStart"/>
      <w:r w:rsidRPr="00E22921">
        <w:rPr>
          <w:lang w:val="es-AR"/>
        </w:rPr>
        <w:t>amestizarse</w:t>
      </w:r>
      <w:proofErr w:type="spellEnd"/>
      <w:r w:rsidRPr="00E22921">
        <w:rPr>
          <w:lang w:val="es-AR"/>
        </w:rPr>
        <w:t>” rechazando su propia lengua, su tradicional forma de vestir, etc. Es común en muchas comunidades-escuchar a los ancianos quejarse por la falta de interés de los jóvenes por las costumbres de sus antepasados. Con todo, sobreviven en un mundo donde la pobreza y el hambre son extremas. No se les puede juzgar.</w:t>
      </w:r>
    </w:p>
    <w:p w14:paraId="206C028F" w14:textId="77777777" w:rsidR="00E22921" w:rsidRPr="00E22921" w:rsidRDefault="00E22921" w:rsidP="00E22921">
      <w:pPr>
        <w:rPr>
          <w:lang w:val="es-AR"/>
        </w:rPr>
      </w:pPr>
      <w:r w:rsidRPr="00E22921">
        <w:rPr>
          <w:lang w:val="es-AR"/>
        </w:rPr>
        <w:t xml:space="preserve">Afortunadamente no todos los pueblos indígenas han corrido la misma suerte; también los hay que conservan </w:t>
      </w:r>
      <w:proofErr w:type="gramStart"/>
      <w:r w:rsidRPr="00E22921">
        <w:rPr>
          <w:lang w:val="es-AR"/>
        </w:rPr>
        <w:t>idioma,  vestido</w:t>
      </w:r>
      <w:proofErr w:type="gramEnd"/>
      <w:r w:rsidRPr="00E22921">
        <w:rPr>
          <w:lang w:val="es-AR"/>
        </w:rPr>
        <w:t xml:space="preserve">,  religión  y  costumbres  prácticamente  sin  contaminar.  </w:t>
      </w:r>
      <w:proofErr w:type="gramStart"/>
      <w:r w:rsidRPr="00E22921">
        <w:rPr>
          <w:lang w:val="es-AR"/>
        </w:rPr>
        <w:t>Son  los</w:t>
      </w:r>
      <w:proofErr w:type="gramEnd"/>
      <w:r w:rsidRPr="00E22921">
        <w:rPr>
          <w:lang w:val="es-AR"/>
        </w:rPr>
        <w:t xml:space="preserve">  menos  y  los  más  </w:t>
      </w:r>
      <w:proofErr w:type="spellStart"/>
      <w:r w:rsidRPr="00E22921">
        <w:rPr>
          <w:lang w:val="es-AR"/>
        </w:rPr>
        <w:t>dificiles</w:t>
      </w:r>
      <w:proofErr w:type="spellEnd"/>
      <w:r w:rsidRPr="00E22921">
        <w:rPr>
          <w:lang w:val="es-AR"/>
        </w:rPr>
        <w:t xml:space="preserve">  de</w:t>
      </w:r>
    </w:p>
    <w:p w14:paraId="6AAAE936" w14:textId="77777777" w:rsidR="00E22921" w:rsidRPr="00E22921" w:rsidRDefault="00E22921" w:rsidP="00E22921">
      <w:pPr>
        <w:rPr>
          <w:lang w:val="es-AR"/>
        </w:rPr>
      </w:pPr>
      <w:proofErr w:type="gramStart"/>
      <w:r w:rsidRPr="00E22921">
        <w:rPr>
          <w:lang w:val="es-AR"/>
        </w:rPr>
        <w:t>contactar,  pero</w:t>
      </w:r>
      <w:proofErr w:type="gramEnd"/>
      <w:r w:rsidRPr="00E22921">
        <w:rPr>
          <w:lang w:val="es-AR"/>
        </w:rPr>
        <w:t xml:space="preserve">  su  significado  para  nuestra  época  actual  es  de  la  mayor  relevancia,  ya  que  son  ellos  los</w:t>
      </w:r>
    </w:p>
    <w:p w14:paraId="4827F2F0" w14:textId="39C19E79" w:rsidR="00E22921" w:rsidRDefault="00E22921" w:rsidP="00E22921">
      <w:pPr>
        <w:rPr>
          <w:lang w:val="es-AR"/>
        </w:rPr>
      </w:pPr>
      <w:r w:rsidRPr="00E22921">
        <w:rPr>
          <w:lang w:val="es-AR"/>
        </w:rPr>
        <w:t>verdaderos portadores de las tradiciones sagradas del México prehispánico.</w:t>
      </w:r>
    </w:p>
    <w:p w14:paraId="726F1A45" w14:textId="77777777" w:rsidR="00E22921" w:rsidRDefault="00E22921" w:rsidP="00E22921">
      <w:pPr>
        <w:rPr>
          <w:lang w:val="es-AR"/>
        </w:rPr>
      </w:pPr>
    </w:p>
    <w:p w14:paraId="7194F11D" w14:textId="724646E3" w:rsidR="00E22921" w:rsidRPr="00E22921" w:rsidRDefault="00E22921" w:rsidP="00E22921">
      <w:pPr>
        <w:rPr>
          <w:b/>
          <w:bCs/>
          <w:lang w:val="es-AR"/>
        </w:rPr>
      </w:pPr>
      <w:r w:rsidRPr="00E22921">
        <w:rPr>
          <w:b/>
          <w:bCs/>
          <w:lang w:val="es-AR"/>
        </w:rPr>
        <w:t>La búsqueda del contacto</w:t>
      </w:r>
    </w:p>
    <w:p w14:paraId="469A6ABD" w14:textId="77777777" w:rsidR="00E22921" w:rsidRDefault="00E22921" w:rsidP="00E22921">
      <w:pPr>
        <w:rPr>
          <w:lang w:val="es-AR"/>
        </w:rPr>
      </w:pPr>
    </w:p>
    <w:p w14:paraId="0A2073E9" w14:textId="77777777" w:rsidR="00C424BA" w:rsidRPr="00C424BA" w:rsidRDefault="00C424BA" w:rsidP="00C424BA">
      <w:pPr>
        <w:rPr>
          <w:lang w:val="es-AR"/>
        </w:rPr>
      </w:pPr>
      <w:r w:rsidRPr="00C424BA">
        <w:rPr>
          <w:lang w:val="es-AR"/>
        </w:rPr>
        <w:t>He tenido la suerte de recorrer amplias zonas de mi país, México, interesándome en especial aquellas en</w:t>
      </w:r>
    </w:p>
    <w:p w14:paraId="4F4F8F0C" w14:textId="77777777" w:rsidR="00C424BA" w:rsidRPr="00C424BA" w:rsidRDefault="00C424BA" w:rsidP="00C424BA">
      <w:pPr>
        <w:rPr>
          <w:lang w:val="es-AR"/>
        </w:rPr>
      </w:pPr>
      <w:r w:rsidRPr="00C424BA">
        <w:rPr>
          <w:lang w:val="es-AR"/>
        </w:rPr>
        <w:t xml:space="preserve">donde la naturaleza reina casi sin la interferencia del hombre. Parece increíble, pero afortunadamente, todavía existen lugares así en nuestro país. En mi búsqueda por encontrarme con la naturaleza y su equilibrio, </w:t>
      </w:r>
      <w:proofErr w:type="spellStart"/>
      <w:r w:rsidRPr="00C424BA">
        <w:rPr>
          <w:lang w:val="es-AR"/>
        </w:rPr>
        <w:t>descubri</w:t>
      </w:r>
      <w:proofErr w:type="spellEnd"/>
      <w:r w:rsidRPr="00C424BA">
        <w:rPr>
          <w:lang w:val="es-AR"/>
        </w:rPr>
        <w:t xml:space="preserve"> a quienes por siglos han sabido cómo vivir en armonía con ella: los indios de México. He conocido y convivido</w:t>
      </w:r>
      <w:r>
        <w:rPr>
          <w:lang w:val="es-AR"/>
        </w:rPr>
        <w:t xml:space="preserve"> </w:t>
      </w:r>
      <w:proofErr w:type="gramStart"/>
      <w:r w:rsidRPr="00C424BA">
        <w:rPr>
          <w:lang w:val="es-AR"/>
        </w:rPr>
        <w:t>con  diferentes</w:t>
      </w:r>
      <w:proofErr w:type="gramEnd"/>
      <w:r w:rsidRPr="00C424BA">
        <w:rPr>
          <w:lang w:val="es-AR"/>
        </w:rPr>
        <w:t xml:space="preserve">  grupos  y  comunidades  indígenas:  </w:t>
      </w:r>
      <w:proofErr w:type="spellStart"/>
      <w:r w:rsidRPr="00C424BA">
        <w:rPr>
          <w:lang w:val="es-AR"/>
        </w:rPr>
        <w:t>náhuas</w:t>
      </w:r>
      <w:proofErr w:type="spellEnd"/>
      <w:r w:rsidRPr="00C424BA">
        <w:rPr>
          <w:lang w:val="es-AR"/>
        </w:rPr>
        <w:t>,  tzotziles,  tzeltales,</w:t>
      </w:r>
      <w:r>
        <w:rPr>
          <w:lang w:val="es-AR"/>
        </w:rPr>
        <w:t xml:space="preserve"> </w:t>
      </w:r>
      <w:r w:rsidRPr="00C424BA">
        <w:rPr>
          <w:lang w:val="es-AR"/>
        </w:rPr>
        <w:t>mazatecos,  matlatzincas,</w:t>
      </w:r>
      <w:r>
        <w:rPr>
          <w:lang w:val="es-AR"/>
        </w:rPr>
        <w:t xml:space="preserve"> </w:t>
      </w:r>
      <w:proofErr w:type="spellStart"/>
      <w:r w:rsidRPr="00C424BA">
        <w:rPr>
          <w:lang w:val="es-AR"/>
        </w:rPr>
        <w:t>wirrarikas</w:t>
      </w:r>
      <w:proofErr w:type="spellEnd"/>
      <w:r w:rsidRPr="00C424BA">
        <w:rPr>
          <w:lang w:val="es-AR"/>
        </w:rPr>
        <w:t>, mixtecos, zapotecos y totonacas. De entre ellos, mis experiencias más definitivas las he vivido entre</w:t>
      </w:r>
    </w:p>
    <w:p w14:paraId="3A2F99CC" w14:textId="77777777" w:rsidR="00C424BA" w:rsidRPr="00C424BA" w:rsidRDefault="00C424BA" w:rsidP="00C424BA">
      <w:pPr>
        <w:rPr>
          <w:lang w:val="es-AR"/>
        </w:rPr>
      </w:pPr>
      <w:proofErr w:type="spellStart"/>
      <w:r w:rsidRPr="00C424BA">
        <w:rPr>
          <w:lang w:val="es-AR"/>
        </w:rPr>
        <w:t>náhuas</w:t>
      </w:r>
      <w:proofErr w:type="spellEnd"/>
      <w:r w:rsidRPr="00C424BA">
        <w:rPr>
          <w:lang w:val="es-AR"/>
        </w:rPr>
        <w:t xml:space="preserve"> y </w:t>
      </w:r>
      <w:proofErr w:type="spellStart"/>
      <w:r w:rsidRPr="00C424BA">
        <w:rPr>
          <w:lang w:val="es-AR"/>
        </w:rPr>
        <w:t>wirrarikas</w:t>
      </w:r>
      <w:proofErr w:type="spellEnd"/>
      <w:r w:rsidRPr="00C424BA">
        <w:rPr>
          <w:lang w:val="es-AR"/>
        </w:rPr>
        <w:t xml:space="preserve">, quedándome la fuerte impresión de que era en estos dos grupos donde mejor y más puro se había conservado el antiguo conocimiento tolteca. Los </w:t>
      </w:r>
      <w:proofErr w:type="spellStart"/>
      <w:r w:rsidRPr="00C424BA">
        <w:rPr>
          <w:lang w:val="es-AR"/>
        </w:rPr>
        <w:t>náhuas</w:t>
      </w:r>
      <w:proofErr w:type="spellEnd"/>
      <w:r w:rsidRPr="00C424BA">
        <w:rPr>
          <w:lang w:val="es-AR"/>
        </w:rPr>
        <w:t xml:space="preserve"> por ser los descendientes más directos de los pobladores de Tula y los </w:t>
      </w:r>
      <w:proofErr w:type="spellStart"/>
      <w:r w:rsidRPr="00C424BA">
        <w:rPr>
          <w:lang w:val="es-AR"/>
        </w:rPr>
        <w:t>wirrarikas</w:t>
      </w:r>
      <w:proofErr w:type="spellEnd"/>
      <w:r w:rsidRPr="00C424BA">
        <w:rPr>
          <w:lang w:val="es-AR"/>
        </w:rPr>
        <w:t xml:space="preserve"> por la vecindad geográfica con los toltecas de Aztlán. Pero más allá de las </w:t>
      </w:r>
      <w:proofErr w:type="gramStart"/>
      <w:r w:rsidRPr="00C424BA">
        <w:rPr>
          <w:lang w:val="es-AR"/>
        </w:rPr>
        <w:t>asociaciones  geográficas</w:t>
      </w:r>
      <w:proofErr w:type="gramEnd"/>
      <w:r w:rsidRPr="00C424BA">
        <w:rPr>
          <w:lang w:val="es-AR"/>
        </w:rPr>
        <w:t xml:space="preserve">,  migratorias  o  genealógicas,  está  la  persistente  actitud  espiritual  en  la  que  estos grupos se hermanan con los toltecas de la </w:t>
      </w:r>
      <w:proofErr w:type="spellStart"/>
      <w:r w:rsidRPr="00C424BA">
        <w:rPr>
          <w:lang w:val="es-AR"/>
        </w:rPr>
        <w:t>antigtiedad</w:t>
      </w:r>
      <w:proofErr w:type="spellEnd"/>
      <w:r w:rsidRPr="00C424BA">
        <w:rPr>
          <w:lang w:val="es-AR"/>
        </w:rPr>
        <w:t>.</w:t>
      </w:r>
    </w:p>
    <w:p w14:paraId="4F2C0A2A" w14:textId="77777777" w:rsidR="00C424BA" w:rsidRPr="00C424BA" w:rsidRDefault="00C424BA" w:rsidP="00C424BA">
      <w:pPr>
        <w:rPr>
          <w:lang w:val="es-AR"/>
        </w:rPr>
      </w:pPr>
      <w:proofErr w:type="gramStart"/>
      <w:r w:rsidRPr="00C424BA">
        <w:rPr>
          <w:lang w:val="es-AR"/>
        </w:rPr>
        <w:t>He  podido</w:t>
      </w:r>
      <w:proofErr w:type="gramEnd"/>
      <w:r w:rsidRPr="00C424BA">
        <w:rPr>
          <w:lang w:val="es-AR"/>
        </w:rPr>
        <w:t xml:space="preserve">  contactar  con  las  tradiciones  espirituales  y  los  métodos  de  Conocimiento  y  expansión  de  la conciencia que, se han conservado entre los indígenas de diversas formas. Para hacerlas más comprensibles, las podemos clasificar en tres </w:t>
      </w:r>
      <w:proofErr w:type="spellStart"/>
      <w:r w:rsidRPr="00C424BA">
        <w:rPr>
          <w:lang w:val="es-AR"/>
        </w:rPr>
        <w:t>categorlas</w:t>
      </w:r>
      <w:proofErr w:type="spellEnd"/>
      <w:r w:rsidRPr="00C424BA">
        <w:rPr>
          <w:lang w:val="es-AR"/>
        </w:rPr>
        <w:t>:</w:t>
      </w:r>
    </w:p>
    <w:p w14:paraId="678ECC0A" w14:textId="77777777" w:rsidR="00C424BA" w:rsidRPr="00C424BA" w:rsidRDefault="00C424BA" w:rsidP="00C424BA">
      <w:pPr>
        <w:rPr>
          <w:lang w:val="es-AR"/>
        </w:rPr>
      </w:pPr>
      <w:r w:rsidRPr="00C424BA">
        <w:rPr>
          <w:lang w:val="es-AR"/>
        </w:rPr>
        <w:t xml:space="preserve">La primera y la más general es la cosmovisión de origen prehispánico que   comparten prácticamente todos los miembros de una comunidad indígena. </w:t>
      </w:r>
      <w:proofErr w:type="spellStart"/>
      <w:r w:rsidRPr="00C424BA">
        <w:rPr>
          <w:lang w:val="es-AR"/>
        </w:rPr>
        <w:t>Talesconocimientos</w:t>
      </w:r>
      <w:proofErr w:type="spellEnd"/>
      <w:r w:rsidRPr="00C424BA">
        <w:rPr>
          <w:lang w:val="es-AR"/>
        </w:rPr>
        <w:t xml:space="preserve"> se   pueden encontrar (si se   tiene la capacidad de ver más allá de la propia cultura) casi en cualquier individuo de la comunidad de que se trate. La conciencia de la muerte, la relación íntima con la naturaleza, la conciencia de la tierra como ser vivo, la conciencia del cuerno de soñar (entre los </w:t>
      </w:r>
      <w:proofErr w:type="spellStart"/>
      <w:r w:rsidRPr="00C424BA">
        <w:rPr>
          <w:lang w:val="es-AR"/>
        </w:rPr>
        <w:t>wirrarikas</w:t>
      </w:r>
      <w:proofErr w:type="spellEnd"/>
      <w:r w:rsidRPr="00C424BA">
        <w:rPr>
          <w:lang w:val="es-AR"/>
        </w:rPr>
        <w:t>), etc.</w:t>
      </w:r>
    </w:p>
    <w:p w14:paraId="041CD81D" w14:textId="6C369337" w:rsidR="00C424BA" w:rsidRDefault="00C424BA" w:rsidP="00C424BA">
      <w:pPr>
        <w:rPr>
          <w:lang w:val="es-AR"/>
        </w:rPr>
      </w:pPr>
      <w:r w:rsidRPr="00C424BA">
        <w:rPr>
          <w:lang w:val="es-AR"/>
        </w:rPr>
        <w:t xml:space="preserve">La segunda categoría se refiere a los conocimientos, métodos, prácticas y rituales que realizan individuos o </w:t>
      </w:r>
      <w:proofErr w:type="gramStart"/>
      <w:r w:rsidRPr="00C424BA">
        <w:rPr>
          <w:lang w:val="es-AR"/>
        </w:rPr>
        <w:t>grupos  especiales</w:t>
      </w:r>
      <w:proofErr w:type="gramEnd"/>
      <w:r w:rsidRPr="00C424BA">
        <w:rPr>
          <w:lang w:val="es-AR"/>
        </w:rPr>
        <w:t xml:space="preserve">  dentro  de  la  comunidad.  </w:t>
      </w:r>
      <w:proofErr w:type="gramStart"/>
      <w:r w:rsidRPr="00C424BA">
        <w:rPr>
          <w:lang w:val="es-AR"/>
        </w:rPr>
        <w:t>Entre  los</w:t>
      </w:r>
      <w:proofErr w:type="gramEnd"/>
      <w:r w:rsidRPr="00C424BA">
        <w:rPr>
          <w:lang w:val="es-AR"/>
        </w:rPr>
        <w:t xml:space="preserve">  </w:t>
      </w:r>
      <w:proofErr w:type="spellStart"/>
      <w:r w:rsidRPr="00C424BA">
        <w:rPr>
          <w:lang w:val="es-AR"/>
        </w:rPr>
        <w:t>wirrarikas</w:t>
      </w:r>
      <w:proofErr w:type="spellEnd"/>
      <w:r w:rsidRPr="00C424BA">
        <w:rPr>
          <w:lang w:val="es-AR"/>
        </w:rPr>
        <w:t xml:space="preserve">  por  ejemplo,  un  </w:t>
      </w:r>
      <w:proofErr w:type="spellStart"/>
      <w:r w:rsidRPr="00C424BA">
        <w:rPr>
          <w:lang w:val="es-AR"/>
        </w:rPr>
        <w:t>marakame</w:t>
      </w:r>
      <w:proofErr w:type="spellEnd"/>
      <w:r w:rsidRPr="00C424BA">
        <w:rPr>
          <w:lang w:val="es-AR"/>
        </w:rPr>
        <w:t xml:space="preserve">  cualquiera,  o  el </w:t>
      </w:r>
      <w:proofErr w:type="spellStart"/>
      <w:r w:rsidRPr="00C424BA">
        <w:rPr>
          <w:lang w:val="es-AR"/>
        </w:rPr>
        <w:t>marakame</w:t>
      </w:r>
      <w:proofErr w:type="spellEnd"/>
      <w:r w:rsidRPr="00C424BA">
        <w:rPr>
          <w:lang w:val="es-AR"/>
        </w:rPr>
        <w:t xml:space="preserve"> principal de la comunidad y el grupo de “jicareros” (*) que dirige son miembros reconocidos por toda la  comunidad,  en  la  cual  juegan  un  papel  muy  importante,  como  encargados  de  todo  lo  relativo  a  las actividades religiosas de la comunidad. Pero al mismo tiempo tienen toda una serie de prácticas desconocidas para quienes -siendo de la misma comunidad- no forman parte de este selecto grupo de iniciados.</w:t>
      </w:r>
    </w:p>
    <w:p w14:paraId="33B3C22D" w14:textId="77777777" w:rsidR="00C424BA" w:rsidRPr="00C424BA" w:rsidRDefault="00C424BA" w:rsidP="00C424BA">
      <w:pPr>
        <w:rPr>
          <w:lang w:val="es-AR"/>
        </w:rPr>
      </w:pPr>
      <w:r>
        <w:rPr>
          <w:lang w:val="es-AR"/>
        </w:rPr>
        <w:t>(</w:t>
      </w:r>
      <w:proofErr w:type="gramStart"/>
      <w:r>
        <w:rPr>
          <w:lang w:val="es-AR"/>
        </w:rPr>
        <w:t>*)</w:t>
      </w:r>
      <w:r w:rsidRPr="00C424BA">
        <w:rPr>
          <w:lang w:val="es-AR"/>
        </w:rPr>
        <w:t>Los</w:t>
      </w:r>
      <w:proofErr w:type="gramEnd"/>
      <w:r w:rsidRPr="00C424BA">
        <w:rPr>
          <w:lang w:val="es-AR"/>
        </w:rPr>
        <w:t xml:space="preserve"> jicareros son un grupo espiritual cuyos miembros son los encargados de la conservación de la</w:t>
      </w:r>
      <w:r>
        <w:rPr>
          <w:lang w:val="es-AR"/>
        </w:rPr>
        <w:t xml:space="preserve"> </w:t>
      </w:r>
      <w:r w:rsidRPr="00C424BA">
        <w:rPr>
          <w:lang w:val="es-AR"/>
        </w:rPr>
        <w:t>Tradición. Son alrededor de treinta y cada uno de ellos representa a los espíritus originales, que dieron origen</w:t>
      </w:r>
    </w:p>
    <w:p w14:paraId="122CFD49" w14:textId="77777777" w:rsidR="00C424BA" w:rsidRPr="00C424BA" w:rsidRDefault="00C424BA" w:rsidP="00C424BA">
      <w:pPr>
        <w:rPr>
          <w:lang w:val="es-AR"/>
        </w:rPr>
      </w:pPr>
      <w:r w:rsidRPr="00C424BA">
        <w:rPr>
          <w:lang w:val="es-AR"/>
        </w:rPr>
        <w:t xml:space="preserve">al mundo y a la Tradición misma, por lo que su vida en general y sus tareas </w:t>
      </w:r>
      <w:proofErr w:type="spellStart"/>
      <w:r w:rsidRPr="00C424BA">
        <w:rPr>
          <w:lang w:val="es-AR"/>
        </w:rPr>
        <w:t>especificas</w:t>
      </w:r>
      <w:proofErr w:type="spellEnd"/>
      <w:r w:rsidRPr="00C424BA">
        <w:rPr>
          <w:lang w:val="es-AR"/>
        </w:rPr>
        <w:t xml:space="preserve">, guardan una relación precisa con las acciones que, de acuerdo a la historia de la creación del mundo -según los </w:t>
      </w:r>
      <w:proofErr w:type="spellStart"/>
      <w:r w:rsidRPr="00C424BA">
        <w:rPr>
          <w:lang w:val="es-AR"/>
        </w:rPr>
        <w:t>wirrarikas</w:t>
      </w:r>
      <w:proofErr w:type="spellEnd"/>
      <w:r w:rsidRPr="00C424BA">
        <w:rPr>
          <w:lang w:val="es-AR"/>
        </w:rPr>
        <w:t>- llevó a cabo cada uno de los espíritus originales o ‘</w:t>
      </w:r>
      <w:proofErr w:type="spellStart"/>
      <w:r w:rsidRPr="00C424BA">
        <w:rPr>
          <w:lang w:val="es-AR"/>
        </w:rPr>
        <w:t>kakayares</w:t>
      </w:r>
      <w:proofErr w:type="spellEnd"/>
      <w:r w:rsidRPr="00C424BA">
        <w:rPr>
          <w:lang w:val="es-AR"/>
        </w:rPr>
        <w:t>’.</w:t>
      </w:r>
    </w:p>
    <w:p w14:paraId="62FD9130" w14:textId="77777777" w:rsidR="00C424BA" w:rsidRPr="00C424BA" w:rsidRDefault="00C424BA" w:rsidP="00C424BA">
      <w:pPr>
        <w:rPr>
          <w:lang w:val="es-AR"/>
        </w:rPr>
      </w:pPr>
      <w:proofErr w:type="gramStart"/>
      <w:r w:rsidRPr="00C424BA">
        <w:rPr>
          <w:lang w:val="es-AR"/>
        </w:rPr>
        <w:t>La  tercera</w:t>
      </w:r>
      <w:proofErr w:type="gramEnd"/>
      <w:r w:rsidRPr="00C424BA">
        <w:rPr>
          <w:lang w:val="es-AR"/>
        </w:rPr>
        <w:t xml:space="preserve">  y  última  categoría  la  forman  los  linajes,  los  cuales  están  constituidos  por  grupos  pequeños  de</w:t>
      </w:r>
    </w:p>
    <w:p w14:paraId="4BE61117" w14:textId="77777777" w:rsidR="00C424BA" w:rsidRPr="00C424BA" w:rsidRDefault="00C424BA" w:rsidP="00C424BA">
      <w:pPr>
        <w:rPr>
          <w:lang w:val="es-AR"/>
        </w:rPr>
      </w:pPr>
      <w:r w:rsidRPr="00C424BA">
        <w:rPr>
          <w:lang w:val="es-AR"/>
        </w:rPr>
        <w:t xml:space="preserve">individuos que, de generación en generación y por tradición oral han conservado determinadas prácticas del </w:t>
      </w:r>
      <w:proofErr w:type="gramStart"/>
      <w:r w:rsidRPr="00C424BA">
        <w:rPr>
          <w:lang w:val="es-AR"/>
        </w:rPr>
        <w:t>conocimiento  antiguo</w:t>
      </w:r>
      <w:proofErr w:type="gramEnd"/>
      <w:r w:rsidRPr="00C424BA">
        <w:rPr>
          <w:lang w:val="es-AR"/>
        </w:rPr>
        <w:t xml:space="preserve">,  en  el  más  completo  secreto,  de  tal  manera  que  la  existencia  de  tales  linajes  pasa inadvertida incluso para el resto de la comunidad de la que forman parte. Sus integrantes pasan a la vista de </w:t>
      </w:r>
      <w:proofErr w:type="gramStart"/>
      <w:r w:rsidRPr="00C424BA">
        <w:rPr>
          <w:lang w:val="es-AR"/>
        </w:rPr>
        <w:t>los  demás</w:t>
      </w:r>
      <w:proofErr w:type="gramEnd"/>
      <w:r w:rsidRPr="00C424BA">
        <w:rPr>
          <w:lang w:val="es-AR"/>
        </w:rPr>
        <w:t xml:space="preserve">  como  campesinos,  comerciantes,  artesanos,  curanderos,  o  lo que hayan escogido aparentar. En tiempos muy recientes y de modo completamente excepcional, estos linajes, en ocasiones, llegan a incorporar</w:t>
      </w:r>
      <w:r>
        <w:rPr>
          <w:lang w:val="es-AR"/>
        </w:rPr>
        <w:t xml:space="preserve"> </w:t>
      </w:r>
      <w:r w:rsidRPr="00C424BA">
        <w:rPr>
          <w:lang w:val="es-AR"/>
        </w:rPr>
        <w:t>a individuos no-indígenas a sus prácticas.</w:t>
      </w:r>
    </w:p>
    <w:p w14:paraId="1B025757" w14:textId="542A6EDA" w:rsidR="00E22921" w:rsidRDefault="00C424BA" w:rsidP="00C424BA">
      <w:pPr>
        <w:rPr>
          <w:lang w:val="es-AR"/>
        </w:rPr>
      </w:pPr>
      <w:r w:rsidRPr="00C424BA">
        <w:rPr>
          <w:lang w:val="es-AR"/>
        </w:rPr>
        <w:t xml:space="preserve">Aunque he contactado con esta Tradición bajo las tres formas mencionadas, por ahora sólo puedo referirme </w:t>
      </w:r>
      <w:proofErr w:type="gramStart"/>
      <w:r w:rsidRPr="00C424BA">
        <w:rPr>
          <w:lang w:val="es-AR"/>
        </w:rPr>
        <w:t>públicamente  a</w:t>
      </w:r>
      <w:proofErr w:type="gramEnd"/>
      <w:r w:rsidRPr="00C424BA">
        <w:rPr>
          <w:lang w:val="es-AR"/>
        </w:rPr>
        <w:t xml:space="preserve">  las  experiencias  relacionadas  con  las  dos  primeras  </w:t>
      </w:r>
      <w:proofErr w:type="spellStart"/>
      <w:r w:rsidRPr="00C424BA">
        <w:rPr>
          <w:lang w:val="es-AR"/>
        </w:rPr>
        <w:t>categorias</w:t>
      </w:r>
      <w:proofErr w:type="spellEnd"/>
      <w:r w:rsidRPr="00C424BA">
        <w:rPr>
          <w:lang w:val="es-AR"/>
        </w:rPr>
        <w:t xml:space="preserve">  y  muy  indirectamente  a  la tercera.</w:t>
      </w:r>
    </w:p>
    <w:p w14:paraId="72D13918" w14:textId="77777777" w:rsidR="00C424BA" w:rsidRDefault="00C424BA" w:rsidP="00C424BA">
      <w:pPr>
        <w:rPr>
          <w:lang w:val="es-AR"/>
        </w:rPr>
      </w:pPr>
    </w:p>
    <w:p w14:paraId="62BA7D97" w14:textId="032FC75A" w:rsidR="00C424BA" w:rsidRDefault="00C424BA" w:rsidP="00C424BA">
      <w:pPr>
        <w:rPr>
          <w:b/>
          <w:bCs/>
          <w:lang w:val="es-AR"/>
        </w:rPr>
      </w:pPr>
      <w:proofErr w:type="spellStart"/>
      <w:r w:rsidRPr="00C424BA">
        <w:rPr>
          <w:b/>
          <w:bCs/>
          <w:lang w:val="es-AR"/>
        </w:rPr>
        <w:t>Náhuas</w:t>
      </w:r>
      <w:proofErr w:type="spellEnd"/>
      <w:r w:rsidRPr="00C424BA">
        <w:rPr>
          <w:b/>
          <w:bCs/>
          <w:lang w:val="es-AR"/>
        </w:rPr>
        <w:t xml:space="preserve"> y </w:t>
      </w:r>
      <w:proofErr w:type="spellStart"/>
      <w:r w:rsidRPr="00C424BA">
        <w:rPr>
          <w:b/>
          <w:bCs/>
          <w:lang w:val="es-AR"/>
        </w:rPr>
        <w:t>wirarrikas</w:t>
      </w:r>
      <w:proofErr w:type="spellEnd"/>
      <w:r w:rsidRPr="00C424BA">
        <w:rPr>
          <w:b/>
          <w:bCs/>
          <w:lang w:val="es-AR"/>
        </w:rPr>
        <w:t xml:space="preserve">, la </w:t>
      </w:r>
      <w:proofErr w:type="spellStart"/>
      <w:r w:rsidRPr="00C424BA">
        <w:rPr>
          <w:b/>
          <w:bCs/>
          <w:lang w:val="es-AR"/>
        </w:rPr>
        <w:t>Toltequldad</w:t>
      </w:r>
      <w:proofErr w:type="spellEnd"/>
      <w:r w:rsidRPr="00C424BA">
        <w:rPr>
          <w:b/>
          <w:bCs/>
          <w:lang w:val="es-AR"/>
        </w:rPr>
        <w:t xml:space="preserve"> sobreviviente</w:t>
      </w:r>
    </w:p>
    <w:p w14:paraId="31D938E0" w14:textId="77777777" w:rsidR="00C424BA" w:rsidRPr="00C424BA" w:rsidRDefault="00C424BA" w:rsidP="00C424BA">
      <w:pPr>
        <w:rPr>
          <w:lang w:val="es-AR"/>
        </w:rPr>
      </w:pPr>
      <w:r w:rsidRPr="00C424BA">
        <w:rPr>
          <w:lang w:val="es-AR"/>
        </w:rPr>
        <w:t xml:space="preserve">Fue entre los </w:t>
      </w:r>
      <w:proofErr w:type="spellStart"/>
      <w:r w:rsidRPr="00C424BA">
        <w:rPr>
          <w:lang w:val="es-AR"/>
        </w:rPr>
        <w:t>náhuas</w:t>
      </w:r>
      <w:proofErr w:type="spellEnd"/>
      <w:r w:rsidRPr="00C424BA">
        <w:rPr>
          <w:lang w:val="es-AR"/>
        </w:rPr>
        <w:t xml:space="preserve"> donde viví mi nacimiento como guerrero de la Toltequidad, que más que un membrete o</w:t>
      </w:r>
    </w:p>
    <w:p w14:paraId="7567B20D" w14:textId="77777777" w:rsidR="00C424BA" w:rsidRPr="00C424BA" w:rsidRDefault="00C424BA" w:rsidP="00C424BA">
      <w:pPr>
        <w:rPr>
          <w:lang w:val="es-AR"/>
        </w:rPr>
      </w:pPr>
      <w:proofErr w:type="gramStart"/>
      <w:r w:rsidRPr="00C424BA">
        <w:rPr>
          <w:lang w:val="es-AR"/>
        </w:rPr>
        <w:t>título  es</w:t>
      </w:r>
      <w:proofErr w:type="gramEnd"/>
      <w:r w:rsidRPr="00C424BA">
        <w:rPr>
          <w:lang w:val="es-AR"/>
        </w:rPr>
        <w:t xml:space="preserve">  una  disposición  ante  la  vida.  </w:t>
      </w:r>
      <w:proofErr w:type="gramStart"/>
      <w:r w:rsidRPr="00C424BA">
        <w:rPr>
          <w:lang w:val="es-AR"/>
        </w:rPr>
        <w:t>Luchamos  por</w:t>
      </w:r>
      <w:proofErr w:type="gramEnd"/>
      <w:r w:rsidRPr="00C424BA">
        <w:rPr>
          <w:lang w:val="es-AR"/>
        </w:rPr>
        <w:t xml:space="preserve">  hacer  de  cada  acto  un  </w:t>
      </w:r>
      <w:proofErr w:type="spellStart"/>
      <w:r w:rsidRPr="00C424BA">
        <w:rPr>
          <w:lang w:val="es-AR"/>
        </w:rPr>
        <w:t>desafio</w:t>
      </w:r>
      <w:proofErr w:type="spellEnd"/>
      <w:r w:rsidRPr="00C424BA">
        <w:rPr>
          <w:lang w:val="es-AR"/>
        </w:rPr>
        <w:t xml:space="preserve">  y  de  cada  tarea emprendida, un paso más hacia el Espíritu. Esto sucedió en una comunidad </w:t>
      </w:r>
      <w:proofErr w:type="spellStart"/>
      <w:r w:rsidRPr="00C424BA">
        <w:rPr>
          <w:lang w:val="es-AR"/>
        </w:rPr>
        <w:t>Náhuatí</w:t>
      </w:r>
      <w:proofErr w:type="spellEnd"/>
      <w:r w:rsidRPr="00C424BA">
        <w:rPr>
          <w:lang w:val="es-AR"/>
        </w:rPr>
        <w:t>, enclavada en una alta serranía de México Central. Dicha comunidad presentaba la peculiaridad de conservar vivos antiguos ritos de</w:t>
      </w:r>
    </w:p>
    <w:p w14:paraId="2626A445" w14:textId="77777777" w:rsidR="00C424BA" w:rsidRPr="00C424BA" w:rsidRDefault="00C424BA" w:rsidP="00C424BA">
      <w:pPr>
        <w:rPr>
          <w:lang w:val="es-AR"/>
        </w:rPr>
      </w:pPr>
      <w:proofErr w:type="gramStart"/>
      <w:r w:rsidRPr="00C424BA">
        <w:rPr>
          <w:lang w:val="es-AR"/>
        </w:rPr>
        <w:t>enlace  con</w:t>
      </w:r>
      <w:proofErr w:type="gramEnd"/>
      <w:r w:rsidRPr="00C424BA">
        <w:rPr>
          <w:lang w:val="es-AR"/>
        </w:rPr>
        <w:t xml:space="preserve">  la  conciencia  de  la  tierra,  que  provocaban  en  los  participantes  una  muy  especial  conciencia</w:t>
      </w:r>
    </w:p>
    <w:p w14:paraId="3378B52C" w14:textId="77777777" w:rsidR="00C424BA" w:rsidRPr="00C424BA" w:rsidRDefault="00C424BA" w:rsidP="00C424BA">
      <w:pPr>
        <w:rPr>
          <w:lang w:val="es-AR"/>
        </w:rPr>
      </w:pPr>
      <w:r w:rsidRPr="00C424BA">
        <w:rPr>
          <w:lang w:val="es-AR"/>
        </w:rPr>
        <w:t>perceptiva, desconocida por la mayoría de la gente y que Castaneda llama segunda atención. Esto sucedía muy a pesar de que en el pueblo existe una iglesia muy grande y antigua que data de finales del siglo XVI.</w:t>
      </w:r>
    </w:p>
    <w:p w14:paraId="38CB251D" w14:textId="77777777" w:rsidR="00C424BA" w:rsidRPr="00C424BA" w:rsidRDefault="00C424BA" w:rsidP="00C424BA">
      <w:pPr>
        <w:rPr>
          <w:lang w:val="es-AR"/>
        </w:rPr>
      </w:pPr>
      <w:r w:rsidRPr="00C424BA">
        <w:rPr>
          <w:lang w:val="es-AR"/>
        </w:rPr>
        <w:t xml:space="preserve">La presencia de un sacerdote católico, ha sido parte de la vida comunitaria desde hace siglos. Y desde hace </w:t>
      </w:r>
      <w:proofErr w:type="gramStart"/>
      <w:r w:rsidRPr="00C424BA">
        <w:rPr>
          <w:lang w:val="es-AR"/>
        </w:rPr>
        <w:t>siglos  el</w:t>
      </w:r>
      <w:proofErr w:type="gramEnd"/>
      <w:r w:rsidRPr="00C424BA">
        <w:rPr>
          <w:lang w:val="es-AR"/>
        </w:rPr>
        <w:t xml:space="preserve">  cura  de  turno  del  lugar  luchó  siempre  por  erradicar  lo  que  consideraba  prácticas  paganas  y  hasta satánicas de los indios.</w:t>
      </w:r>
    </w:p>
    <w:p w14:paraId="645B91FD" w14:textId="77777777" w:rsidR="00C424BA" w:rsidRPr="00C424BA" w:rsidRDefault="00C424BA" w:rsidP="00C424BA">
      <w:pPr>
        <w:rPr>
          <w:lang w:val="es-AR"/>
        </w:rPr>
      </w:pPr>
      <w:proofErr w:type="gramStart"/>
      <w:r w:rsidRPr="00C424BA">
        <w:rPr>
          <w:lang w:val="es-AR"/>
        </w:rPr>
        <w:t>Cuando  llegué</w:t>
      </w:r>
      <w:proofErr w:type="gramEnd"/>
      <w:r w:rsidRPr="00C424BA">
        <w:rPr>
          <w:lang w:val="es-AR"/>
        </w:rPr>
        <w:t xml:space="preserve">  por  primera  vez  a  dicha  comunidad,  me  contaron  -tanto  el  nuevo  cura  como  los  mismos</w:t>
      </w:r>
    </w:p>
    <w:p w14:paraId="27FC898D" w14:textId="77777777" w:rsidR="00C424BA" w:rsidRPr="00C424BA" w:rsidRDefault="00C424BA" w:rsidP="00C424BA">
      <w:pPr>
        <w:rPr>
          <w:lang w:val="es-AR"/>
        </w:rPr>
      </w:pPr>
      <w:proofErr w:type="gramStart"/>
      <w:r w:rsidRPr="00C424BA">
        <w:rPr>
          <w:lang w:val="es-AR"/>
        </w:rPr>
        <w:t>indígenas  y</w:t>
      </w:r>
      <w:proofErr w:type="gramEnd"/>
      <w:r w:rsidRPr="00C424BA">
        <w:rPr>
          <w:lang w:val="es-AR"/>
        </w:rPr>
        <w:t xml:space="preserve">  cada  cual  a  su  manera-  que  </w:t>
      </w:r>
      <w:proofErr w:type="spellStart"/>
      <w:r w:rsidRPr="00C424BA">
        <w:rPr>
          <w:lang w:val="es-AR"/>
        </w:rPr>
        <w:t>hacia</w:t>
      </w:r>
      <w:proofErr w:type="spellEnd"/>
      <w:r w:rsidRPr="00C424BA">
        <w:rPr>
          <w:lang w:val="es-AR"/>
        </w:rPr>
        <w:t xml:space="preserve">  menos  de  un  año  que  se  había  ido  del  pueblo  el  anterior sacerdote,  un  hombre  muy  anciano  y  un  tanto  colérico  que  había  luchado  durante  diez  años  con  todos  los medios a su alcance por erradicar la “idolatría” persistente en el lugar. Lo que tanto ofendía al santo varón era </w:t>
      </w:r>
      <w:proofErr w:type="gramStart"/>
      <w:r w:rsidRPr="00C424BA">
        <w:rPr>
          <w:lang w:val="es-AR"/>
        </w:rPr>
        <w:t>que  los</w:t>
      </w:r>
      <w:proofErr w:type="gramEnd"/>
      <w:r w:rsidRPr="00C424BA">
        <w:rPr>
          <w:lang w:val="es-AR"/>
        </w:rPr>
        <w:t xml:space="preserve">  indios  de  la  comunidad  -que  frente  a  él  y  durante  todo  el  año  fingían  conducirse  como  “buenos cristianos”- sin mediar aviso alguno, súbitamente desaparecían de sus casas y ranchitos para irse durante tres días a participar en ritos de origen prehispánico relacionados con el culto a la tierra. Lo hacían en unas cuevas secretas de la región, que el sacerdote enojón no había podido encontrar por más que lo había intentado. Esto ocurría año tras año. Y dado que la fecha era variable </w:t>
      </w:r>
      <w:proofErr w:type="gramStart"/>
      <w:r w:rsidRPr="00C424BA">
        <w:rPr>
          <w:lang w:val="es-AR"/>
        </w:rPr>
        <w:t>¡ estaba</w:t>
      </w:r>
      <w:proofErr w:type="gramEnd"/>
      <w:r w:rsidRPr="00C424BA">
        <w:rPr>
          <w:lang w:val="es-AR"/>
        </w:rPr>
        <w:t xml:space="preserve"> relacionada con la evolución del ciclo agrícola más que con el calendario, no había modo de que el cura supiera cuándo iba a ocurrir. Hizo todo cuanto pudo, incluso organizar peregrinaciones con un Cristo en </w:t>
      </w:r>
      <w:proofErr w:type="gramStart"/>
      <w:r w:rsidRPr="00C424BA">
        <w:rPr>
          <w:lang w:val="es-AR"/>
        </w:rPr>
        <w:t>andas  para</w:t>
      </w:r>
      <w:proofErr w:type="gramEnd"/>
      <w:r w:rsidRPr="00C424BA">
        <w:rPr>
          <w:lang w:val="es-AR"/>
        </w:rPr>
        <w:t xml:space="preserve"> “exorcizar” los diferentes cerros del lugar. Y nada. Esos inditos eran más tercos de lo que se esperaba. Los domingos en misa, sobre todo después de la misteriosa desaparición por tres días, el cura los regañaba colérico y lo hacía en náhuatl ya que después de los primeros años aprendió a </w:t>
      </w:r>
      <w:proofErr w:type="spellStart"/>
      <w:proofErr w:type="gramStart"/>
      <w:r w:rsidRPr="00C424BA">
        <w:rPr>
          <w:lang w:val="es-AR"/>
        </w:rPr>
        <w:t>hablar.o</w:t>
      </w:r>
      <w:proofErr w:type="spellEnd"/>
      <w:proofErr w:type="gramEnd"/>
      <w:r w:rsidRPr="00C424BA">
        <w:rPr>
          <w:lang w:val="es-AR"/>
        </w:rPr>
        <w:t xml:space="preserve"> con fluidez. Así, en su propio idioma los increpaba dentro de la iglesia llama </w:t>
      </w:r>
      <w:proofErr w:type="spellStart"/>
      <w:proofErr w:type="gramStart"/>
      <w:r w:rsidRPr="00C424BA">
        <w:rPr>
          <w:lang w:val="es-AR"/>
        </w:rPr>
        <w:t>idoles</w:t>
      </w:r>
      <w:proofErr w:type="spellEnd"/>
      <w:r w:rsidRPr="00C424BA">
        <w:rPr>
          <w:lang w:val="es-AR"/>
        </w:rPr>
        <w:t xml:space="preserve">  adoradores</w:t>
      </w:r>
      <w:proofErr w:type="gramEnd"/>
      <w:r w:rsidRPr="00C424BA">
        <w:rPr>
          <w:lang w:val="es-AR"/>
        </w:rPr>
        <w:t xml:space="preserve">  del  diablo,  al  cual,  para  nombrarlo  existe  en  </w:t>
      </w:r>
      <w:proofErr w:type="spellStart"/>
      <w:r w:rsidRPr="00C424BA">
        <w:rPr>
          <w:lang w:val="es-AR"/>
        </w:rPr>
        <w:t>náhuatí</w:t>
      </w:r>
      <w:proofErr w:type="spellEnd"/>
      <w:r w:rsidRPr="00C424BA">
        <w:rPr>
          <w:lang w:val="es-AR"/>
        </w:rPr>
        <w:t xml:space="preserve">  una  palabra  que  los  indios  nunca pronuncian, debido a que entre ellos como entre los diferentes pueblos de ascendencia tolteca, la palabra tiene un sentido mágico de convocatoria. Nombrar algo es llamarlo, atraerlo.</w:t>
      </w:r>
    </w:p>
    <w:p w14:paraId="1E35BC9E" w14:textId="77777777" w:rsidR="00C424BA" w:rsidRPr="00C424BA" w:rsidRDefault="00C424BA" w:rsidP="00C424BA">
      <w:pPr>
        <w:rPr>
          <w:lang w:val="es-AR"/>
        </w:rPr>
      </w:pPr>
      <w:r w:rsidRPr="00C424BA">
        <w:rPr>
          <w:lang w:val="es-AR"/>
        </w:rPr>
        <w:t xml:space="preserve">Pues sucedía entonces que el hombre los amenazaba con la condenación, nombrando al diablo una </w:t>
      </w:r>
      <w:proofErr w:type="gramStart"/>
      <w:r w:rsidRPr="00C424BA">
        <w:rPr>
          <w:lang w:val="es-AR"/>
        </w:rPr>
        <w:t>y  otra</w:t>
      </w:r>
      <w:proofErr w:type="gramEnd"/>
      <w:r w:rsidRPr="00C424BA">
        <w:rPr>
          <w:lang w:val="es-AR"/>
        </w:rPr>
        <w:t xml:space="preserve"> vez. Los indígenas (los pocos que asistían a misa</w:t>
      </w:r>
      <w:proofErr w:type="gramStart"/>
      <w:r w:rsidRPr="00C424BA">
        <w:rPr>
          <w:lang w:val="es-AR"/>
        </w:rPr>
        <w:t>) ,</w:t>
      </w:r>
      <w:proofErr w:type="gramEnd"/>
      <w:r w:rsidRPr="00C424BA">
        <w:rPr>
          <w:lang w:val="es-AR"/>
        </w:rPr>
        <w:t xml:space="preserve"> no sabían </w:t>
      </w:r>
      <w:proofErr w:type="spellStart"/>
      <w:r w:rsidRPr="00C424BA">
        <w:rPr>
          <w:lang w:val="es-AR"/>
        </w:rPr>
        <w:t>donde</w:t>
      </w:r>
      <w:proofErr w:type="spellEnd"/>
      <w:r w:rsidRPr="00C424BA">
        <w:rPr>
          <w:lang w:val="es-AR"/>
        </w:rPr>
        <w:t xml:space="preserve"> meterse cuando el hombre se atrevía a</w:t>
      </w:r>
    </w:p>
    <w:p w14:paraId="0E91BD70" w14:textId="77777777" w:rsidR="00C424BA" w:rsidRPr="00C424BA" w:rsidRDefault="00C424BA" w:rsidP="00C424BA">
      <w:pPr>
        <w:rPr>
          <w:lang w:val="es-AR"/>
        </w:rPr>
      </w:pPr>
      <w:r w:rsidRPr="00C424BA">
        <w:rPr>
          <w:lang w:val="es-AR"/>
        </w:rPr>
        <w:t xml:space="preserve">¡llamar al diablo en la casa de Dios!, se ponían muy nerviosos y ya no querían regresar a la iglesia. Hasta que un buen día sucedió lo más lógico en circunstancias semejantes. Era </w:t>
      </w:r>
      <w:proofErr w:type="gramStart"/>
      <w:r w:rsidRPr="00C424BA">
        <w:rPr>
          <w:lang w:val="es-AR"/>
        </w:rPr>
        <w:t>una día lluvioso</w:t>
      </w:r>
      <w:proofErr w:type="gramEnd"/>
      <w:r w:rsidRPr="00C424BA">
        <w:rPr>
          <w:lang w:val="es-AR"/>
        </w:rPr>
        <w:t xml:space="preserve"> de esos de la sierra, en</w:t>
      </w:r>
    </w:p>
    <w:p w14:paraId="081D2278" w14:textId="77777777" w:rsidR="00C424BA" w:rsidRPr="00C424BA" w:rsidRDefault="00C424BA" w:rsidP="00C424BA">
      <w:pPr>
        <w:rPr>
          <w:lang w:val="es-AR"/>
        </w:rPr>
      </w:pPr>
      <w:r w:rsidRPr="00C424BA">
        <w:rPr>
          <w:lang w:val="es-AR"/>
        </w:rPr>
        <w:t xml:space="preserve">que cuando llueve no </w:t>
      </w:r>
      <w:proofErr w:type="gramStart"/>
      <w:r w:rsidRPr="00C424BA">
        <w:rPr>
          <w:lang w:val="es-AR"/>
        </w:rPr>
        <w:t>llueve</w:t>
      </w:r>
      <w:proofErr w:type="gramEnd"/>
      <w:r w:rsidRPr="00C424BA">
        <w:rPr>
          <w:lang w:val="es-AR"/>
        </w:rPr>
        <w:t xml:space="preserve"> sino que diluvia, se desató una tormenta con muchos rayos y relámpagos. Y he aquí que un rayo penetró en la iglesia aterrizando justamente en el altar que se quemó por completo. </w:t>
      </w:r>
      <w:proofErr w:type="gramStart"/>
      <w:r w:rsidRPr="00C424BA">
        <w:rPr>
          <w:lang w:val="es-AR"/>
        </w:rPr>
        <w:t>El  cura</w:t>
      </w:r>
      <w:proofErr w:type="gramEnd"/>
    </w:p>
    <w:p w14:paraId="60C01295" w14:textId="77777777" w:rsidR="00C424BA" w:rsidRPr="00C424BA" w:rsidRDefault="00C424BA" w:rsidP="00C424BA">
      <w:pPr>
        <w:rPr>
          <w:lang w:val="es-AR"/>
        </w:rPr>
      </w:pPr>
      <w:r w:rsidRPr="00C424BA">
        <w:rPr>
          <w:lang w:val="es-AR"/>
        </w:rPr>
        <w:t>se asustó tanto que decidió marcharse. Para los indígenas era completamente natural; un mínimo castigo ante</w:t>
      </w:r>
    </w:p>
    <w:p w14:paraId="4395D8C9" w14:textId="77777777" w:rsidR="00C424BA" w:rsidRPr="00C424BA" w:rsidRDefault="00C424BA" w:rsidP="00C424BA">
      <w:pPr>
        <w:rPr>
          <w:lang w:val="es-AR"/>
        </w:rPr>
      </w:pPr>
      <w:proofErr w:type="gramStart"/>
      <w:r w:rsidRPr="00C424BA">
        <w:rPr>
          <w:lang w:val="es-AR"/>
        </w:rPr>
        <w:t>la  enorme</w:t>
      </w:r>
      <w:proofErr w:type="gramEnd"/>
      <w:r w:rsidRPr="00C424BA">
        <w:rPr>
          <w:lang w:val="es-AR"/>
        </w:rPr>
        <w:t xml:space="preserve">  ofensa  de  llamar  al  diablo  en  la  casa  de  Dios.  </w:t>
      </w:r>
      <w:proofErr w:type="gramStart"/>
      <w:r w:rsidRPr="00C424BA">
        <w:rPr>
          <w:lang w:val="es-AR"/>
        </w:rPr>
        <w:t>No  conocí</w:t>
      </w:r>
      <w:proofErr w:type="gramEnd"/>
      <w:r w:rsidRPr="00C424BA">
        <w:rPr>
          <w:lang w:val="es-AR"/>
        </w:rPr>
        <w:t xml:space="preserve">  al  famoso cura, pero pude ver el altar quemado por efectos del rayo. La última vez que estuve allí, hace como cuatro años, los rituales del recuerdo de la tierra seguían vivos y las cuevas en cuestión seguían permaneciendo secretas.</w:t>
      </w:r>
    </w:p>
    <w:p w14:paraId="66AA7E1E" w14:textId="77777777" w:rsidR="00C424BA" w:rsidRPr="00C424BA" w:rsidRDefault="00C424BA" w:rsidP="00C424BA">
      <w:pPr>
        <w:rPr>
          <w:lang w:val="es-AR"/>
        </w:rPr>
      </w:pPr>
      <w:proofErr w:type="gramStart"/>
      <w:r w:rsidRPr="00C424BA">
        <w:rPr>
          <w:lang w:val="es-AR"/>
        </w:rPr>
        <w:t>En  aquel</w:t>
      </w:r>
      <w:proofErr w:type="gramEnd"/>
      <w:r w:rsidRPr="00C424BA">
        <w:rPr>
          <w:lang w:val="es-AR"/>
        </w:rPr>
        <w:t xml:space="preserve">  lugar  tuve  la  suerte  de  ser  aceptado  como  “ahijado”  de  uno  de  los  encargados  de  organizar  y proteger la </w:t>
      </w:r>
      <w:proofErr w:type="spellStart"/>
      <w:r w:rsidRPr="00C424BA">
        <w:rPr>
          <w:lang w:val="es-AR"/>
        </w:rPr>
        <w:t>practica</w:t>
      </w:r>
      <w:proofErr w:type="spellEnd"/>
      <w:r w:rsidRPr="00C424BA">
        <w:rPr>
          <w:lang w:val="es-AR"/>
        </w:rPr>
        <w:t xml:space="preserve"> de los rituales y las cuevas mencionadas, así como las grandes figuras de piedra de origen precolombino que en ellas se encuentran. Hasta donde yo sé, fue así como me convertí en la única persona ajena a la comunidad indígena en conocer la ubicación de las cuevas y la naturaleza de los rituales que allí se practican. Por razones obvias, nunca he revelado el lugar preciso donde se encuentran.</w:t>
      </w:r>
    </w:p>
    <w:p w14:paraId="14592D5B" w14:textId="35B542B4" w:rsidR="00C424BA" w:rsidRDefault="00C424BA" w:rsidP="00C424BA">
      <w:pPr>
        <w:rPr>
          <w:lang w:val="es-AR"/>
        </w:rPr>
      </w:pPr>
      <w:r w:rsidRPr="00C424BA">
        <w:rPr>
          <w:lang w:val="es-AR"/>
        </w:rPr>
        <w:t xml:space="preserve">Si mi nacimiento a la vida del guerrero en la línea tolteca ocurrió entre los </w:t>
      </w:r>
      <w:proofErr w:type="spellStart"/>
      <w:r w:rsidRPr="00C424BA">
        <w:rPr>
          <w:lang w:val="es-AR"/>
        </w:rPr>
        <w:t>náhuas</w:t>
      </w:r>
      <w:proofErr w:type="spellEnd"/>
      <w:r w:rsidRPr="00C424BA">
        <w:rPr>
          <w:lang w:val="es-AR"/>
        </w:rPr>
        <w:t xml:space="preserve">, mi” mayoría de edad” la alcancé entre los </w:t>
      </w:r>
      <w:proofErr w:type="spellStart"/>
      <w:r w:rsidRPr="00C424BA">
        <w:rPr>
          <w:lang w:val="es-AR"/>
        </w:rPr>
        <w:t>wirrarikas</w:t>
      </w:r>
      <w:proofErr w:type="spellEnd"/>
      <w:r w:rsidRPr="00C424BA">
        <w:rPr>
          <w:lang w:val="es-AR"/>
        </w:rPr>
        <w:t>, que como grupo étnico me parece el más “tolteca” de cuantos he conocido, por la naturaleza de sus prácticas y rituales, así como por su forma de vida cotidiana.</w:t>
      </w:r>
    </w:p>
    <w:p w14:paraId="6E95E2D7" w14:textId="77777777" w:rsidR="00C424BA" w:rsidRDefault="00C424BA" w:rsidP="00C424BA">
      <w:pPr>
        <w:rPr>
          <w:lang w:val="es-AR"/>
        </w:rPr>
      </w:pPr>
    </w:p>
    <w:p w14:paraId="2EDEF3F5" w14:textId="74A3B61D" w:rsidR="00C424BA" w:rsidRDefault="00C424BA" w:rsidP="00C424BA">
      <w:pPr>
        <w:rPr>
          <w:b/>
          <w:bCs/>
          <w:lang w:val="es-AR"/>
        </w:rPr>
      </w:pPr>
      <w:r w:rsidRPr="00C424BA">
        <w:rPr>
          <w:b/>
          <w:bCs/>
          <w:lang w:val="es-AR"/>
        </w:rPr>
        <w:t>Las prácticas “</w:t>
      </w:r>
      <w:proofErr w:type="spellStart"/>
      <w:r w:rsidRPr="00C424BA">
        <w:rPr>
          <w:b/>
          <w:bCs/>
          <w:lang w:val="es-AR"/>
        </w:rPr>
        <w:t>castanedianas</w:t>
      </w:r>
      <w:proofErr w:type="spellEnd"/>
      <w:r w:rsidRPr="00C424BA">
        <w:rPr>
          <w:b/>
          <w:bCs/>
          <w:lang w:val="es-AR"/>
        </w:rPr>
        <w:t>”</w:t>
      </w:r>
    </w:p>
    <w:p w14:paraId="412D95F4" w14:textId="77777777" w:rsidR="00C424BA" w:rsidRPr="00C424BA" w:rsidRDefault="00C424BA" w:rsidP="00C424BA">
      <w:pPr>
        <w:rPr>
          <w:lang w:val="es-AR"/>
        </w:rPr>
      </w:pPr>
      <w:r w:rsidRPr="00C424BA">
        <w:rPr>
          <w:lang w:val="es-AR"/>
        </w:rPr>
        <w:t xml:space="preserve">Digo que alcancé con los </w:t>
      </w:r>
      <w:proofErr w:type="spellStart"/>
      <w:r w:rsidRPr="00C424BA">
        <w:rPr>
          <w:lang w:val="es-AR"/>
        </w:rPr>
        <w:t>wirrarikas</w:t>
      </w:r>
      <w:proofErr w:type="spellEnd"/>
      <w:r w:rsidRPr="00C424BA">
        <w:rPr>
          <w:lang w:val="es-AR"/>
        </w:rPr>
        <w:t xml:space="preserve"> mi mayoría de edad, porque lo que viví con ellos fue la experimentación</w:t>
      </w:r>
    </w:p>
    <w:p w14:paraId="113A2650" w14:textId="77777777" w:rsidR="00C424BA" w:rsidRPr="00C424BA" w:rsidRDefault="00C424BA" w:rsidP="00C424BA">
      <w:pPr>
        <w:rPr>
          <w:lang w:val="es-AR"/>
        </w:rPr>
      </w:pPr>
      <w:r w:rsidRPr="00C424BA">
        <w:rPr>
          <w:lang w:val="es-AR"/>
        </w:rPr>
        <w:t xml:space="preserve">concreta de mucho de lo que para mí eran sueños, cosas que intelectualmente me parecían atractivas sin que en el fondo supiera de verdad si existían o no. Para el tiempo de mi primer contacto con los </w:t>
      </w:r>
      <w:proofErr w:type="spellStart"/>
      <w:r w:rsidRPr="00C424BA">
        <w:rPr>
          <w:lang w:val="es-AR"/>
        </w:rPr>
        <w:t>wirrarikas</w:t>
      </w:r>
      <w:proofErr w:type="spellEnd"/>
      <w:r w:rsidRPr="00C424BA">
        <w:rPr>
          <w:lang w:val="es-AR"/>
        </w:rPr>
        <w:t xml:space="preserve">, yo ya tenía algún trecho andado, tanto por lo vivido entre los </w:t>
      </w:r>
      <w:proofErr w:type="spellStart"/>
      <w:r w:rsidRPr="00C424BA">
        <w:rPr>
          <w:lang w:val="es-AR"/>
        </w:rPr>
        <w:t>náhuas</w:t>
      </w:r>
      <w:proofErr w:type="spellEnd"/>
      <w:r w:rsidRPr="00C424BA">
        <w:rPr>
          <w:lang w:val="es-AR"/>
        </w:rPr>
        <w:t xml:space="preserve">, como por la búsqueda que realizaba en mi vida diaria, del verdadero crecimiento que comienza siempre en nuestro ser interno. Uno de los trabajos que en este </w:t>
      </w:r>
      <w:proofErr w:type="gramStart"/>
      <w:r w:rsidRPr="00C424BA">
        <w:rPr>
          <w:lang w:val="es-AR"/>
        </w:rPr>
        <w:t>sentido  venía</w:t>
      </w:r>
      <w:proofErr w:type="gramEnd"/>
      <w:r w:rsidRPr="00C424BA">
        <w:rPr>
          <w:lang w:val="es-AR"/>
        </w:rPr>
        <w:t xml:space="preserve">  yo  haciendo,  se  derivaba  de  la  lectura  de  los  libros  de  Carlos  Castaneda,  los  cuales  me resultaron sumamente atractivos por el hecho de que sus temas y el Conocimiento al que aludían, eran muy similares a lo que yo venía encontrándome entre los indígenas de la sierra. Dado que las prácticas derivadas</w:t>
      </w:r>
      <w:r>
        <w:rPr>
          <w:lang w:val="es-AR"/>
        </w:rPr>
        <w:t xml:space="preserve"> </w:t>
      </w:r>
      <w:r w:rsidRPr="00C424BA">
        <w:rPr>
          <w:lang w:val="es-AR"/>
        </w:rPr>
        <w:t>8</w:t>
      </w:r>
    </w:p>
    <w:p w14:paraId="7EDC746B" w14:textId="77777777" w:rsidR="00C424BA" w:rsidRPr="00C424BA" w:rsidRDefault="00C424BA" w:rsidP="00C424BA">
      <w:pPr>
        <w:rPr>
          <w:lang w:val="es-AR"/>
        </w:rPr>
      </w:pPr>
      <w:r w:rsidRPr="00C424BA">
        <w:rPr>
          <w:lang w:val="es-AR"/>
        </w:rPr>
        <w:t xml:space="preserve">de esas lecturas fueron uno de los factores que me dotaron de herramientas para poder asimilar mis vivencias entre los </w:t>
      </w:r>
      <w:proofErr w:type="spellStart"/>
      <w:r w:rsidRPr="00C424BA">
        <w:rPr>
          <w:lang w:val="es-AR"/>
        </w:rPr>
        <w:t>wirrarikas</w:t>
      </w:r>
      <w:proofErr w:type="spellEnd"/>
      <w:r w:rsidRPr="00C424BA">
        <w:rPr>
          <w:lang w:val="es-AR"/>
        </w:rPr>
        <w:t xml:space="preserve">, considero conveniente hacer una breve </w:t>
      </w:r>
      <w:proofErr w:type="spellStart"/>
      <w:r w:rsidRPr="00C424BA">
        <w:rPr>
          <w:lang w:val="es-AR"/>
        </w:rPr>
        <w:t>disgreción</w:t>
      </w:r>
      <w:proofErr w:type="spellEnd"/>
      <w:r w:rsidRPr="00C424BA">
        <w:rPr>
          <w:lang w:val="es-AR"/>
        </w:rPr>
        <w:t xml:space="preserve"> al respecto.</w:t>
      </w:r>
    </w:p>
    <w:p w14:paraId="6A6B3743" w14:textId="77777777" w:rsidR="00C424BA" w:rsidRPr="00C424BA" w:rsidRDefault="00C424BA" w:rsidP="00C424BA">
      <w:pPr>
        <w:rPr>
          <w:lang w:val="es-AR"/>
        </w:rPr>
      </w:pPr>
      <w:proofErr w:type="gramStart"/>
      <w:r w:rsidRPr="00C424BA">
        <w:rPr>
          <w:lang w:val="es-AR"/>
        </w:rPr>
        <w:t>Prácticas  como</w:t>
      </w:r>
      <w:proofErr w:type="gramEnd"/>
      <w:r w:rsidRPr="00C424BA">
        <w:rPr>
          <w:lang w:val="es-AR"/>
        </w:rPr>
        <w:t xml:space="preserve">  las  observaciones  de  no-hacer,  orientarse  en  la  oscuridad  con  la  percepción  corporal,  la marcha de poder, la conciencia de la muerte, la segunda atención, ejercicios de relación no ordinaria con la conciencia  de  la  tierra,  parar  el  diálogo  interno,  el  enlace  con  la  conciencia  de  los  árboles  y  la  utilización</w:t>
      </w:r>
    </w:p>
    <w:p w14:paraId="2E33F210" w14:textId="77777777" w:rsidR="00C424BA" w:rsidRPr="00C424BA" w:rsidRDefault="00C424BA" w:rsidP="00C424BA">
      <w:pPr>
        <w:rPr>
          <w:lang w:val="es-AR"/>
        </w:rPr>
      </w:pPr>
      <w:r w:rsidRPr="00C424BA">
        <w:rPr>
          <w:lang w:val="es-AR"/>
        </w:rPr>
        <w:t xml:space="preserve">pragmática de los sueños, entre muchas otras, me eran relativamente familiares por lo vivido entre los </w:t>
      </w:r>
      <w:proofErr w:type="spellStart"/>
      <w:r w:rsidRPr="00C424BA">
        <w:rPr>
          <w:lang w:val="es-AR"/>
        </w:rPr>
        <w:t>Náhuas</w:t>
      </w:r>
      <w:proofErr w:type="spellEnd"/>
      <w:r w:rsidRPr="00C424BA">
        <w:rPr>
          <w:lang w:val="es-AR"/>
        </w:rPr>
        <w:t>.</w:t>
      </w:r>
    </w:p>
    <w:p w14:paraId="19DA18CC" w14:textId="77777777" w:rsidR="00C424BA" w:rsidRPr="00C424BA" w:rsidRDefault="00C424BA" w:rsidP="00C424BA">
      <w:pPr>
        <w:rPr>
          <w:lang w:val="es-AR"/>
        </w:rPr>
      </w:pPr>
      <w:r w:rsidRPr="00C424BA">
        <w:rPr>
          <w:lang w:val="es-AR"/>
        </w:rPr>
        <w:t xml:space="preserve">Sin embargo, gran parte de lo que Castaneda escribía eran para mí solamente relatos de poder. </w:t>
      </w:r>
      <w:proofErr w:type="spellStart"/>
      <w:r w:rsidRPr="00C424BA">
        <w:rPr>
          <w:lang w:val="es-AR"/>
        </w:rPr>
        <w:t>Aún</w:t>
      </w:r>
      <w:proofErr w:type="spellEnd"/>
      <w:r w:rsidRPr="00C424BA">
        <w:rPr>
          <w:lang w:val="es-AR"/>
        </w:rPr>
        <w:t xml:space="preserve"> cuando la </w:t>
      </w:r>
      <w:proofErr w:type="gramStart"/>
      <w:r w:rsidRPr="00C424BA">
        <w:rPr>
          <w:lang w:val="es-AR"/>
        </w:rPr>
        <w:t>obra  ocupó</w:t>
      </w:r>
      <w:proofErr w:type="gramEnd"/>
      <w:r w:rsidRPr="00C424BA">
        <w:rPr>
          <w:lang w:val="es-AR"/>
        </w:rPr>
        <w:t xml:space="preserve">  un  lugar  importante  en  </w:t>
      </w:r>
      <w:proofErr w:type="spellStart"/>
      <w:r w:rsidRPr="00C424BA">
        <w:rPr>
          <w:lang w:val="es-AR"/>
        </w:rPr>
        <w:t>mí</w:t>
      </w:r>
      <w:proofErr w:type="spellEnd"/>
      <w:r w:rsidRPr="00C424BA">
        <w:rPr>
          <w:lang w:val="es-AR"/>
        </w:rPr>
        <w:t xml:space="preserve">  vida,  no  me  dio  por  buscar  a  don  Juan  ni  al  mismo  Carlos.  La </w:t>
      </w:r>
      <w:proofErr w:type="gramStart"/>
      <w:r w:rsidRPr="00C424BA">
        <w:rPr>
          <w:lang w:val="es-AR"/>
        </w:rPr>
        <w:t>observación  silenciosa</w:t>
      </w:r>
      <w:proofErr w:type="gramEnd"/>
      <w:r w:rsidRPr="00C424BA">
        <w:rPr>
          <w:lang w:val="es-AR"/>
        </w:rPr>
        <w:t xml:space="preserve">  de  la  naturaleza  y  el  Saber  sin  palabras  de  los  toltecas  sobrevivientes,  me  habían aclarado  bastante  como  para  no  estar  enredado  ya  en  la  fantasía  del  maestro  como  vía  a  la  libertad  o  al Conocimiento. El propio Castaneda era claro en ese sentido. En lugar de buscarme un nagual, procedí con mi propia energía siguiendo la premisa de don Juan Matus: “... Un guerrero es impecable cuando confía en su poder personal, sin importar que sea pequeño o </w:t>
      </w:r>
      <w:proofErr w:type="gramStart"/>
      <w:r w:rsidRPr="00C424BA">
        <w:rPr>
          <w:lang w:val="es-AR"/>
        </w:rPr>
        <w:t>enorme..</w:t>
      </w:r>
      <w:proofErr w:type="gramEnd"/>
      <w:r w:rsidRPr="00C424BA">
        <w:rPr>
          <w:lang w:val="es-AR"/>
        </w:rPr>
        <w:t xml:space="preserve">” (véase Carlos Castaneda, Viaje a </w:t>
      </w:r>
      <w:proofErr w:type="spellStart"/>
      <w:r w:rsidRPr="00C424BA">
        <w:rPr>
          <w:lang w:val="es-AR"/>
        </w:rPr>
        <w:t>ixdán</w:t>
      </w:r>
      <w:proofErr w:type="spellEnd"/>
      <w:r w:rsidRPr="00C424BA">
        <w:rPr>
          <w:lang w:val="es-AR"/>
        </w:rPr>
        <w:t>, México,</w:t>
      </w:r>
    </w:p>
    <w:p w14:paraId="5EF5FA70" w14:textId="77777777" w:rsidR="00C424BA" w:rsidRPr="00C424BA" w:rsidRDefault="00C424BA" w:rsidP="00C424BA">
      <w:pPr>
        <w:rPr>
          <w:lang w:val="es-AR"/>
        </w:rPr>
      </w:pPr>
      <w:r w:rsidRPr="00C424BA">
        <w:rPr>
          <w:lang w:val="es-AR"/>
        </w:rPr>
        <w:t>1974)</w:t>
      </w:r>
    </w:p>
    <w:p w14:paraId="1D957A99" w14:textId="77777777" w:rsidR="00C424BA" w:rsidRPr="00C424BA" w:rsidRDefault="00C424BA" w:rsidP="00C424BA">
      <w:pPr>
        <w:rPr>
          <w:lang w:val="es-AR"/>
        </w:rPr>
      </w:pPr>
      <w:r w:rsidRPr="00C424BA">
        <w:rPr>
          <w:lang w:val="es-AR"/>
        </w:rPr>
        <w:t xml:space="preserve">Me puse a practicar por </w:t>
      </w:r>
      <w:proofErr w:type="spellStart"/>
      <w:r w:rsidRPr="00C424BA">
        <w:rPr>
          <w:lang w:val="es-AR"/>
        </w:rPr>
        <w:t>mi</w:t>
      </w:r>
      <w:proofErr w:type="spellEnd"/>
      <w:r w:rsidRPr="00C424BA">
        <w:rPr>
          <w:lang w:val="es-AR"/>
        </w:rPr>
        <w:t xml:space="preserve"> mismo las estrafalarias técnicas donjuanescas, lo que vino a añadirse a lo que venía ya realizando. Hice largas y repetidas caminatas de atención, me </w:t>
      </w:r>
      <w:proofErr w:type="spellStart"/>
      <w:r w:rsidRPr="00C424BA">
        <w:rPr>
          <w:lang w:val="es-AR"/>
        </w:rPr>
        <w:t>enterré</w:t>
      </w:r>
      <w:proofErr w:type="spellEnd"/>
      <w:r w:rsidRPr="00C424BA">
        <w:rPr>
          <w:lang w:val="es-AR"/>
        </w:rPr>
        <w:t xml:space="preserve">, pasé noches suspendido en un </w:t>
      </w:r>
      <w:proofErr w:type="gramStart"/>
      <w:r w:rsidRPr="00C424BA">
        <w:rPr>
          <w:lang w:val="es-AR"/>
        </w:rPr>
        <w:t>árbol,  hice</w:t>
      </w:r>
      <w:proofErr w:type="gramEnd"/>
      <w:r w:rsidRPr="00C424BA">
        <w:rPr>
          <w:lang w:val="es-AR"/>
        </w:rPr>
        <w:t xml:space="preserve">  recapitulación,  no-haceres  del  yo  personal,  inventarios  de  energía,  como  pude  borré  mi  historia</w:t>
      </w:r>
    </w:p>
    <w:p w14:paraId="0A8D063E" w14:textId="77777777" w:rsidR="00C424BA" w:rsidRPr="00C424BA" w:rsidRDefault="00C424BA" w:rsidP="00C424BA">
      <w:pPr>
        <w:rPr>
          <w:lang w:val="es-AR"/>
        </w:rPr>
      </w:pPr>
      <w:r w:rsidRPr="00C424BA">
        <w:rPr>
          <w:lang w:val="es-AR"/>
        </w:rPr>
        <w:t>personal y hasta llegué a ver. Muchas y muy prolongadas fueron mis experiencias en lo que yo llamaba, “el</w:t>
      </w:r>
    </w:p>
    <w:p w14:paraId="5F353703" w14:textId="77777777" w:rsidR="00C424BA" w:rsidRPr="00C424BA" w:rsidRDefault="00C424BA" w:rsidP="00C424BA">
      <w:pPr>
        <w:rPr>
          <w:lang w:val="es-AR"/>
        </w:rPr>
      </w:pPr>
      <w:r w:rsidRPr="00C424BA">
        <w:rPr>
          <w:lang w:val="es-AR"/>
        </w:rPr>
        <w:t xml:space="preserve">estudio vivencial de la obra de Carlos Castaneda”. El resultado era contundente: las técnicas funcionaban y </w:t>
      </w:r>
      <w:proofErr w:type="gramStart"/>
      <w:r w:rsidRPr="00C424BA">
        <w:rPr>
          <w:lang w:val="es-AR"/>
        </w:rPr>
        <w:t>revelaban  la</w:t>
      </w:r>
      <w:proofErr w:type="gramEnd"/>
      <w:r w:rsidRPr="00C424BA">
        <w:rPr>
          <w:lang w:val="es-AR"/>
        </w:rPr>
        <w:t xml:space="preserve">  existencia  de  una  forma  de  conciencia  inusual  (la  conciencia  del  otro  yo)  que  implicaba  un sinnúmero de recursos ocultos dentro de cada uno de nosotros, así como formas de percepción y de utilización de nuestra energía en términos muy distintos a lo ordinario.</w:t>
      </w:r>
    </w:p>
    <w:p w14:paraId="178C5AAA" w14:textId="77777777" w:rsidR="00C424BA" w:rsidRPr="00C424BA" w:rsidRDefault="00C424BA" w:rsidP="00C424BA">
      <w:pPr>
        <w:rPr>
          <w:lang w:val="es-AR"/>
        </w:rPr>
      </w:pPr>
      <w:r w:rsidRPr="00C424BA">
        <w:rPr>
          <w:lang w:val="es-AR"/>
        </w:rPr>
        <w:t xml:space="preserve">(He detallado la forma en que fui aplicando las propuestas </w:t>
      </w:r>
      <w:proofErr w:type="spellStart"/>
      <w:r w:rsidRPr="00C424BA">
        <w:rPr>
          <w:lang w:val="es-AR"/>
        </w:rPr>
        <w:t>castanedianas</w:t>
      </w:r>
      <w:proofErr w:type="spellEnd"/>
      <w:r w:rsidRPr="00C424BA">
        <w:rPr>
          <w:lang w:val="es-AR"/>
        </w:rPr>
        <w:t xml:space="preserve"> en el libro “LAS ENSEÑANZAS DE</w:t>
      </w:r>
    </w:p>
    <w:p w14:paraId="7E7EE6CC" w14:textId="77777777" w:rsidR="00C424BA" w:rsidRPr="00C424BA" w:rsidRDefault="00C424BA" w:rsidP="00C424BA">
      <w:pPr>
        <w:rPr>
          <w:lang w:val="es-AR"/>
        </w:rPr>
      </w:pPr>
      <w:proofErr w:type="gramStart"/>
      <w:r w:rsidRPr="00C424BA">
        <w:rPr>
          <w:lang w:val="es-AR"/>
        </w:rPr>
        <w:t>DON  CARLOS</w:t>
      </w:r>
      <w:proofErr w:type="gramEnd"/>
      <w:r w:rsidRPr="00C424BA">
        <w:rPr>
          <w:lang w:val="es-AR"/>
        </w:rPr>
        <w:t xml:space="preserve">.  </w:t>
      </w:r>
      <w:proofErr w:type="gramStart"/>
      <w:r w:rsidRPr="00C424BA">
        <w:rPr>
          <w:lang w:val="es-AR"/>
        </w:rPr>
        <w:t>Aplicaciones  Prácticas</w:t>
      </w:r>
      <w:proofErr w:type="gramEnd"/>
      <w:r w:rsidRPr="00C424BA">
        <w:rPr>
          <w:lang w:val="es-AR"/>
        </w:rPr>
        <w:t xml:space="preserve">  de  la  Obra  de  Carlos  Castaneda”  publicada  por,  editorial  Círculo</w:t>
      </w:r>
    </w:p>
    <w:p w14:paraId="65692568" w14:textId="77777777" w:rsidR="00C424BA" w:rsidRPr="00C424BA" w:rsidRDefault="00C424BA" w:rsidP="00C424BA">
      <w:pPr>
        <w:rPr>
          <w:lang w:val="es-AR"/>
        </w:rPr>
      </w:pPr>
      <w:r w:rsidRPr="00C424BA">
        <w:rPr>
          <w:lang w:val="es-AR"/>
        </w:rPr>
        <w:t xml:space="preserve">Cuadrado, México y </w:t>
      </w:r>
      <w:proofErr w:type="spellStart"/>
      <w:r w:rsidRPr="00C424BA">
        <w:rPr>
          <w:lang w:val="es-AR"/>
        </w:rPr>
        <w:t>EcL</w:t>
      </w:r>
      <w:proofErr w:type="spellEnd"/>
      <w:r w:rsidRPr="00C424BA">
        <w:rPr>
          <w:lang w:val="es-AR"/>
        </w:rPr>
        <w:t xml:space="preserve"> HAVIL4H, Madrid 1992.)</w:t>
      </w:r>
    </w:p>
    <w:p w14:paraId="0DCCE605" w14:textId="77777777" w:rsidR="00C424BA" w:rsidRPr="00C424BA" w:rsidRDefault="00C424BA" w:rsidP="00C424BA">
      <w:pPr>
        <w:rPr>
          <w:lang w:val="es-AR"/>
        </w:rPr>
      </w:pPr>
      <w:proofErr w:type="gramStart"/>
      <w:r w:rsidRPr="00C424BA">
        <w:rPr>
          <w:lang w:val="es-AR"/>
        </w:rPr>
        <w:t>Además  de</w:t>
      </w:r>
      <w:proofErr w:type="gramEnd"/>
      <w:r w:rsidRPr="00C424BA">
        <w:rPr>
          <w:lang w:val="es-AR"/>
        </w:rPr>
        <w:t xml:space="preserve">  los  “fenómenos  raros”  que  suelen  captar  la  atención  de  los  lectores  (aliados,  hablar  con  los árboles o la tierra, sensación de vuelo, percibir como un lobo, correr en la oscuridad, conciencia del cuerpo de soñar, etc..), las prácticas </w:t>
      </w:r>
      <w:proofErr w:type="spellStart"/>
      <w:r w:rsidRPr="00C424BA">
        <w:rPr>
          <w:lang w:val="es-AR"/>
        </w:rPr>
        <w:t>castanedianas</w:t>
      </w:r>
      <w:proofErr w:type="spellEnd"/>
      <w:r w:rsidRPr="00C424BA">
        <w:rPr>
          <w:lang w:val="es-AR"/>
        </w:rPr>
        <w:t xml:space="preserve"> me pusieron de frente a algo que en última instancia es mucho más</w:t>
      </w:r>
    </w:p>
    <w:p w14:paraId="08A0FC20" w14:textId="77777777" w:rsidR="00C424BA" w:rsidRPr="00C424BA" w:rsidRDefault="00C424BA" w:rsidP="00C424BA">
      <w:pPr>
        <w:rPr>
          <w:lang w:val="es-AR"/>
        </w:rPr>
      </w:pPr>
      <w:r w:rsidRPr="00C424BA">
        <w:rPr>
          <w:lang w:val="es-AR"/>
        </w:rPr>
        <w:t xml:space="preserve">relevante; tenía razón don Juan, el mundo que </w:t>
      </w:r>
      <w:proofErr w:type="gramStart"/>
      <w:r w:rsidRPr="00C424BA">
        <w:rPr>
          <w:lang w:val="es-AR"/>
        </w:rPr>
        <w:t>percibimos</w:t>
      </w:r>
      <w:proofErr w:type="gramEnd"/>
      <w:r w:rsidRPr="00C424BA">
        <w:rPr>
          <w:lang w:val="es-AR"/>
        </w:rPr>
        <w:t xml:space="preserve"> así como el yo (nuestro propio ego), no es más que</w:t>
      </w:r>
    </w:p>
    <w:p w14:paraId="22F514D8" w14:textId="77777777" w:rsidR="00C424BA" w:rsidRPr="00C424BA" w:rsidRDefault="00C424BA" w:rsidP="00C424BA">
      <w:pPr>
        <w:rPr>
          <w:lang w:val="es-AR"/>
        </w:rPr>
      </w:pPr>
      <w:r w:rsidRPr="00C424BA">
        <w:rPr>
          <w:lang w:val="es-AR"/>
        </w:rPr>
        <w:t>una descripción. Una fantasía que sólo parece real por nuestra insistencia en actuar como si fuera real. Parar el mundo, parar el yo, es mucho más que extraordinarios efectos visuales; es, nada más y nada menos que la posibilidad realizada de experimentar mundos y formas de ser y percibir distintos. Distintos y mejores.</w:t>
      </w:r>
    </w:p>
    <w:p w14:paraId="2F2D654E" w14:textId="77777777" w:rsidR="00C424BA" w:rsidRPr="00C424BA" w:rsidRDefault="00C424BA" w:rsidP="00C424BA">
      <w:pPr>
        <w:rPr>
          <w:lang w:val="es-AR"/>
        </w:rPr>
      </w:pPr>
      <w:r w:rsidRPr="00C424BA">
        <w:rPr>
          <w:lang w:val="es-AR"/>
        </w:rPr>
        <w:t xml:space="preserve">Detener la contradictoria descripción del mundo que cotidianamente construimos y vemos, es el verdadero paso a la libertad que nos permite construirnos mundos mejores para habitar en ellos cotidianamente. Parar la descripción de mi mismo, basada en la importancia personal, llena de quejas, frustraciones y mezquindades, es el paso concreto a la libertad de escoger como ser, de acuerdo a las distintas situaciones que enfrentemos. Dejar de ser esclavo de una forma única de ser. Terminar con la esclavitud de estar determinados por nuestra historia personal. De romper los estrechos límites que nos marca nuestra propia imagen, creada artificialmente. Adiós al ser y al vivir </w:t>
      </w:r>
      <w:proofErr w:type="spellStart"/>
      <w:r w:rsidRPr="00C424BA">
        <w:rPr>
          <w:lang w:val="es-AR"/>
        </w:rPr>
        <w:t>unilineálmente</w:t>
      </w:r>
      <w:proofErr w:type="spellEnd"/>
      <w:r w:rsidRPr="00C424BA">
        <w:rPr>
          <w:lang w:val="es-AR"/>
        </w:rPr>
        <w:t>.</w:t>
      </w:r>
    </w:p>
    <w:p w14:paraId="7B943C12" w14:textId="77777777" w:rsidR="00C424BA" w:rsidRPr="00C424BA" w:rsidRDefault="00C424BA" w:rsidP="00C424BA">
      <w:pPr>
        <w:rPr>
          <w:lang w:val="es-AR"/>
        </w:rPr>
      </w:pPr>
      <w:proofErr w:type="gramStart"/>
      <w:r w:rsidRPr="00C424BA">
        <w:rPr>
          <w:lang w:val="es-AR"/>
        </w:rPr>
        <w:t>El  practicar</w:t>
      </w:r>
      <w:proofErr w:type="gramEnd"/>
      <w:r w:rsidRPr="00C424BA">
        <w:rPr>
          <w:lang w:val="es-AR"/>
        </w:rPr>
        <w:t xml:space="preserve">  una  las  técnicas  </w:t>
      </w:r>
      <w:proofErr w:type="spellStart"/>
      <w:r w:rsidRPr="00C424BA">
        <w:rPr>
          <w:lang w:val="es-AR"/>
        </w:rPr>
        <w:t>castanedianas</w:t>
      </w:r>
      <w:proofErr w:type="spellEnd"/>
      <w:r w:rsidRPr="00C424BA">
        <w:rPr>
          <w:lang w:val="es-AR"/>
        </w:rPr>
        <w:t xml:space="preserve">  me  permitió  descubrir,  en  suma,  que  somos  libres.  Podemos escoger cómo ser y cómo vivir.</w:t>
      </w:r>
    </w:p>
    <w:p w14:paraId="00D17D79" w14:textId="77777777" w:rsidR="00C424BA" w:rsidRPr="00C424BA" w:rsidRDefault="00C424BA" w:rsidP="00C424BA">
      <w:pPr>
        <w:rPr>
          <w:lang w:val="es-AR"/>
        </w:rPr>
      </w:pPr>
      <w:r w:rsidRPr="00C424BA">
        <w:rPr>
          <w:lang w:val="es-AR"/>
        </w:rPr>
        <w:t xml:space="preserve">Llevaba poco tiempo experimentando con las técnicas de Castaneda, cuando tuve mi primera experiencia con los </w:t>
      </w:r>
      <w:proofErr w:type="spellStart"/>
      <w:r w:rsidRPr="00C424BA">
        <w:rPr>
          <w:lang w:val="es-AR"/>
        </w:rPr>
        <w:t>wirrarikas</w:t>
      </w:r>
      <w:proofErr w:type="spellEnd"/>
      <w:r w:rsidRPr="00C424BA">
        <w:rPr>
          <w:lang w:val="es-AR"/>
        </w:rPr>
        <w:t xml:space="preserve">; al principio, como la </w:t>
      </w:r>
      <w:proofErr w:type="spellStart"/>
      <w:r w:rsidRPr="00C424BA">
        <w:rPr>
          <w:lang w:val="es-AR"/>
        </w:rPr>
        <w:t>mayoria</w:t>
      </w:r>
      <w:proofErr w:type="spellEnd"/>
      <w:r w:rsidRPr="00C424BA">
        <w:rPr>
          <w:lang w:val="es-AR"/>
        </w:rPr>
        <w:t xml:space="preserve"> de los observadores urbanos, sólo podía mirar -desde fuera- lo</w:t>
      </w:r>
    </w:p>
    <w:p w14:paraId="7FC7330A" w14:textId="77777777" w:rsidR="00C424BA" w:rsidRPr="00C424BA" w:rsidRDefault="00C424BA" w:rsidP="00C424BA">
      <w:pPr>
        <w:rPr>
          <w:lang w:val="es-AR"/>
        </w:rPr>
      </w:pPr>
      <w:proofErr w:type="gramStart"/>
      <w:r w:rsidRPr="00C424BA">
        <w:rPr>
          <w:lang w:val="es-AR"/>
        </w:rPr>
        <w:t>que  hacían</w:t>
      </w:r>
      <w:proofErr w:type="gramEnd"/>
      <w:r w:rsidRPr="00C424BA">
        <w:rPr>
          <w:lang w:val="es-AR"/>
        </w:rPr>
        <w:t xml:space="preserve">.  </w:t>
      </w:r>
      <w:proofErr w:type="gramStart"/>
      <w:r w:rsidRPr="00C424BA">
        <w:rPr>
          <w:lang w:val="es-AR"/>
        </w:rPr>
        <w:t>No  me</w:t>
      </w:r>
      <w:proofErr w:type="gramEnd"/>
      <w:r w:rsidRPr="00C424BA">
        <w:rPr>
          <w:lang w:val="es-AR"/>
        </w:rPr>
        <w:t xml:space="preserve">  daba  cuenta  que,  más  allá  de  lo  que  mis  ojos  y  mi  mente  podían  registrar,  aquellos hombres estaban interactuando en una realidad aparte que yo ni siquiera imaginaba (en el capítulo siguiente</w:t>
      </w:r>
    </w:p>
    <w:p w14:paraId="17FE0DA8" w14:textId="77777777" w:rsidR="00C424BA" w:rsidRPr="00C424BA" w:rsidRDefault="00C424BA" w:rsidP="00C424BA">
      <w:pPr>
        <w:rPr>
          <w:lang w:val="es-AR"/>
        </w:rPr>
      </w:pPr>
      <w:r w:rsidRPr="00C424BA">
        <w:rPr>
          <w:lang w:val="es-AR"/>
        </w:rPr>
        <w:t>habré de referirme a aquella época).</w:t>
      </w:r>
    </w:p>
    <w:p w14:paraId="085EB130" w14:textId="77777777" w:rsidR="00C424BA" w:rsidRPr="00C424BA" w:rsidRDefault="00C424BA" w:rsidP="00C424BA">
      <w:pPr>
        <w:rPr>
          <w:lang w:val="es-AR"/>
        </w:rPr>
      </w:pPr>
      <w:r w:rsidRPr="00C424BA">
        <w:rPr>
          <w:lang w:val="es-AR"/>
        </w:rPr>
        <w:t xml:space="preserve">El correr del tiempo y los hechos de mi vida, me permitieron reunir la energía necesaria para dar el paso definitivo y “saltar” dentro de la realidad aparte. Ese cruce de líneas paralelas, me reveló por fin lo que a la vez temí y anhelaba; los relatos de poder, se convertían en realidad. No era lo mismo jugar intelectualmente con </w:t>
      </w:r>
      <w:proofErr w:type="gramStart"/>
      <w:r w:rsidRPr="00C424BA">
        <w:rPr>
          <w:lang w:val="es-AR"/>
        </w:rPr>
        <w:t>conceptos  como</w:t>
      </w:r>
      <w:proofErr w:type="gramEnd"/>
      <w:r w:rsidRPr="00C424BA">
        <w:rPr>
          <w:lang w:val="es-AR"/>
        </w:rPr>
        <w:t xml:space="preserve">  “realidad  no  ordinaria”  que  supuestamente  me  tomaba  muy  en  serio,  que  corroborar corporalmente que esa realidad aparte existía, y que podía ser compartida con otros seres humanos, por días o semanas enteras. Se dice fácil; pero se requiere de muchos esfuerzos y de un propósito inflexible que nos lleve a actuar, a pesar del miedo o la tristeza que le vienen a uno, cuando se encuentra con mundos y realidades para los que no fuimos preparados. La verdadera dificultad para penetrar en los mundos paralelos es que no podemos aceptarlos. ¿Cómo aceptarlos cuando toda la seguridad de nuestro ego radica en la continuidad que </w:t>
      </w:r>
      <w:proofErr w:type="gramStart"/>
      <w:r w:rsidRPr="00C424BA">
        <w:rPr>
          <w:lang w:val="es-AR"/>
        </w:rPr>
        <w:t>atribuimos  a</w:t>
      </w:r>
      <w:proofErr w:type="gramEnd"/>
      <w:r w:rsidRPr="00C424BA">
        <w:rPr>
          <w:lang w:val="es-AR"/>
        </w:rPr>
        <w:t xml:space="preserve">  nuestro  mundo  cotidiano,  sin  importar  lo  absurdo  y  efímero  que  sea?  ¿</w:t>
      </w:r>
      <w:proofErr w:type="gramStart"/>
      <w:r w:rsidRPr="00C424BA">
        <w:rPr>
          <w:lang w:val="es-AR"/>
        </w:rPr>
        <w:t>cómo  aceptar</w:t>
      </w:r>
      <w:proofErr w:type="gramEnd"/>
      <w:r w:rsidRPr="00C424BA">
        <w:rPr>
          <w:lang w:val="es-AR"/>
        </w:rPr>
        <w:t xml:space="preserve">  lo desconocido cuando de toda la vida hemos aprendido a temer y a negar todo cuanto no nos fuera conocido...?</w:t>
      </w:r>
    </w:p>
    <w:p w14:paraId="33C03908" w14:textId="77777777" w:rsidR="00C424BA" w:rsidRPr="00C424BA" w:rsidRDefault="00C424BA" w:rsidP="00C424BA">
      <w:pPr>
        <w:rPr>
          <w:lang w:val="es-AR"/>
        </w:rPr>
      </w:pPr>
      <w:r w:rsidRPr="00C424BA">
        <w:rPr>
          <w:lang w:val="es-AR"/>
        </w:rPr>
        <w:t xml:space="preserve">La negación de lo desconocido es una </w:t>
      </w:r>
      <w:proofErr w:type="spellStart"/>
      <w:r w:rsidRPr="00C424BA">
        <w:rPr>
          <w:lang w:val="es-AR"/>
        </w:rPr>
        <w:t>caracteristica</w:t>
      </w:r>
      <w:proofErr w:type="spellEnd"/>
      <w:r w:rsidRPr="00C424BA">
        <w:rPr>
          <w:lang w:val="es-AR"/>
        </w:rPr>
        <w:t xml:space="preserve"> intrínseca de la cultura occidental, que se ha apoderado </w:t>
      </w:r>
      <w:proofErr w:type="gramStart"/>
      <w:r w:rsidRPr="00C424BA">
        <w:rPr>
          <w:lang w:val="es-AR"/>
        </w:rPr>
        <w:t>de  casi</w:t>
      </w:r>
      <w:proofErr w:type="gramEnd"/>
      <w:r w:rsidRPr="00C424BA">
        <w:rPr>
          <w:lang w:val="es-AR"/>
        </w:rPr>
        <w:t xml:space="preserve">  todo  el  planeta.  </w:t>
      </w:r>
      <w:proofErr w:type="gramStart"/>
      <w:r w:rsidRPr="00C424BA">
        <w:rPr>
          <w:lang w:val="es-AR"/>
        </w:rPr>
        <w:t>No  ocurre</w:t>
      </w:r>
      <w:proofErr w:type="gramEnd"/>
      <w:r w:rsidRPr="00C424BA">
        <w:rPr>
          <w:lang w:val="es-AR"/>
        </w:rPr>
        <w:t xml:space="preserve">  así  con  otros  pueblos  de  la  tierra.  </w:t>
      </w:r>
      <w:proofErr w:type="gramStart"/>
      <w:r w:rsidRPr="00C424BA">
        <w:rPr>
          <w:lang w:val="es-AR"/>
        </w:rPr>
        <w:t>Entre  los</w:t>
      </w:r>
      <w:proofErr w:type="gramEnd"/>
      <w:r w:rsidRPr="00C424BA">
        <w:rPr>
          <w:lang w:val="es-AR"/>
        </w:rPr>
        <w:t xml:space="preserve">  indígenas  por  ejemplo,  la existencia de múltiples fenómenos inexplicables es cosa normal en sus vidas cotidianas. Están acostumbrados</w:t>
      </w:r>
    </w:p>
    <w:p w14:paraId="7058C364" w14:textId="77777777" w:rsidR="00C424BA" w:rsidRPr="00C424BA" w:rsidRDefault="00C424BA" w:rsidP="00C424BA">
      <w:pPr>
        <w:rPr>
          <w:lang w:val="es-AR"/>
        </w:rPr>
      </w:pPr>
      <w:r w:rsidRPr="00C424BA">
        <w:rPr>
          <w:lang w:val="es-AR"/>
        </w:rPr>
        <w:t>a vivir con el Misterio. Asumen sin dificultad que hay cosas que pueden ser explicadas y otras que no. Como no</w:t>
      </w:r>
    </w:p>
    <w:p w14:paraId="79F45FB8" w14:textId="184CCB37" w:rsidR="00C424BA" w:rsidRDefault="00C424BA" w:rsidP="00C424BA">
      <w:pPr>
        <w:rPr>
          <w:lang w:val="es-AR"/>
        </w:rPr>
      </w:pPr>
      <w:r w:rsidRPr="00C424BA">
        <w:rPr>
          <w:lang w:val="es-AR"/>
        </w:rPr>
        <w:t>tienen a la importancia personal como el centro de su cultura, lo desconocido no les ofende. Esto les permite experimentar la realidad explicable (tonal) y la inexplicable (nagual).</w:t>
      </w:r>
    </w:p>
    <w:p w14:paraId="649D0DDE" w14:textId="77777777" w:rsidR="00C424BA" w:rsidRPr="00C424BA" w:rsidRDefault="00C424BA" w:rsidP="00C424BA">
      <w:pPr>
        <w:rPr>
          <w:lang w:val="es-AR"/>
        </w:rPr>
      </w:pPr>
      <w:r w:rsidRPr="00C424BA">
        <w:rPr>
          <w:lang w:val="es-AR"/>
        </w:rPr>
        <w:t>9</w:t>
      </w:r>
    </w:p>
    <w:p w14:paraId="5EDADF75" w14:textId="7829F8FA" w:rsidR="00C424BA" w:rsidRDefault="00C424BA" w:rsidP="00C424BA">
      <w:pPr>
        <w:rPr>
          <w:lang w:val="es-AR"/>
        </w:rPr>
      </w:pPr>
      <w:r w:rsidRPr="00C424BA">
        <w:rPr>
          <w:lang w:val="es-AR"/>
        </w:rPr>
        <w:t xml:space="preserve">Lo contrario le ocurre al hombre moderno. Su seguridad y sentido de auto importancia radica en sentir que lo </w:t>
      </w:r>
      <w:proofErr w:type="gramStart"/>
      <w:r w:rsidRPr="00C424BA">
        <w:rPr>
          <w:lang w:val="es-AR"/>
        </w:rPr>
        <w:t>conoce  todo</w:t>
      </w:r>
      <w:proofErr w:type="gramEnd"/>
      <w:r w:rsidRPr="00C424BA">
        <w:rPr>
          <w:lang w:val="es-AR"/>
        </w:rPr>
        <w:t xml:space="preserve">,  que  lo  puede  explicar  todo.  </w:t>
      </w:r>
      <w:proofErr w:type="gramStart"/>
      <w:r w:rsidRPr="00C424BA">
        <w:rPr>
          <w:lang w:val="es-AR"/>
        </w:rPr>
        <w:t>Por  esta</w:t>
      </w:r>
      <w:proofErr w:type="gramEnd"/>
      <w:r w:rsidRPr="00C424BA">
        <w:rPr>
          <w:lang w:val="es-AR"/>
        </w:rPr>
        <w:t xml:space="preserve">  razón,  si  algo  nuevo  se  presenta  a  su  observación,  se apresura a convertirlo en conocido; hace toda clase de asociaciones mentales para convertir lo desconocido y poder afirmar siempre “¡</w:t>
      </w:r>
      <w:proofErr w:type="spellStart"/>
      <w:r w:rsidRPr="00C424BA">
        <w:rPr>
          <w:lang w:val="es-AR"/>
        </w:rPr>
        <w:t>si</w:t>
      </w:r>
      <w:proofErr w:type="spellEnd"/>
      <w:r w:rsidRPr="00C424BA">
        <w:rPr>
          <w:lang w:val="es-AR"/>
        </w:rPr>
        <w:t xml:space="preserve">, esto ya lo conozco!, se parece a tal o cual cosa que yo estudié, conocí o vi en tal ocasión...”. El caso extremo es que, si lo que aparece ante él no puede ser encajado en lo que ya conoce, sencillamente no lo ve, aunque lo tenga frente a sus ojos ¡y ni siquiera se entera de lo que le está </w:t>
      </w:r>
      <w:proofErr w:type="gramStart"/>
      <w:r w:rsidRPr="00C424BA">
        <w:rPr>
          <w:lang w:val="es-AR"/>
        </w:rPr>
        <w:t>ocurriendo!.</w:t>
      </w:r>
      <w:proofErr w:type="gramEnd"/>
    </w:p>
    <w:p w14:paraId="6A036A71" w14:textId="77777777" w:rsidR="00C424BA" w:rsidRPr="00C424BA" w:rsidRDefault="00C424BA" w:rsidP="00C424BA">
      <w:pPr>
        <w:rPr>
          <w:lang w:val="es-AR"/>
        </w:rPr>
      </w:pPr>
      <w:r w:rsidRPr="00C424BA">
        <w:rPr>
          <w:lang w:val="es-AR"/>
        </w:rPr>
        <w:t xml:space="preserve">Sin duda que el precio que pagamos por nuestra importancia personal </w:t>
      </w:r>
      <w:proofErr w:type="spellStart"/>
      <w:r w:rsidRPr="00C424BA">
        <w:rPr>
          <w:lang w:val="es-AR"/>
        </w:rPr>
        <w:t>esaltísimo</w:t>
      </w:r>
      <w:proofErr w:type="spellEnd"/>
      <w:r w:rsidRPr="00C424BA">
        <w:rPr>
          <w:lang w:val="es-AR"/>
        </w:rPr>
        <w:t>; quedar atrapados en un</w:t>
      </w:r>
    </w:p>
    <w:p w14:paraId="201759FD" w14:textId="77777777" w:rsidR="00C424BA" w:rsidRPr="00C424BA" w:rsidRDefault="00C424BA" w:rsidP="00C424BA">
      <w:pPr>
        <w:rPr>
          <w:lang w:val="es-AR"/>
        </w:rPr>
      </w:pPr>
      <w:r w:rsidRPr="00C424BA">
        <w:rPr>
          <w:lang w:val="es-AR"/>
        </w:rPr>
        <w:t xml:space="preserve">sólo mundo (bastante pinche por cierto) ¡cuando podemos habitar tantos mundos mucho más ricos y variados en nuestro tiempo de </w:t>
      </w:r>
      <w:proofErr w:type="gramStart"/>
      <w:r w:rsidRPr="00C424BA">
        <w:rPr>
          <w:lang w:val="es-AR"/>
        </w:rPr>
        <w:t>vida!.</w:t>
      </w:r>
      <w:proofErr w:type="gramEnd"/>
      <w:r w:rsidRPr="00C424BA">
        <w:rPr>
          <w:lang w:val="es-AR"/>
        </w:rPr>
        <w:t xml:space="preserve"> Por otra parte, el rescate de la posibilidad de acceder a tales mundos se logra </w:t>
      </w:r>
      <w:proofErr w:type="gramStart"/>
      <w:r w:rsidRPr="00C424BA">
        <w:rPr>
          <w:lang w:val="es-AR"/>
        </w:rPr>
        <w:t>fundamentalmente  con</w:t>
      </w:r>
      <w:proofErr w:type="gramEnd"/>
      <w:r w:rsidRPr="00C424BA">
        <w:rPr>
          <w:lang w:val="es-AR"/>
        </w:rPr>
        <w:t xml:space="preserve">  la  energía  extra  de que dispondremos si conseguimos disminuir nuestra importancia</w:t>
      </w:r>
    </w:p>
    <w:p w14:paraId="3AE4147B" w14:textId="77777777" w:rsidR="00C424BA" w:rsidRPr="00C424BA" w:rsidRDefault="00C424BA" w:rsidP="00C424BA">
      <w:pPr>
        <w:rPr>
          <w:lang w:val="es-AR"/>
        </w:rPr>
      </w:pPr>
      <w:proofErr w:type="gramStart"/>
      <w:r w:rsidRPr="00C424BA">
        <w:rPr>
          <w:lang w:val="es-AR"/>
        </w:rPr>
        <w:t>personal  y</w:t>
      </w:r>
      <w:proofErr w:type="gramEnd"/>
      <w:r w:rsidRPr="00C424BA">
        <w:rPr>
          <w:lang w:val="es-AR"/>
        </w:rPr>
        <w:t xml:space="preserve">  reincorporar  el  misterio  en  nuestras  vidas;  finalmente,  todo  es  cuestión  de  contar  con  el  poder</w:t>
      </w:r>
    </w:p>
    <w:p w14:paraId="5AF276CB" w14:textId="77777777" w:rsidR="00C424BA" w:rsidRPr="00C424BA" w:rsidRDefault="00C424BA" w:rsidP="00C424BA">
      <w:pPr>
        <w:rPr>
          <w:lang w:val="es-AR"/>
        </w:rPr>
      </w:pPr>
      <w:r w:rsidRPr="00C424BA">
        <w:rPr>
          <w:lang w:val="es-AR"/>
        </w:rPr>
        <w:t>personal suficiente.</w:t>
      </w:r>
    </w:p>
    <w:p w14:paraId="41F6B77E" w14:textId="77777777" w:rsidR="00C424BA" w:rsidRPr="00C424BA" w:rsidRDefault="00C424BA" w:rsidP="00C424BA">
      <w:pPr>
        <w:rPr>
          <w:lang w:val="es-AR"/>
        </w:rPr>
      </w:pPr>
      <w:proofErr w:type="gramStart"/>
      <w:r w:rsidRPr="00C424BA">
        <w:rPr>
          <w:lang w:val="es-AR"/>
        </w:rPr>
        <w:t>Volviendo  a</w:t>
      </w:r>
      <w:proofErr w:type="gramEnd"/>
      <w:r w:rsidRPr="00C424BA">
        <w:rPr>
          <w:lang w:val="es-AR"/>
        </w:rPr>
        <w:t xml:space="preserve">  los  </w:t>
      </w:r>
      <w:proofErr w:type="spellStart"/>
      <w:r w:rsidRPr="00C424BA">
        <w:rPr>
          <w:lang w:val="es-AR"/>
        </w:rPr>
        <w:t>wirrarikas</w:t>
      </w:r>
      <w:proofErr w:type="spellEnd"/>
      <w:r w:rsidRPr="00C424BA">
        <w:rPr>
          <w:lang w:val="es-AR"/>
        </w:rPr>
        <w:t xml:space="preserve">  podemos  decir  que  -en  general-  habitan  en  una   realidad  separada  de  la  que normalmente  conocemos.  </w:t>
      </w:r>
      <w:proofErr w:type="gramStart"/>
      <w:r w:rsidRPr="00C424BA">
        <w:rPr>
          <w:lang w:val="es-AR"/>
        </w:rPr>
        <w:t xml:space="preserve">La  </w:t>
      </w:r>
      <w:proofErr w:type="spellStart"/>
      <w:r w:rsidRPr="00C424BA">
        <w:rPr>
          <w:lang w:val="es-AR"/>
        </w:rPr>
        <w:t>mayoria</w:t>
      </w:r>
      <w:proofErr w:type="spellEnd"/>
      <w:proofErr w:type="gramEnd"/>
      <w:r w:rsidRPr="00C424BA">
        <w:rPr>
          <w:lang w:val="es-AR"/>
        </w:rPr>
        <w:t xml:space="preserve">  de  ellos  se  encuentran  en  lo  que  podríamos  llamar  “la  periferia  de  la</w:t>
      </w:r>
      <w:r>
        <w:rPr>
          <w:lang w:val="es-AR"/>
        </w:rPr>
        <w:t xml:space="preserve"> </w:t>
      </w:r>
      <w:r w:rsidRPr="00C424BA">
        <w:rPr>
          <w:lang w:val="es-AR"/>
        </w:rPr>
        <w:t>realidad aparte”,</w:t>
      </w:r>
      <w:r w:rsidRPr="00C424BA">
        <w:t xml:space="preserve"> </w:t>
      </w:r>
      <w:r w:rsidRPr="00C424BA">
        <w:rPr>
          <w:lang w:val="es-AR"/>
        </w:rPr>
        <w:t>mientras  que  otros  -los  más  dedicados  al  espíritu  y  gracias  a  su  nivel  de  energía-,</w:t>
      </w:r>
      <w:r>
        <w:rPr>
          <w:lang w:val="es-AR"/>
        </w:rPr>
        <w:t xml:space="preserve"> </w:t>
      </w:r>
      <w:r w:rsidRPr="00C424BA">
        <w:rPr>
          <w:lang w:val="es-AR"/>
        </w:rPr>
        <w:t xml:space="preserve">habitan  regiones  mucho  más  profundas  de  dicha  realidad.  </w:t>
      </w:r>
      <w:proofErr w:type="gramStart"/>
      <w:r w:rsidRPr="00C424BA">
        <w:rPr>
          <w:lang w:val="es-AR"/>
        </w:rPr>
        <w:t>Vivir  entre</w:t>
      </w:r>
      <w:proofErr w:type="gramEnd"/>
      <w:r w:rsidRPr="00C424BA">
        <w:rPr>
          <w:lang w:val="es-AR"/>
        </w:rPr>
        <w:t xml:space="preserve">  ellos  me  produjo  un  “jalón”’  hacia  su</w:t>
      </w:r>
    </w:p>
    <w:p w14:paraId="4DD88A80" w14:textId="17811B4A" w:rsidR="00C424BA" w:rsidRDefault="00C424BA" w:rsidP="00C424BA">
      <w:pPr>
        <w:rPr>
          <w:lang w:val="es-AR"/>
        </w:rPr>
      </w:pPr>
      <w:r w:rsidRPr="00C424BA">
        <w:rPr>
          <w:lang w:val="es-AR"/>
        </w:rPr>
        <w:t>realidad aparte y me hizo experimentar cosas   mucho más extraordinarias que mis más fantásticas ilusiones. (Jalón: en México “tirón”, fuerza que mueve a uno en un sentido)</w:t>
      </w:r>
      <w:r>
        <w:rPr>
          <w:lang w:val="es-AR"/>
        </w:rPr>
        <w:t>.</w:t>
      </w:r>
    </w:p>
    <w:p w14:paraId="33B2DC6B" w14:textId="77777777" w:rsidR="00C424BA" w:rsidRDefault="00C424BA" w:rsidP="00C424BA">
      <w:pPr>
        <w:rPr>
          <w:lang w:val="es-AR"/>
        </w:rPr>
      </w:pPr>
    </w:p>
    <w:p w14:paraId="5C571BFA" w14:textId="1E86B18E" w:rsidR="00C424BA" w:rsidRDefault="00C424BA" w:rsidP="00C424BA">
      <w:pPr>
        <w:rPr>
          <w:b/>
          <w:bCs/>
          <w:lang w:val="es-AR"/>
        </w:rPr>
      </w:pPr>
      <w:r w:rsidRPr="00C424BA">
        <w:rPr>
          <w:b/>
          <w:bCs/>
          <w:lang w:val="es-AR"/>
        </w:rPr>
        <w:t>Los Toltecas de la sierra</w:t>
      </w:r>
    </w:p>
    <w:p w14:paraId="3D7BE0D2" w14:textId="77777777" w:rsidR="00C424BA" w:rsidRPr="00C424BA" w:rsidRDefault="00C424BA" w:rsidP="00C424BA">
      <w:pPr>
        <w:rPr>
          <w:lang w:val="es-AR"/>
        </w:rPr>
      </w:pPr>
      <w:r w:rsidRPr="00C424BA">
        <w:rPr>
          <w:lang w:val="es-AR"/>
        </w:rPr>
        <w:t xml:space="preserve">Mis amigos </w:t>
      </w:r>
      <w:proofErr w:type="spellStart"/>
      <w:r w:rsidRPr="00C424BA">
        <w:rPr>
          <w:lang w:val="es-AR"/>
        </w:rPr>
        <w:t>wirrarikas</w:t>
      </w:r>
      <w:proofErr w:type="spellEnd"/>
      <w:r w:rsidRPr="00C424BA">
        <w:rPr>
          <w:lang w:val="es-AR"/>
        </w:rPr>
        <w:t xml:space="preserve"> son básicamente seres humanos ocupados en sus asuntos. Me “colé” en su mundo</w:t>
      </w:r>
    </w:p>
    <w:p w14:paraId="546CB4D3" w14:textId="77777777" w:rsidR="00C424BA" w:rsidRPr="00C424BA" w:rsidRDefault="00C424BA" w:rsidP="00C424BA">
      <w:pPr>
        <w:rPr>
          <w:lang w:val="es-AR"/>
        </w:rPr>
      </w:pPr>
      <w:r w:rsidRPr="00C424BA">
        <w:rPr>
          <w:lang w:val="es-AR"/>
        </w:rPr>
        <w:t xml:space="preserve">gracias a su generosidad y a mi persistencia. No me necesitaban para lo que hacían y probablemente hasta les </w:t>
      </w:r>
      <w:proofErr w:type="gramStart"/>
      <w:r w:rsidRPr="00C424BA">
        <w:rPr>
          <w:lang w:val="es-AR"/>
        </w:rPr>
        <w:t>estorbe  un</w:t>
      </w:r>
      <w:proofErr w:type="gramEnd"/>
      <w:r w:rsidRPr="00C424BA">
        <w:rPr>
          <w:lang w:val="es-AR"/>
        </w:rPr>
        <w:t xml:space="preserve">  poco.  </w:t>
      </w:r>
      <w:proofErr w:type="gramStart"/>
      <w:r w:rsidRPr="00C424BA">
        <w:rPr>
          <w:lang w:val="es-AR"/>
        </w:rPr>
        <w:t>El  Conocimiento</w:t>
      </w:r>
      <w:proofErr w:type="gramEnd"/>
      <w:r w:rsidRPr="00C424BA">
        <w:rPr>
          <w:lang w:val="es-AR"/>
        </w:rPr>
        <w:t xml:space="preserve">(pasmoso)  en  el  que  están  inmersos,  no  es  verbal  en  absoluto  sino  que consiste en prácticas y vivencias concretas. No hay explicaciones ni instrucciones. Se aprende haciendo, no pensando.  </w:t>
      </w:r>
      <w:proofErr w:type="gramStart"/>
      <w:r w:rsidRPr="00C424BA">
        <w:rPr>
          <w:lang w:val="es-AR"/>
        </w:rPr>
        <w:t>Su  conservación</w:t>
      </w:r>
      <w:proofErr w:type="gramEnd"/>
      <w:r w:rsidRPr="00C424BA">
        <w:rPr>
          <w:lang w:val="es-AR"/>
        </w:rPr>
        <w:t xml:space="preserve"> no implica libros sagrados ni sacerdotes o jerarquías religiosas, ni siquiera una tradición  oral,  ya  que  la  parte  sustancial  se  conserva  a  través  de  un  cuerpo  de  prácticas  sostenida  de generación en generación.</w:t>
      </w:r>
    </w:p>
    <w:p w14:paraId="6961E901" w14:textId="77777777" w:rsidR="00C424BA" w:rsidRPr="00C424BA" w:rsidRDefault="00C424BA" w:rsidP="00C424BA">
      <w:pPr>
        <w:rPr>
          <w:lang w:val="es-AR"/>
        </w:rPr>
      </w:pPr>
      <w:r w:rsidRPr="00C424BA">
        <w:rPr>
          <w:lang w:val="es-AR"/>
        </w:rPr>
        <w:t xml:space="preserve">Los indígenas de los que hablo en este libro no comparten la escala de valores que nos resulta normal en la sociedad moderna. Están en otro mundo que no se puede imaginar si no se lo vive. Lo que los hace admirables no es la realización de prodigios contra las leyes de la </w:t>
      </w:r>
      <w:proofErr w:type="spellStart"/>
      <w:r w:rsidRPr="00C424BA">
        <w:rPr>
          <w:lang w:val="es-AR"/>
        </w:rPr>
        <w:t>fisica</w:t>
      </w:r>
      <w:proofErr w:type="spellEnd"/>
      <w:r w:rsidRPr="00C424BA">
        <w:rPr>
          <w:lang w:val="es-AR"/>
        </w:rPr>
        <w:t xml:space="preserve"> (de las que sabemos tan poco) ni la ejecución de fenómenos paranormales o la posesión de poderes sobrenaturales. Lo que los hace admirables es que aman y respetan al mundo de la naturaleza y no a la importancia personal y sus proyecciones como hacemos nosotros, que conocen y utilizan pragmáticamente el aspecto </w:t>
      </w:r>
      <w:proofErr w:type="spellStart"/>
      <w:r w:rsidRPr="00C424BA">
        <w:rPr>
          <w:lang w:val="es-AR"/>
        </w:rPr>
        <w:t>naguálico</w:t>
      </w:r>
      <w:proofErr w:type="spellEnd"/>
      <w:r w:rsidRPr="00C424BA">
        <w:rPr>
          <w:lang w:val="es-AR"/>
        </w:rPr>
        <w:t xml:space="preserve"> de la conciencia humana y del mundo, mientras que nosotros, poco o nada sabemos   al respecto. Son admirables porque son diferentes y su diferencia los convierte en maestros de un conocimiento mágico ante nuestros ojos, aunque no tengan interés en enseñamos </w:t>
      </w:r>
      <w:proofErr w:type="gramStart"/>
      <w:r w:rsidRPr="00C424BA">
        <w:rPr>
          <w:lang w:val="es-AR"/>
        </w:rPr>
        <w:t>nada,  ya</w:t>
      </w:r>
      <w:proofErr w:type="gramEnd"/>
      <w:r w:rsidRPr="00C424BA">
        <w:rPr>
          <w:lang w:val="es-AR"/>
        </w:rPr>
        <w:t xml:space="preserve">  que están demasiado ocupados en aprender, su diferencia les permite experimentar facetas de la realidad y de la percepción extraordinarias, muy difíciles de describir a quien no lo ha vivido con ellos. No se trata de la búsqueda de lo raro por lo raro en sí; sino que implica enormes resultados en lo que se refiere a un </w:t>
      </w:r>
      <w:proofErr w:type="gramStart"/>
      <w:r w:rsidRPr="00C424BA">
        <w:rPr>
          <w:lang w:val="es-AR"/>
        </w:rPr>
        <w:t>vivir  pleno</w:t>
      </w:r>
      <w:proofErr w:type="gramEnd"/>
      <w:r w:rsidRPr="00C424BA">
        <w:rPr>
          <w:lang w:val="es-AR"/>
        </w:rPr>
        <w:t xml:space="preserve">  y  equilibrado,  además  de  intenso.  </w:t>
      </w:r>
      <w:proofErr w:type="gramStart"/>
      <w:r w:rsidRPr="00C424BA">
        <w:rPr>
          <w:lang w:val="es-AR"/>
        </w:rPr>
        <w:t>Se  vive</w:t>
      </w:r>
      <w:proofErr w:type="gramEnd"/>
      <w:r w:rsidRPr="00C424BA">
        <w:rPr>
          <w:lang w:val="es-AR"/>
        </w:rPr>
        <w:t xml:space="preserve">  mejor  cuando  se  incorpora  en  el  vivir  el  rostro desconocido de la realidad y de nosotros mismos; y sobre ese tema mis amigos indígenas, los sobrevivientes de  los  tiempos  antiguos,  saben  verdaderamente  mucho.  </w:t>
      </w:r>
      <w:proofErr w:type="gramStart"/>
      <w:r w:rsidRPr="00C424BA">
        <w:rPr>
          <w:lang w:val="es-AR"/>
        </w:rPr>
        <w:t>Y  son</w:t>
      </w:r>
      <w:proofErr w:type="gramEnd"/>
      <w:r w:rsidRPr="00C424BA">
        <w:rPr>
          <w:lang w:val="es-AR"/>
        </w:rPr>
        <w:t xml:space="preserve">  admirables  sobre  todo  porque  están vivos y existen ahora mismo en este mundo, porque para hacerlo han tenido que sobrevivir por más de cinco siglos a una lucha sin tregua por acabar con ellos, contra la sociedad occidental que sigue obsesionada por destruir todo lo que sea diferente, lo que no la refleje y la confirme.</w:t>
      </w:r>
    </w:p>
    <w:p w14:paraId="6C34A9D8" w14:textId="77777777" w:rsidR="00C424BA" w:rsidRPr="00C424BA" w:rsidRDefault="00C424BA" w:rsidP="00C424BA">
      <w:pPr>
        <w:rPr>
          <w:lang w:val="es-AR"/>
        </w:rPr>
      </w:pPr>
      <w:r w:rsidRPr="00C424BA">
        <w:rPr>
          <w:lang w:val="es-AR"/>
        </w:rPr>
        <w:t xml:space="preserve">Una de las cosas que más llamaron mi atención entre estos toltecas sobrevivientes, es que en sus prácticas </w:t>
      </w:r>
      <w:proofErr w:type="gramStart"/>
      <w:r w:rsidRPr="00C424BA">
        <w:rPr>
          <w:lang w:val="es-AR"/>
        </w:rPr>
        <w:t>espirituales  como</w:t>
      </w:r>
      <w:proofErr w:type="gramEnd"/>
      <w:r w:rsidRPr="00C424BA">
        <w:rPr>
          <w:lang w:val="es-AR"/>
        </w:rPr>
        <w:t xml:space="preserve">  en  su  vida  no  representan  las  cosas.  </w:t>
      </w:r>
      <w:proofErr w:type="gramStart"/>
      <w:r w:rsidRPr="00C424BA">
        <w:rPr>
          <w:lang w:val="es-AR"/>
        </w:rPr>
        <w:t>Las  viven</w:t>
      </w:r>
      <w:proofErr w:type="gramEnd"/>
      <w:r w:rsidRPr="00C424BA">
        <w:rPr>
          <w:lang w:val="es-AR"/>
        </w:rPr>
        <w:t xml:space="preserve">  realmente.  </w:t>
      </w:r>
      <w:proofErr w:type="gramStart"/>
      <w:r w:rsidRPr="00C424BA">
        <w:rPr>
          <w:lang w:val="es-AR"/>
        </w:rPr>
        <w:t>Cuando  están</w:t>
      </w:r>
      <w:proofErr w:type="gramEnd"/>
      <w:r w:rsidRPr="00C424BA">
        <w:rPr>
          <w:lang w:val="es-AR"/>
        </w:rPr>
        <w:t xml:space="preserve">  haciendo  la confesión no hacen “como si” se confesaran; se confiesan realmente. Cuando están frente al abuelo fuego no hacen “como si” se comunicaran con él; le abren completamente su corazón le hablan y lo escuchan. No fingen que van a “cazar venados” en </w:t>
      </w:r>
      <w:proofErr w:type="spellStart"/>
      <w:r w:rsidRPr="00C424BA">
        <w:rPr>
          <w:lang w:val="es-AR"/>
        </w:rPr>
        <w:t>Humun</w:t>
      </w:r>
      <w:proofErr w:type="spellEnd"/>
      <w:r w:rsidRPr="00C424BA">
        <w:rPr>
          <w:lang w:val="es-AR"/>
        </w:rPr>
        <w:t xml:space="preserve">’ </w:t>
      </w:r>
      <w:proofErr w:type="spellStart"/>
      <w:r w:rsidRPr="00C424BA">
        <w:rPr>
          <w:lang w:val="es-AR"/>
        </w:rPr>
        <w:t>Kulluaby</w:t>
      </w:r>
      <w:proofErr w:type="spellEnd"/>
      <w:r w:rsidRPr="00C424BA">
        <w:rPr>
          <w:lang w:val="es-AR"/>
        </w:rPr>
        <w:t>. Realmente viven un compromiso en el que ponen todo su ser, sin reservas, para encontrar su venado que no es otro que la visión que les enseñe... “. el modo correcto de vivir”.</w:t>
      </w:r>
    </w:p>
    <w:p w14:paraId="3B64C58B" w14:textId="77777777" w:rsidR="00C424BA" w:rsidRPr="00C424BA" w:rsidRDefault="00C424BA" w:rsidP="00C424BA">
      <w:pPr>
        <w:rPr>
          <w:lang w:val="es-AR"/>
        </w:rPr>
      </w:pPr>
      <w:r w:rsidRPr="00C424BA">
        <w:rPr>
          <w:lang w:val="es-AR"/>
        </w:rPr>
        <w:t>Frente a ellos, los hombres de la sociedad moderna parecemos como seres que siempre están mintiendo, haciendo como si las cosas les importaran, como si amáramos realmente, como si fuéramos importantes, como</w:t>
      </w:r>
    </w:p>
    <w:p w14:paraId="23FB4BED" w14:textId="77777777" w:rsidR="00C424BA" w:rsidRPr="00C424BA" w:rsidRDefault="00C424BA" w:rsidP="00C424BA">
      <w:pPr>
        <w:rPr>
          <w:lang w:val="es-AR"/>
        </w:rPr>
      </w:pPr>
      <w:proofErr w:type="gramStart"/>
      <w:r w:rsidRPr="00C424BA">
        <w:rPr>
          <w:lang w:val="es-AR"/>
        </w:rPr>
        <w:t>si  fuéramos</w:t>
      </w:r>
      <w:proofErr w:type="gramEnd"/>
      <w:r w:rsidRPr="00C424BA">
        <w:rPr>
          <w:lang w:val="es-AR"/>
        </w:rPr>
        <w:t xml:space="preserve">  sinceros,  como  si  nos  gustara  nuestro  trabajo,  como  si  disfrutáramos  nuestros  vicios,  como  si nuestras batallas fueran nuestras, como si...; siempre “como si...”. Por eso suelo decir que lo que me gusta</w:t>
      </w:r>
    </w:p>
    <w:p w14:paraId="7A9C822F" w14:textId="77777777" w:rsidR="00C424BA" w:rsidRPr="00C424BA" w:rsidRDefault="00C424BA" w:rsidP="00C424BA">
      <w:pPr>
        <w:rPr>
          <w:lang w:val="es-AR"/>
        </w:rPr>
      </w:pPr>
      <w:r w:rsidRPr="00C424BA">
        <w:rPr>
          <w:lang w:val="es-AR"/>
        </w:rPr>
        <w:t>tanto de esos seres humanos es que son reales en cada uno de sus actos. Un poquito que se nos pegue, tan</w:t>
      </w:r>
    </w:p>
    <w:p w14:paraId="613B4307" w14:textId="77777777" w:rsidR="00C424BA" w:rsidRPr="00C424BA" w:rsidRDefault="00C424BA" w:rsidP="00C424BA">
      <w:pPr>
        <w:rPr>
          <w:lang w:val="es-AR"/>
        </w:rPr>
      </w:pPr>
      <w:r w:rsidRPr="00C424BA">
        <w:rPr>
          <w:lang w:val="es-AR"/>
        </w:rPr>
        <w:t>sólo un poco que aprendamos a ser como ellos, será ya una ganancia enorme.</w:t>
      </w:r>
    </w:p>
    <w:p w14:paraId="16D27938" w14:textId="77777777" w:rsidR="00C424BA" w:rsidRPr="00C424BA" w:rsidRDefault="00C424BA" w:rsidP="00C424BA">
      <w:pPr>
        <w:rPr>
          <w:lang w:val="es-AR"/>
        </w:rPr>
      </w:pPr>
      <w:r w:rsidRPr="00C424BA">
        <w:rPr>
          <w:lang w:val="es-AR"/>
        </w:rPr>
        <w:t>(</w:t>
      </w:r>
      <w:proofErr w:type="gramStart"/>
      <w:r w:rsidRPr="00C424BA">
        <w:rPr>
          <w:lang w:val="es-AR"/>
        </w:rPr>
        <w:t>Un  ejemplo</w:t>
      </w:r>
      <w:proofErr w:type="gramEnd"/>
      <w:r w:rsidRPr="00C424BA">
        <w:rPr>
          <w:lang w:val="es-AR"/>
        </w:rPr>
        <w:t xml:space="preserve">  de  esto,  lo  vivimos  una  noche  durante  la  “</w:t>
      </w:r>
      <w:proofErr w:type="spellStart"/>
      <w:r w:rsidRPr="00C424BA">
        <w:rPr>
          <w:lang w:val="es-AR"/>
        </w:rPr>
        <w:t>caceria</w:t>
      </w:r>
      <w:proofErr w:type="spellEnd"/>
      <w:r w:rsidRPr="00C424BA">
        <w:rPr>
          <w:lang w:val="es-AR"/>
        </w:rPr>
        <w:t xml:space="preserve">  del  venado”  posterior  a  la  peregrinación sagrada, recuerda mi amigo Manolo que “esa noche no parecía especial. Bailaron un </w:t>
      </w:r>
      <w:proofErr w:type="gramStart"/>
      <w:r w:rsidRPr="00C424BA">
        <w:rPr>
          <w:lang w:val="es-AR"/>
        </w:rPr>
        <w:t>rato</w:t>
      </w:r>
      <w:proofErr w:type="gramEnd"/>
      <w:r w:rsidRPr="00C424BA">
        <w:rPr>
          <w:lang w:val="es-AR"/>
        </w:rPr>
        <w:t xml:space="preserve"> pero pronto todos </w:t>
      </w:r>
      <w:proofErr w:type="spellStart"/>
      <w:r w:rsidRPr="00C424BA">
        <w:rPr>
          <w:lang w:val="es-AR"/>
        </w:rPr>
        <w:t>domnan</w:t>
      </w:r>
      <w:proofErr w:type="spellEnd"/>
      <w:r w:rsidRPr="00C424BA">
        <w:rPr>
          <w:lang w:val="es-AR"/>
        </w:rPr>
        <w:t>. Yo estaba muy nostálgico pues la idea de la ciudad respecto a la magia que estaba viviendo no me agradaba. No podía dormir y comencé a tomar notas a la luz del Riego. Luego de un rato muy clavado en lo</w:t>
      </w:r>
      <w:r>
        <w:rPr>
          <w:lang w:val="es-AR"/>
        </w:rPr>
        <w:t xml:space="preserve"> </w:t>
      </w:r>
      <w:r w:rsidRPr="00C424BA">
        <w:rPr>
          <w:lang w:val="es-AR"/>
        </w:rPr>
        <w:t>10</w:t>
      </w:r>
    </w:p>
    <w:p w14:paraId="7245A756" w14:textId="23811883" w:rsidR="00C424BA" w:rsidRDefault="00C424BA" w:rsidP="00C424BA">
      <w:pPr>
        <w:rPr>
          <w:lang w:val="es-AR"/>
        </w:rPr>
      </w:pPr>
      <w:r w:rsidRPr="00C424BA">
        <w:rPr>
          <w:lang w:val="es-AR"/>
        </w:rPr>
        <w:t xml:space="preserve">que escribía (una canción) recibí el último gran regalo del viaje. Cuando parecía que ya nada sucedería Tenía un rato escribiendo cuando la sensación de un movimiento cercano me hizo levantar la vista Todos dormían Antonio se incorporó lentamente, se </w:t>
      </w:r>
      <w:proofErr w:type="spellStart"/>
      <w:r w:rsidRPr="00C424BA">
        <w:rPr>
          <w:lang w:val="es-AR"/>
        </w:rPr>
        <w:t>acerco</w:t>
      </w:r>
      <w:proofErr w:type="spellEnd"/>
      <w:r w:rsidRPr="00C424BA">
        <w:rPr>
          <w:lang w:val="es-AR"/>
        </w:rPr>
        <w:t xml:space="preserve"> al fuego y comenzó a hablar con él, con un </w:t>
      </w:r>
      <w:proofErr w:type="gramStart"/>
      <w:r w:rsidRPr="00C424BA">
        <w:rPr>
          <w:lang w:val="es-AR"/>
        </w:rPr>
        <w:t>sentimiento  tremendo</w:t>
      </w:r>
      <w:proofErr w:type="gramEnd"/>
      <w:r w:rsidRPr="00C424BA">
        <w:rPr>
          <w:lang w:val="es-AR"/>
        </w:rPr>
        <w:t xml:space="preserve">, total. Para ese hombre yo no existía, pero yo me impregnaba de todo su sentimiento. Era como si estuviera hablando con alguien muy íntimo, hacia pausas y EL FUEGO LE CONTESTABA, no </w:t>
      </w:r>
      <w:proofErr w:type="spellStart"/>
      <w:r w:rsidRPr="00C424BA">
        <w:rPr>
          <w:lang w:val="es-AR"/>
        </w:rPr>
        <w:t>se</w:t>
      </w:r>
      <w:proofErr w:type="spellEnd"/>
      <w:r w:rsidRPr="00C424BA">
        <w:rPr>
          <w:lang w:val="es-AR"/>
        </w:rPr>
        <w:t xml:space="preserve"> como sucedía ni como yo lo </w:t>
      </w:r>
      <w:proofErr w:type="spellStart"/>
      <w:r w:rsidRPr="00C424BA">
        <w:rPr>
          <w:lang w:val="es-AR"/>
        </w:rPr>
        <w:t>sabia</w:t>
      </w:r>
      <w:proofErr w:type="spellEnd"/>
      <w:r w:rsidRPr="00C424BA">
        <w:rPr>
          <w:lang w:val="es-AR"/>
        </w:rPr>
        <w:t xml:space="preserve">, pero le contestaba. La comunicación era evidente. Amonio </w:t>
      </w:r>
      <w:proofErr w:type="spellStart"/>
      <w:r w:rsidRPr="00C424BA">
        <w:rPr>
          <w:lang w:val="es-AR"/>
        </w:rPr>
        <w:t>maracamne</w:t>
      </w:r>
      <w:proofErr w:type="spellEnd"/>
      <w:r w:rsidRPr="00C424BA">
        <w:rPr>
          <w:lang w:val="es-AR"/>
        </w:rPr>
        <w:t xml:space="preserve"> lloraba, y de pronto, tan repentino como todo comenzó, terminó. Dio la vuelta y volvió a dormir. ¿</w:t>
      </w:r>
      <w:proofErr w:type="spellStart"/>
      <w:r w:rsidRPr="00C424BA">
        <w:rPr>
          <w:lang w:val="es-AR"/>
        </w:rPr>
        <w:t>Donde</w:t>
      </w:r>
      <w:proofErr w:type="spellEnd"/>
      <w:r w:rsidRPr="00C424BA">
        <w:rPr>
          <w:lang w:val="es-AR"/>
        </w:rPr>
        <w:t xml:space="preserve"> está este hombre? ¿</w:t>
      </w:r>
      <w:proofErr w:type="spellStart"/>
      <w:r w:rsidRPr="00C424BA">
        <w:rPr>
          <w:lang w:val="es-AR"/>
        </w:rPr>
        <w:t>que</w:t>
      </w:r>
      <w:proofErr w:type="spellEnd"/>
      <w:r w:rsidRPr="00C424BA">
        <w:rPr>
          <w:lang w:val="es-AR"/>
        </w:rPr>
        <w:t xml:space="preserve"> mundo está viviendo en estos </w:t>
      </w:r>
      <w:proofErr w:type="gramStart"/>
      <w:r w:rsidRPr="00C424BA">
        <w:rPr>
          <w:lang w:val="es-AR"/>
        </w:rPr>
        <w:t>momentos?.</w:t>
      </w:r>
      <w:proofErr w:type="gramEnd"/>
      <w:r w:rsidRPr="00C424BA">
        <w:rPr>
          <w:lang w:val="es-AR"/>
        </w:rPr>
        <w:t xml:space="preserve"> Lo que pude sentir con claridad es que es maravilloso. La visión del mundo de esta gente está en la percepción de estos seres vivientes que los acompañan activamente, el Abuelo Fuego, el Hermano venado, el Padre Sol y la Madre Tierra y no hay rollos, ni explicaciones, quejas ni juicios. Solo impecabilidad. No queda más que llorar.)</w:t>
      </w:r>
    </w:p>
    <w:p w14:paraId="461B81B5" w14:textId="77777777" w:rsidR="00C424BA" w:rsidRDefault="00C424BA" w:rsidP="00C424BA">
      <w:pPr>
        <w:rPr>
          <w:lang w:val="es-AR"/>
        </w:rPr>
      </w:pPr>
    </w:p>
    <w:p w14:paraId="09B71FEE" w14:textId="43BCCA3D" w:rsidR="00C424BA" w:rsidRDefault="00C424BA">
      <w:pPr>
        <w:spacing w:line="240" w:lineRule="auto"/>
        <w:ind w:firstLine="0"/>
        <w:rPr>
          <w:lang w:val="es-AR"/>
        </w:rPr>
      </w:pPr>
      <w:r>
        <w:rPr>
          <w:lang w:val="es-AR"/>
        </w:rPr>
        <w:br w:type="page"/>
      </w:r>
    </w:p>
    <w:p w14:paraId="3CA76159" w14:textId="5DA59514" w:rsidR="00C424BA" w:rsidRDefault="00C424BA" w:rsidP="00C424BA">
      <w:pPr>
        <w:pStyle w:val="Ttulo2"/>
        <w:rPr>
          <w:lang w:val="es-AR"/>
        </w:rPr>
      </w:pPr>
      <w:r w:rsidRPr="00C424BA">
        <w:rPr>
          <w:lang w:val="es-AR"/>
        </w:rPr>
        <w:t>CAPITULO II</w:t>
      </w:r>
    </w:p>
    <w:p w14:paraId="38438DB9" w14:textId="4F3FDD9D" w:rsidR="00C424BA" w:rsidRDefault="00C424BA" w:rsidP="00C424BA">
      <w:pPr>
        <w:pStyle w:val="Ttulo3"/>
        <w:rPr>
          <w:lang w:val="es-AR"/>
        </w:rPr>
      </w:pPr>
      <w:r>
        <w:rPr>
          <w:lang w:val="es-AR"/>
        </w:rPr>
        <w:t>La Tarea</w:t>
      </w:r>
    </w:p>
    <w:p w14:paraId="290063CD" w14:textId="77777777" w:rsidR="00C424BA" w:rsidRDefault="00C424BA" w:rsidP="00C424BA">
      <w:pPr>
        <w:rPr>
          <w:lang w:val="es-AR"/>
        </w:rPr>
      </w:pPr>
    </w:p>
    <w:p w14:paraId="45B359A0" w14:textId="4777C9BE" w:rsidR="00C424BA" w:rsidRDefault="000B3AF2" w:rsidP="00C424BA">
      <w:pPr>
        <w:rPr>
          <w:b/>
          <w:bCs/>
          <w:lang w:val="es-AR"/>
        </w:rPr>
      </w:pPr>
      <w:r w:rsidRPr="000B3AF2">
        <w:rPr>
          <w:b/>
          <w:bCs/>
          <w:lang w:val="es-AR"/>
        </w:rPr>
        <w:t xml:space="preserve">El Venado de </w:t>
      </w:r>
      <w:proofErr w:type="spellStart"/>
      <w:r w:rsidRPr="000B3AF2">
        <w:rPr>
          <w:b/>
          <w:bCs/>
          <w:lang w:val="es-AR"/>
        </w:rPr>
        <w:t>Humun</w:t>
      </w:r>
      <w:proofErr w:type="spellEnd"/>
      <w:r w:rsidRPr="000B3AF2">
        <w:rPr>
          <w:b/>
          <w:bCs/>
          <w:lang w:val="es-AR"/>
        </w:rPr>
        <w:t xml:space="preserve"> </w:t>
      </w:r>
      <w:proofErr w:type="spellStart"/>
      <w:r w:rsidRPr="000B3AF2">
        <w:rPr>
          <w:b/>
          <w:bCs/>
          <w:lang w:val="es-AR"/>
        </w:rPr>
        <w:t>Kulluaby</w:t>
      </w:r>
      <w:proofErr w:type="spellEnd"/>
    </w:p>
    <w:p w14:paraId="231807D3" w14:textId="77777777" w:rsidR="000B3AF2" w:rsidRPr="000B3AF2" w:rsidRDefault="000B3AF2" w:rsidP="000B3AF2">
      <w:pPr>
        <w:rPr>
          <w:lang w:val="es-AR"/>
        </w:rPr>
      </w:pPr>
      <w:r w:rsidRPr="000B3AF2">
        <w:rPr>
          <w:lang w:val="es-AR"/>
        </w:rPr>
        <w:t xml:space="preserve">También yo fui a </w:t>
      </w:r>
      <w:proofErr w:type="spellStart"/>
      <w:r w:rsidRPr="000B3AF2">
        <w:rPr>
          <w:lang w:val="es-AR"/>
        </w:rPr>
        <w:t>Humun</w:t>
      </w:r>
      <w:proofErr w:type="spellEnd"/>
      <w:r w:rsidRPr="000B3AF2">
        <w:rPr>
          <w:lang w:val="es-AR"/>
        </w:rPr>
        <w:t xml:space="preserve">’ </w:t>
      </w:r>
      <w:proofErr w:type="spellStart"/>
      <w:r w:rsidRPr="000B3AF2">
        <w:rPr>
          <w:lang w:val="es-AR"/>
        </w:rPr>
        <w:t>Kulluaby</w:t>
      </w:r>
      <w:proofErr w:type="spellEnd"/>
      <w:r w:rsidRPr="000B3AF2">
        <w:rPr>
          <w:lang w:val="es-AR"/>
        </w:rPr>
        <w:t xml:space="preserve"> buscando mi venado. Y lo encontré. Me queda de ese encuentro mucho</w:t>
      </w:r>
    </w:p>
    <w:p w14:paraId="6BF0EFA2" w14:textId="77777777" w:rsidR="000B3AF2" w:rsidRPr="000B3AF2" w:rsidRDefault="000B3AF2" w:rsidP="000B3AF2">
      <w:pPr>
        <w:rPr>
          <w:lang w:val="es-AR"/>
        </w:rPr>
      </w:pPr>
      <w:r w:rsidRPr="000B3AF2">
        <w:rPr>
          <w:lang w:val="es-AR"/>
        </w:rPr>
        <w:t xml:space="preserve">más que un recuerdo hermoso. Me queda el compromiso de asumir y responder a lo que el venado me dijo. Mi </w:t>
      </w:r>
      <w:proofErr w:type="gramStart"/>
      <w:r w:rsidRPr="000B3AF2">
        <w:rPr>
          <w:lang w:val="es-AR"/>
        </w:rPr>
        <w:t>venado  tiene</w:t>
      </w:r>
      <w:proofErr w:type="gramEnd"/>
      <w:r w:rsidRPr="000B3AF2">
        <w:rPr>
          <w:lang w:val="es-AR"/>
        </w:rPr>
        <w:t xml:space="preserve">  dos  cuernos;  uno  de  ellos  se  refiere  a  mi  lucha  por  ser  una  personal  real  y  vivir  una  vida verdadera, tiene que ver con mi mundo personal, presente en todo cuanto hago. El otro tiene que ver con el mundo en que me tocó vivir; con el tiempo y el espacio que comparto con la gente de esta generación y de esta época. Este último punto me quedó claro al final de mi estancia en </w:t>
      </w:r>
      <w:proofErr w:type="spellStart"/>
      <w:r w:rsidRPr="000B3AF2">
        <w:rPr>
          <w:lang w:val="es-AR"/>
        </w:rPr>
        <w:t>Humun</w:t>
      </w:r>
      <w:proofErr w:type="spellEnd"/>
      <w:r w:rsidRPr="000B3AF2">
        <w:rPr>
          <w:lang w:val="es-AR"/>
        </w:rPr>
        <w:t xml:space="preserve">’ </w:t>
      </w:r>
      <w:proofErr w:type="spellStart"/>
      <w:r w:rsidRPr="000B3AF2">
        <w:rPr>
          <w:lang w:val="es-AR"/>
        </w:rPr>
        <w:t>Kulluaby</w:t>
      </w:r>
      <w:proofErr w:type="spellEnd"/>
      <w:r w:rsidRPr="000B3AF2">
        <w:rPr>
          <w:lang w:val="es-AR"/>
        </w:rPr>
        <w:t xml:space="preserve">, durante el descenso del </w:t>
      </w:r>
      <w:proofErr w:type="gramStart"/>
      <w:r w:rsidRPr="000B3AF2">
        <w:rPr>
          <w:lang w:val="es-AR"/>
        </w:rPr>
        <w:t>Cerro  Sagrado</w:t>
      </w:r>
      <w:proofErr w:type="gramEnd"/>
      <w:r w:rsidRPr="000B3AF2">
        <w:rPr>
          <w:lang w:val="es-AR"/>
        </w:rPr>
        <w:t xml:space="preserve">  La’  </w:t>
      </w:r>
      <w:proofErr w:type="spellStart"/>
      <w:r w:rsidRPr="000B3AF2">
        <w:rPr>
          <w:lang w:val="es-AR"/>
        </w:rPr>
        <w:t>Unarre</w:t>
      </w:r>
      <w:proofErr w:type="spellEnd"/>
      <w:r w:rsidRPr="000B3AF2">
        <w:rPr>
          <w:lang w:val="es-AR"/>
        </w:rPr>
        <w:t xml:space="preserve">,  también  conocido  como  «El  Palacio  del  Gobernador”  (el  sol)  o  simplemente  “El Palacio”. Allí, mientras corría detrás del </w:t>
      </w:r>
      <w:proofErr w:type="spellStart"/>
      <w:r w:rsidRPr="000B3AF2">
        <w:rPr>
          <w:lang w:val="es-AR"/>
        </w:rPr>
        <w:t>marakame</w:t>
      </w:r>
      <w:proofErr w:type="spellEnd"/>
      <w:r w:rsidRPr="000B3AF2">
        <w:rPr>
          <w:lang w:val="es-AR"/>
        </w:rPr>
        <w:t xml:space="preserve"> y el </w:t>
      </w:r>
      <w:proofErr w:type="spellStart"/>
      <w:r w:rsidRPr="000B3AF2">
        <w:rPr>
          <w:lang w:val="es-AR"/>
        </w:rPr>
        <w:t>urukuakame</w:t>
      </w:r>
      <w:proofErr w:type="spellEnd"/>
      <w:r w:rsidRPr="000B3AF2">
        <w:rPr>
          <w:lang w:val="es-AR"/>
        </w:rPr>
        <w:t>, me fue dada la instrucción de lo que debía escribir en este libro. No podría establecer intelectualmente de donde vino la instrucción, pero me quedó muy claro que era un comando que no podía desobedecer. Y aquí estoy.</w:t>
      </w:r>
    </w:p>
    <w:p w14:paraId="15260CB8" w14:textId="77777777" w:rsidR="000B3AF2" w:rsidRPr="000B3AF2" w:rsidRDefault="000B3AF2" w:rsidP="000B3AF2">
      <w:pPr>
        <w:rPr>
          <w:lang w:val="es-AR"/>
        </w:rPr>
      </w:pPr>
      <w:r w:rsidRPr="000B3AF2">
        <w:rPr>
          <w:lang w:val="es-AR"/>
        </w:rPr>
        <w:t xml:space="preserve">Fue allí también que la voz me dictó el título que tendría: “TOLTECAS DEL NUEVO MILENIO”. Este título alude al hecho de que en este momento preciso, justo en los albores del nuevo milenio y por un breve lapso de </w:t>
      </w:r>
      <w:proofErr w:type="gramStart"/>
      <w:r w:rsidRPr="000B3AF2">
        <w:rPr>
          <w:lang w:val="es-AR"/>
        </w:rPr>
        <w:t>tiempo,  coincidimos</w:t>
      </w:r>
      <w:proofErr w:type="gramEnd"/>
      <w:r w:rsidRPr="000B3AF2">
        <w:rPr>
          <w:lang w:val="es-AR"/>
        </w:rPr>
        <w:t xml:space="preserve">  sobre  este  mundo  dos  tipos  diferentes  de  Toltecas.  </w:t>
      </w:r>
      <w:proofErr w:type="gramStart"/>
      <w:r w:rsidRPr="000B3AF2">
        <w:rPr>
          <w:lang w:val="es-AR"/>
        </w:rPr>
        <w:t>Los  Toltecas</w:t>
      </w:r>
      <w:proofErr w:type="gramEnd"/>
      <w:r w:rsidRPr="000B3AF2">
        <w:rPr>
          <w:lang w:val="es-AR"/>
        </w:rPr>
        <w:t xml:space="preserve">  sobrevivientes  de  la época antigua (</w:t>
      </w:r>
      <w:proofErr w:type="spellStart"/>
      <w:r w:rsidRPr="000B3AF2">
        <w:rPr>
          <w:lang w:val="es-AR"/>
        </w:rPr>
        <w:t>wirrarikas</w:t>
      </w:r>
      <w:proofErr w:type="spellEnd"/>
      <w:r w:rsidRPr="000B3AF2">
        <w:rPr>
          <w:lang w:val="es-AR"/>
        </w:rPr>
        <w:t xml:space="preserve"> y otros grupos indígenas) y la nueva simiente de Toltecas que pasado el tiempo de la predominancia de los pueblos indios, tomarán en sus manos la “Jícara del Conocimiento” no por medio de la fundación de escuelas o iglesias, sino en la adopción de formas de vida congruentes con el Espíritu.</w:t>
      </w:r>
    </w:p>
    <w:p w14:paraId="6FC2B3DA" w14:textId="77777777" w:rsidR="000B3AF2" w:rsidRPr="000B3AF2" w:rsidRDefault="000B3AF2" w:rsidP="000B3AF2">
      <w:pPr>
        <w:rPr>
          <w:lang w:val="es-AR"/>
        </w:rPr>
      </w:pPr>
      <w:r w:rsidRPr="000B3AF2">
        <w:rPr>
          <w:lang w:val="es-AR"/>
        </w:rPr>
        <w:t xml:space="preserve">Esta nueva Toltequidad naciente, tiene en este momento la oportunidad y la responsabilidad de aprovechar la presencia de los Toltecas sobrevivientes de la época antigua, no tanto a través del contacto </w:t>
      </w:r>
      <w:proofErr w:type="spellStart"/>
      <w:r w:rsidRPr="000B3AF2">
        <w:rPr>
          <w:lang w:val="es-AR"/>
        </w:rPr>
        <w:t>fisico</w:t>
      </w:r>
      <w:proofErr w:type="spellEnd"/>
      <w:r w:rsidRPr="000B3AF2">
        <w:rPr>
          <w:lang w:val="es-AR"/>
        </w:rPr>
        <w:t xml:space="preserve"> con ellos, el cual se puede dar muy ocasionalmente, si acaso, como a través </w:t>
      </w:r>
      <w:proofErr w:type="spellStart"/>
      <w:r w:rsidRPr="000B3AF2">
        <w:rPr>
          <w:lang w:val="es-AR"/>
        </w:rPr>
        <w:t>de el</w:t>
      </w:r>
      <w:proofErr w:type="spellEnd"/>
      <w:r w:rsidRPr="000B3AF2">
        <w:rPr>
          <w:lang w:val="es-AR"/>
        </w:rPr>
        <w:t xml:space="preserve"> desarrollo de acciones acordes con el </w:t>
      </w:r>
      <w:proofErr w:type="gramStart"/>
      <w:r w:rsidRPr="000B3AF2">
        <w:rPr>
          <w:lang w:val="es-AR"/>
        </w:rPr>
        <w:t>mismo  espíritu</w:t>
      </w:r>
      <w:proofErr w:type="gramEnd"/>
      <w:r w:rsidRPr="000B3AF2">
        <w:rPr>
          <w:lang w:val="es-AR"/>
        </w:rPr>
        <w:t xml:space="preserve">  Tolteca  que  los  anima.  </w:t>
      </w:r>
      <w:proofErr w:type="gramStart"/>
      <w:r w:rsidRPr="000B3AF2">
        <w:rPr>
          <w:lang w:val="es-AR"/>
        </w:rPr>
        <w:t>Estas  acciones</w:t>
      </w:r>
      <w:proofErr w:type="gramEnd"/>
      <w:r w:rsidRPr="000B3AF2">
        <w:rPr>
          <w:lang w:val="es-AR"/>
        </w:rPr>
        <w:t xml:space="preserve">  comienzan  con  la  decisión  de  tomarnos  cada  uno  la responsabilidad  de  nuestro  propio  Crecimiento  y  reencuentro  con  el  Espíritu.  </w:t>
      </w:r>
      <w:proofErr w:type="gramStart"/>
      <w:r w:rsidRPr="000B3AF2">
        <w:rPr>
          <w:lang w:val="es-AR"/>
        </w:rPr>
        <w:t>Al  hacerlo</w:t>
      </w:r>
      <w:proofErr w:type="gramEnd"/>
      <w:r w:rsidRPr="000B3AF2">
        <w:rPr>
          <w:lang w:val="es-AR"/>
        </w:rPr>
        <w:t xml:space="preserve">,  nos  estaremos hermanando con los indígenas de la sierra que están sumergidos de cuerpo entero en la tarea. Lo privilegiado del momento que nos está tocando vivir es que gracias a que en esta época hay </w:t>
      </w:r>
      <w:proofErr w:type="spellStart"/>
      <w:r w:rsidRPr="000B3AF2">
        <w:rPr>
          <w:lang w:val="es-AR"/>
        </w:rPr>
        <w:t>marakames</w:t>
      </w:r>
      <w:proofErr w:type="spellEnd"/>
      <w:r w:rsidRPr="000B3AF2">
        <w:rPr>
          <w:lang w:val="es-AR"/>
        </w:rPr>
        <w:t xml:space="preserve"> en relación íntima </w:t>
      </w:r>
      <w:proofErr w:type="gramStart"/>
      <w:r w:rsidRPr="000B3AF2">
        <w:rPr>
          <w:lang w:val="es-AR"/>
        </w:rPr>
        <w:t>con  el</w:t>
      </w:r>
      <w:proofErr w:type="gramEnd"/>
      <w:r w:rsidRPr="000B3AF2">
        <w:rPr>
          <w:lang w:val="es-AR"/>
        </w:rPr>
        <w:t xml:space="preserve">  Abuelo  Fuego,  con  nuestra  madre  </w:t>
      </w:r>
      <w:proofErr w:type="spellStart"/>
      <w:r w:rsidRPr="000B3AF2">
        <w:rPr>
          <w:lang w:val="es-AR"/>
        </w:rPr>
        <w:t>Tatei</w:t>
      </w:r>
      <w:proofErr w:type="spellEnd"/>
      <w:r w:rsidRPr="000B3AF2">
        <w:rPr>
          <w:lang w:val="es-AR"/>
        </w:rPr>
        <w:t xml:space="preserve">  </w:t>
      </w:r>
      <w:proofErr w:type="spellStart"/>
      <w:r w:rsidRPr="000B3AF2">
        <w:rPr>
          <w:lang w:val="es-AR"/>
        </w:rPr>
        <w:t>Urianaka</w:t>
      </w:r>
      <w:proofErr w:type="spellEnd"/>
      <w:r w:rsidRPr="000B3AF2">
        <w:rPr>
          <w:lang w:val="es-AR"/>
        </w:rPr>
        <w:t xml:space="preserve">  (</w:t>
      </w:r>
      <w:proofErr w:type="spellStart"/>
      <w:r w:rsidRPr="000B3AF2">
        <w:rPr>
          <w:lang w:val="es-AR"/>
        </w:rPr>
        <w:t>Tlaltipac</w:t>
      </w:r>
      <w:proofErr w:type="spellEnd"/>
      <w:r w:rsidRPr="000B3AF2">
        <w:rPr>
          <w:lang w:val="es-AR"/>
        </w:rPr>
        <w:t xml:space="preserve">,.  </w:t>
      </w:r>
      <w:proofErr w:type="gramStart"/>
      <w:r w:rsidRPr="000B3AF2">
        <w:rPr>
          <w:lang w:val="es-AR"/>
        </w:rPr>
        <w:t>La  Tierra</w:t>
      </w:r>
      <w:proofErr w:type="gramEnd"/>
      <w:r w:rsidRPr="000B3AF2">
        <w:rPr>
          <w:lang w:val="es-AR"/>
        </w:rPr>
        <w:t>,  Gaia,  etc.,)  y  con  el  Espíritu mismo, el canal de comunicación está abierto y los caminos de retorno son visibles, lo que aumenta nuestras posibilidades de éxito en la búsqueda del contacto. Nos toca ahora a nosotros aprender a mantener abiertos esos canales y operando los caminos de Retorno al Espíritu antes de que nos quedemos solos, ahora que ellos todavía están aquí.</w:t>
      </w:r>
    </w:p>
    <w:p w14:paraId="1B7A9734" w14:textId="77777777" w:rsidR="000B3AF2" w:rsidRPr="000B3AF2" w:rsidRDefault="000B3AF2" w:rsidP="000B3AF2">
      <w:pPr>
        <w:rPr>
          <w:lang w:val="es-AR"/>
        </w:rPr>
      </w:pPr>
      <w:proofErr w:type="gramStart"/>
      <w:r w:rsidRPr="000B3AF2">
        <w:rPr>
          <w:lang w:val="es-AR"/>
        </w:rPr>
        <w:t>Juntos,  los</w:t>
      </w:r>
      <w:proofErr w:type="gramEnd"/>
      <w:r w:rsidRPr="000B3AF2">
        <w:rPr>
          <w:lang w:val="es-AR"/>
        </w:rPr>
        <w:t xml:space="preserve">  indígenas  sobrevivientes  -herederos  directos  del  antiguo  Espíritu  Tolteca-  y  los  buscadores sinceros  y  decididos,  que  solos  o  en  grupos,  están  librando  la  batalla  por  realizar  el  camino  de  retorno, constituyen   ese   grupo   especial   -privilegiado   por   la   maravilla   de   estar   despierto   y   condenado   por   la</w:t>
      </w:r>
    </w:p>
    <w:p w14:paraId="490753AC" w14:textId="77777777" w:rsidR="000B3AF2" w:rsidRPr="000B3AF2" w:rsidRDefault="000B3AF2" w:rsidP="000B3AF2">
      <w:pPr>
        <w:rPr>
          <w:lang w:val="es-AR"/>
        </w:rPr>
      </w:pPr>
      <w:r w:rsidRPr="000B3AF2">
        <w:rPr>
          <w:lang w:val="es-AR"/>
        </w:rPr>
        <w:t>responsabilidad de no olvidar- y al que he llamado Los Toltecas del Nuevo Milenio.</w:t>
      </w:r>
    </w:p>
    <w:p w14:paraId="6A7F3408" w14:textId="3921C6A6" w:rsidR="000B3AF2" w:rsidRDefault="000B3AF2" w:rsidP="000B3AF2">
      <w:pPr>
        <w:rPr>
          <w:lang w:val="es-AR"/>
        </w:rPr>
      </w:pPr>
      <w:r w:rsidRPr="000B3AF2">
        <w:rPr>
          <w:lang w:val="es-AR"/>
        </w:rPr>
        <w:t xml:space="preserve">Para cumplir cabalmente con la tarea en la que estoy inmerso, tengo que llevarme a mí mismo a ser capaz de realizar mucho más de lo que hasta ahora he hecho. </w:t>
      </w:r>
      <w:proofErr w:type="gramStart"/>
      <w:r w:rsidRPr="000B3AF2">
        <w:rPr>
          <w:lang w:val="es-AR"/>
        </w:rPr>
        <w:t>Escribir</w:t>
      </w:r>
      <w:proofErr w:type="gramEnd"/>
      <w:r w:rsidRPr="000B3AF2">
        <w:rPr>
          <w:lang w:val="es-AR"/>
        </w:rPr>
        <w:t xml:space="preserve"> por ejemplo, no es algo que se me dé de modo natural. En </w:t>
      </w:r>
      <w:proofErr w:type="gramStart"/>
      <w:r w:rsidRPr="000B3AF2">
        <w:rPr>
          <w:lang w:val="es-AR"/>
        </w:rPr>
        <w:t>realidad</w:t>
      </w:r>
      <w:proofErr w:type="gramEnd"/>
      <w:r w:rsidRPr="000B3AF2">
        <w:rPr>
          <w:lang w:val="es-AR"/>
        </w:rPr>
        <w:t xml:space="preserve"> yo no soy escritor. Ocurre que a veces, por breves lapsos de mi vida, me comporto como tal. Dedico un porcentaje menor al uno por ciento de mi tiempo a escribir. Escribo cuando de plano ya no me queda más remedio. Esto se debe a que el solitario ejercicio de escribir, dista mucho de lo que me resulta más natural: estar en medio de la acción del descubrimiento que suele producirse tanto a nivel externo e interno simultáneamente, ya sea </w:t>
      </w:r>
      <w:proofErr w:type="gramStart"/>
      <w:r w:rsidRPr="000B3AF2">
        <w:rPr>
          <w:lang w:val="es-AR"/>
        </w:rPr>
        <w:t>en  regiones</w:t>
      </w:r>
      <w:proofErr w:type="gramEnd"/>
      <w:r w:rsidRPr="000B3AF2">
        <w:rPr>
          <w:lang w:val="es-AR"/>
        </w:rPr>
        <w:t xml:space="preserve"> apartadas e inaccesibles de la naturaleza o de la realidad.</w:t>
      </w:r>
    </w:p>
    <w:p w14:paraId="6C591020" w14:textId="77777777" w:rsidR="000B3AF2" w:rsidRDefault="000B3AF2" w:rsidP="000B3AF2">
      <w:pPr>
        <w:rPr>
          <w:lang w:val="es-AR"/>
        </w:rPr>
      </w:pPr>
    </w:p>
    <w:p w14:paraId="5C42BA68" w14:textId="5BA40528" w:rsidR="000B3AF2" w:rsidRDefault="000B3AF2" w:rsidP="000B3AF2">
      <w:pPr>
        <w:rPr>
          <w:b/>
          <w:bCs/>
          <w:lang w:val="es-AR"/>
        </w:rPr>
      </w:pPr>
      <w:r w:rsidRPr="000B3AF2">
        <w:rPr>
          <w:b/>
          <w:bCs/>
          <w:lang w:val="es-AR"/>
        </w:rPr>
        <w:t>Mas allá de la Antropología</w:t>
      </w:r>
    </w:p>
    <w:p w14:paraId="568F3B8E" w14:textId="77777777" w:rsidR="000B3AF2" w:rsidRPr="000B3AF2" w:rsidRDefault="000B3AF2" w:rsidP="000B3AF2">
      <w:pPr>
        <w:rPr>
          <w:lang w:val="es-AR"/>
        </w:rPr>
      </w:pPr>
      <w:proofErr w:type="gramStart"/>
      <w:r w:rsidRPr="000B3AF2">
        <w:rPr>
          <w:lang w:val="es-AR"/>
        </w:rPr>
        <w:t>Soy  consciente</w:t>
      </w:r>
      <w:proofErr w:type="gramEnd"/>
      <w:r w:rsidRPr="000B3AF2">
        <w:rPr>
          <w:lang w:val="es-AR"/>
        </w:rPr>
        <w:t xml:space="preserve">  de  que  la  realidad  indígena  puede  ser  examinada  desde  muchos  ángulos,  incluyendo  los</w:t>
      </w:r>
    </w:p>
    <w:p w14:paraId="0F3BE5FC" w14:textId="77777777" w:rsidR="000B3AF2" w:rsidRPr="000B3AF2" w:rsidRDefault="000B3AF2" w:rsidP="000B3AF2">
      <w:pPr>
        <w:rPr>
          <w:lang w:val="es-AR"/>
        </w:rPr>
      </w:pPr>
      <w:proofErr w:type="gramStart"/>
      <w:r w:rsidRPr="000B3AF2">
        <w:rPr>
          <w:lang w:val="es-AR"/>
        </w:rPr>
        <w:t>habituales  de</w:t>
      </w:r>
      <w:proofErr w:type="gramEnd"/>
      <w:r w:rsidRPr="000B3AF2">
        <w:rPr>
          <w:lang w:val="es-AR"/>
        </w:rPr>
        <w:t xml:space="preserve">  la  antropología.  </w:t>
      </w:r>
      <w:proofErr w:type="gramStart"/>
      <w:r w:rsidRPr="000B3AF2">
        <w:rPr>
          <w:lang w:val="es-AR"/>
        </w:rPr>
        <w:t>No  obstante</w:t>
      </w:r>
      <w:proofErr w:type="gramEnd"/>
      <w:r w:rsidRPr="000B3AF2">
        <w:rPr>
          <w:lang w:val="es-AR"/>
        </w:rPr>
        <w:t>,  mi  trabajo  se  ha  referido,  sobre  todo,  a  esas  áreas  donde  el</w:t>
      </w:r>
      <w:r>
        <w:rPr>
          <w:lang w:val="es-AR"/>
        </w:rPr>
        <w:t xml:space="preserve"> </w:t>
      </w:r>
      <w:r w:rsidRPr="000B3AF2">
        <w:rPr>
          <w:lang w:val="es-AR"/>
        </w:rPr>
        <w:t>11</w:t>
      </w:r>
    </w:p>
    <w:p w14:paraId="07F2C061" w14:textId="77777777" w:rsidR="000B3AF2" w:rsidRPr="000B3AF2" w:rsidRDefault="000B3AF2" w:rsidP="000B3AF2">
      <w:pPr>
        <w:rPr>
          <w:lang w:val="es-AR"/>
        </w:rPr>
      </w:pPr>
      <w:r w:rsidRPr="000B3AF2">
        <w:rPr>
          <w:lang w:val="es-AR"/>
        </w:rPr>
        <w:t xml:space="preserve">académico no puede penetrar, en razón del apego que tiene a su formación y a su condición de hombre o </w:t>
      </w:r>
      <w:proofErr w:type="gramStart"/>
      <w:r w:rsidRPr="000B3AF2">
        <w:rPr>
          <w:lang w:val="es-AR"/>
        </w:rPr>
        <w:t>mujer  “</w:t>
      </w:r>
      <w:proofErr w:type="gramEnd"/>
      <w:r w:rsidRPr="000B3AF2">
        <w:rPr>
          <w:lang w:val="es-AR"/>
        </w:rPr>
        <w:t xml:space="preserve">civilizado”.  </w:t>
      </w:r>
      <w:proofErr w:type="gramStart"/>
      <w:r w:rsidRPr="000B3AF2">
        <w:rPr>
          <w:lang w:val="es-AR"/>
        </w:rPr>
        <w:t>El  punto</w:t>
      </w:r>
      <w:proofErr w:type="gramEnd"/>
      <w:r w:rsidRPr="000B3AF2">
        <w:rPr>
          <w:lang w:val="es-AR"/>
        </w:rPr>
        <w:t xml:space="preserve">  es  que  llegar  a  experimentar  por  uno  mismo  esas  facetas  insospechadas  para nosotros, de la percepción e interacción, con aspectos desconocidos de la realidad y de la conciencia, tiene un significado y una repercusión muy grandes para nuestro tiempo y nuestro modo de existir cotidianos. Nos abre la puerta al encuentro de lo que nos falta para recuperar el equilibrio que perdimos desde hace muchos años como personas, y desde hace siglos o milenios, </w:t>
      </w:r>
      <w:proofErr w:type="gramStart"/>
      <w:r w:rsidRPr="000B3AF2">
        <w:rPr>
          <w:lang w:val="es-AR"/>
        </w:rPr>
        <w:t>como  humanidad</w:t>
      </w:r>
      <w:proofErr w:type="gramEnd"/>
      <w:r w:rsidRPr="000B3AF2">
        <w:rPr>
          <w:lang w:val="es-AR"/>
        </w:rPr>
        <w:t xml:space="preserve">. Esa es la razón de que mi trabajo, visto desde un punto de vista global, no se lleva a cabo con exclusividad en el mundo indígena, sino que tiene su </w:t>
      </w:r>
      <w:proofErr w:type="gramStart"/>
      <w:r w:rsidRPr="000B3AF2">
        <w:rPr>
          <w:lang w:val="es-AR"/>
        </w:rPr>
        <w:t>contrapartida  en</w:t>
      </w:r>
      <w:proofErr w:type="gramEnd"/>
      <w:r w:rsidRPr="000B3AF2">
        <w:rPr>
          <w:lang w:val="es-AR"/>
        </w:rPr>
        <w:t xml:space="preserve">  todos  los  trabajos  que  realizamos  entre  los  no  indígenas,  entre  la  gente  de  las  ciudades, implicada en los problemas de la vida moderna.</w:t>
      </w:r>
    </w:p>
    <w:p w14:paraId="06CAF5D3" w14:textId="77777777" w:rsidR="000B3AF2" w:rsidRPr="000B3AF2" w:rsidRDefault="000B3AF2" w:rsidP="000B3AF2">
      <w:pPr>
        <w:rPr>
          <w:lang w:val="es-AR"/>
        </w:rPr>
      </w:pPr>
      <w:r w:rsidRPr="000B3AF2">
        <w:rPr>
          <w:lang w:val="es-AR"/>
        </w:rPr>
        <w:t xml:space="preserve">La antropología social o etnología, que supuestamente debería ser el canal a través del cual llegáramos a conocer lo desconocido de “los otros” (por </w:t>
      </w:r>
      <w:proofErr w:type="gramStart"/>
      <w:r w:rsidRPr="000B3AF2">
        <w:rPr>
          <w:lang w:val="es-AR"/>
        </w:rPr>
        <w:t>ejemplo</w:t>
      </w:r>
      <w:proofErr w:type="gramEnd"/>
      <w:r w:rsidRPr="000B3AF2">
        <w:rPr>
          <w:lang w:val="es-AR"/>
        </w:rPr>
        <w:t xml:space="preserve"> los indios), es en realidad un pequeño universo cerrado, que parte del ámbito académico y se dirige al mismo ámbito académico, del cual buscará la aprobación. La realidad de “los otros” se toca, -si acaso-, muy superficialmente. La gente de la calle no suele obtener ningún beneficio, avance o transformación, y ni siquiera se entera de lo que los antropólogos hacen. Los destinatarios de sus quehaceres no son los indígenas, ni la gente de su sociedad, ni ellos mismos como individuos, sino sus jefes en las dependencias de Gobierno u otros antropólogos, que habrán de calificar y (si tienen esa suerte), aplaudir la validez de su trabajo.</w:t>
      </w:r>
    </w:p>
    <w:p w14:paraId="3345560D" w14:textId="77777777" w:rsidR="000B3AF2" w:rsidRPr="000B3AF2" w:rsidRDefault="000B3AF2" w:rsidP="000B3AF2">
      <w:pPr>
        <w:rPr>
          <w:lang w:val="es-AR"/>
        </w:rPr>
      </w:pPr>
      <w:proofErr w:type="gramStart"/>
      <w:r w:rsidRPr="000B3AF2">
        <w:rPr>
          <w:lang w:val="es-AR"/>
        </w:rPr>
        <w:t>Por  mi</w:t>
      </w:r>
      <w:proofErr w:type="gramEnd"/>
      <w:r w:rsidRPr="000B3AF2">
        <w:rPr>
          <w:lang w:val="es-AR"/>
        </w:rPr>
        <w:t xml:space="preserve">  parte,  quise  ocuparme,  precisamente,  de  aquellas  áreas  que  los  investigadores  académicos  no quisieron  o  no  pudieron  descubrir;  o  de  cuya  existencia  sospecharon,  pero  no  incursionaron  en  ellas  y  silo hicieron, no se atrevieron a asumirlo públicamente por temor a perder el “rigor científico” o el reconocimiento de</w:t>
      </w:r>
    </w:p>
    <w:p w14:paraId="0603059F" w14:textId="77777777" w:rsidR="000B3AF2" w:rsidRPr="000B3AF2" w:rsidRDefault="000B3AF2" w:rsidP="000B3AF2">
      <w:pPr>
        <w:rPr>
          <w:lang w:val="es-AR"/>
        </w:rPr>
      </w:pPr>
      <w:r w:rsidRPr="000B3AF2">
        <w:rPr>
          <w:lang w:val="es-AR"/>
        </w:rPr>
        <w:t>sus colegas del “establishment” académico.</w:t>
      </w:r>
    </w:p>
    <w:p w14:paraId="3CFB5085" w14:textId="77777777" w:rsidR="000B3AF2" w:rsidRPr="000B3AF2" w:rsidRDefault="000B3AF2" w:rsidP="000B3AF2">
      <w:pPr>
        <w:rPr>
          <w:lang w:val="es-AR"/>
        </w:rPr>
      </w:pPr>
      <w:r w:rsidRPr="000B3AF2">
        <w:rPr>
          <w:lang w:val="es-AR"/>
        </w:rPr>
        <w:t xml:space="preserve">Como </w:t>
      </w:r>
      <w:proofErr w:type="spellStart"/>
      <w:r w:rsidRPr="000B3AF2">
        <w:rPr>
          <w:lang w:val="es-AR"/>
        </w:rPr>
        <w:t>antiantropólogo</w:t>
      </w:r>
      <w:proofErr w:type="spellEnd"/>
      <w:r w:rsidRPr="000B3AF2">
        <w:rPr>
          <w:lang w:val="es-AR"/>
        </w:rPr>
        <w:t xml:space="preserve">, no me tengo que preocupar de semejantes asuntos, y por tanto dispongo de mucha más libertad, y me puedo permitir el sumergirme en la experiencia del encuentro, involucrando la totalidad de mi ser. Dispuesto a ser transformado en el proceso. No me importa aprobar el examen de “rigor </w:t>
      </w:r>
      <w:proofErr w:type="spellStart"/>
      <w:r w:rsidRPr="000B3AF2">
        <w:rPr>
          <w:lang w:val="es-AR"/>
        </w:rPr>
        <w:t>cientifico</w:t>
      </w:r>
      <w:proofErr w:type="spellEnd"/>
      <w:r w:rsidRPr="000B3AF2">
        <w:rPr>
          <w:lang w:val="es-AR"/>
        </w:rPr>
        <w:t>” que obsesiona tanto a los académicos. Me interesa dar un testimonio de lo que sucede cuando uno se atreve a dar ese “salto mortal de la razón”, y se brinca la barrera del yo, con todo, con su historia e importancia personales.</w:t>
      </w:r>
    </w:p>
    <w:p w14:paraId="0522C9E0" w14:textId="104CDB28" w:rsidR="000B3AF2" w:rsidRDefault="000B3AF2" w:rsidP="000B3AF2">
      <w:pPr>
        <w:rPr>
          <w:lang w:val="es-AR"/>
        </w:rPr>
      </w:pPr>
      <w:r w:rsidRPr="000B3AF2">
        <w:rPr>
          <w:lang w:val="es-AR"/>
        </w:rPr>
        <w:t xml:space="preserve">Por un lado está lo que se puede presentar como “investigación científica’, y que puede, de forma eventual </w:t>
      </w:r>
      <w:proofErr w:type="gramStart"/>
      <w:r w:rsidRPr="000B3AF2">
        <w:rPr>
          <w:lang w:val="es-AR"/>
        </w:rPr>
        <w:t>convencer  a</w:t>
      </w:r>
      <w:proofErr w:type="gramEnd"/>
      <w:r w:rsidRPr="000B3AF2">
        <w:rPr>
          <w:lang w:val="es-AR"/>
        </w:rPr>
        <w:t xml:space="preserve">  otros  “científicos  sociales”  sin  que  surja  sorpresa  o  conejo  alguno  del sombrero. Todo está en </w:t>
      </w:r>
      <w:proofErr w:type="gramStart"/>
      <w:r w:rsidRPr="000B3AF2">
        <w:rPr>
          <w:lang w:val="es-AR"/>
        </w:rPr>
        <w:t>orden  y</w:t>
      </w:r>
      <w:proofErr w:type="gramEnd"/>
      <w:r w:rsidRPr="000B3AF2">
        <w:rPr>
          <w:lang w:val="es-AR"/>
        </w:rPr>
        <w:t xml:space="preserve">  bajo  control.  </w:t>
      </w:r>
      <w:proofErr w:type="gramStart"/>
      <w:r w:rsidRPr="000B3AF2">
        <w:rPr>
          <w:lang w:val="es-AR"/>
        </w:rPr>
        <w:t>Los  científicos</w:t>
      </w:r>
      <w:proofErr w:type="gramEnd"/>
      <w:r w:rsidRPr="000B3AF2">
        <w:rPr>
          <w:lang w:val="es-AR"/>
        </w:rPr>
        <w:t xml:space="preserve">  lo  comprendemos  casi  todo,  y  lo que nos falta ya lo entenderemos; es cuestión de tiempo. Pero por otro lado está lo que uno puede vivir y que no cabe en los esquemas netamente “</w:t>
      </w:r>
      <w:proofErr w:type="gramStart"/>
      <w:r w:rsidRPr="000B3AF2">
        <w:rPr>
          <w:lang w:val="es-AR"/>
        </w:rPr>
        <w:t>tonales”(</w:t>
      </w:r>
      <w:proofErr w:type="gramEnd"/>
      <w:r w:rsidRPr="000B3AF2">
        <w:rPr>
          <w:lang w:val="es-AR"/>
        </w:rPr>
        <w:t>*) de la razón. Creo que es importante que nos atrevamos a explorarlo y darlo a conocer.  (*) La parte racional de la conciencia y el universo perceptual que está vinculado a ella.</w:t>
      </w:r>
    </w:p>
    <w:p w14:paraId="1E46FA89" w14:textId="77777777" w:rsidR="000B3AF2" w:rsidRDefault="000B3AF2" w:rsidP="000B3AF2">
      <w:pPr>
        <w:rPr>
          <w:lang w:val="es-AR"/>
        </w:rPr>
      </w:pPr>
    </w:p>
    <w:p w14:paraId="17EA23A0" w14:textId="2561AB69" w:rsidR="000B3AF2" w:rsidRDefault="000B3AF2" w:rsidP="000B3AF2">
      <w:pPr>
        <w:rPr>
          <w:b/>
          <w:bCs/>
          <w:lang w:val="es-AR"/>
        </w:rPr>
      </w:pPr>
      <w:r w:rsidRPr="000B3AF2">
        <w:rPr>
          <w:b/>
          <w:bCs/>
          <w:lang w:val="es-AR"/>
        </w:rPr>
        <w:t>Científicos contra Esotéricos</w:t>
      </w:r>
    </w:p>
    <w:p w14:paraId="20544724" w14:textId="77777777" w:rsidR="000B3AF2" w:rsidRPr="000B3AF2" w:rsidRDefault="000B3AF2" w:rsidP="000B3AF2">
      <w:pPr>
        <w:rPr>
          <w:lang w:val="es-AR"/>
        </w:rPr>
      </w:pPr>
      <w:proofErr w:type="gramStart"/>
      <w:r w:rsidRPr="000B3AF2">
        <w:rPr>
          <w:lang w:val="es-AR"/>
        </w:rPr>
        <w:t>Durante  mucho</w:t>
      </w:r>
      <w:proofErr w:type="gramEnd"/>
      <w:r w:rsidRPr="000B3AF2">
        <w:rPr>
          <w:lang w:val="es-AR"/>
        </w:rPr>
        <w:t xml:space="preserve">  tiempo  dominaron  el  panorama  del  “conocimiento  indígena”  dos  bandos  en  apariencia</w:t>
      </w:r>
    </w:p>
    <w:p w14:paraId="5C39E4C0" w14:textId="77777777" w:rsidR="000B3AF2" w:rsidRPr="000B3AF2" w:rsidRDefault="000B3AF2" w:rsidP="000B3AF2">
      <w:pPr>
        <w:rPr>
          <w:lang w:val="es-AR"/>
        </w:rPr>
      </w:pPr>
      <w:r w:rsidRPr="000B3AF2">
        <w:rPr>
          <w:lang w:val="es-AR"/>
        </w:rPr>
        <w:t xml:space="preserve">irreconciliables, pero en el fondo, con bastantes cosas en común: en uno, se ubicaban los “científicos sociales” con  su  obsesión  en  buscar  comprobaciones  congruentes  con  la  existencia  de  una  sola  realidad  (siempre acorde con su ideología o “marco teórico” preferido); en el otro, encontrábamos a todo un ejército de amigos de la fantasía y de quedarse sentados demasiado tiempo, propensos a evadirse de su propia realidad a través del  uso  de  la  mariguana  o  el  alcohol,  y  a  saturarse  la  cabeza con lecturas y conversaciones interminables, referidas a un “conocimiento indígena”, congruente con las fantasías occidentales del “indio sabio y poderoso”; pero que poco o nada tienen que ver con el conocimiento (mucho más profundo y práctico), existente entre los indígenas  de  carne  y  hueso.  </w:t>
      </w:r>
      <w:proofErr w:type="gramStart"/>
      <w:r w:rsidRPr="000B3AF2">
        <w:rPr>
          <w:lang w:val="es-AR"/>
        </w:rPr>
        <w:t>Esto  dio</w:t>
      </w:r>
      <w:proofErr w:type="gramEnd"/>
      <w:r w:rsidRPr="000B3AF2">
        <w:rPr>
          <w:lang w:val="es-AR"/>
        </w:rPr>
        <w:t xml:space="preserve">  como  resultado  el  que  se  inventaran  conocimientos  indígenas, “casualmente”   coincidentes   con   las   corrientes   esotéricas   de   moda.   </w:t>
      </w:r>
      <w:proofErr w:type="gramStart"/>
      <w:r w:rsidRPr="000B3AF2">
        <w:rPr>
          <w:lang w:val="es-AR"/>
        </w:rPr>
        <w:t xml:space="preserve">Así,   </w:t>
      </w:r>
      <w:proofErr w:type="gramEnd"/>
      <w:r w:rsidRPr="000B3AF2">
        <w:rPr>
          <w:lang w:val="es-AR"/>
        </w:rPr>
        <w:t>proliferaron   los   cursos   de “</w:t>
      </w:r>
      <w:proofErr w:type="spellStart"/>
      <w:r w:rsidRPr="000B3AF2">
        <w:rPr>
          <w:lang w:val="es-AR"/>
        </w:rPr>
        <w:t>shamanísmo</w:t>
      </w:r>
      <w:proofErr w:type="spellEnd"/>
      <w:r w:rsidRPr="000B3AF2">
        <w:rPr>
          <w:lang w:val="es-AR"/>
        </w:rPr>
        <w:t xml:space="preserve">”,  que  permitían  convertirse  en  </w:t>
      </w:r>
      <w:proofErr w:type="spellStart"/>
      <w:r w:rsidRPr="000B3AF2">
        <w:rPr>
          <w:lang w:val="es-AR"/>
        </w:rPr>
        <w:t>shamán</w:t>
      </w:r>
      <w:proofErr w:type="spellEnd"/>
      <w:r w:rsidRPr="000B3AF2">
        <w:rPr>
          <w:lang w:val="es-AR"/>
        </w:rPr>
        <w:t>,  en  poco  tiempo,  o  que  le  daban  acceso  a  los participantes a la imitación de rituales, que al no tener ninguna conexión efectiva con la forma cotidiana de vivir, resultaban vacíos e inoperantes. Servían sólo para entretenerse y olvidar, por un rato, los mil y un problemas no resueltos de la propia vida.</w:t>
      </w:r>
    </w:p>
    <w:p w14:paraId="34098E31" w14:textId="77777777" w:rsidR="000B3AF2" w:rsidRPr="000B3AF2" w:rsidRDefault="000B3AF2" w:rsidP="000B3AF2">
      <w:pPr>
        <w:rPr>
          <w:lang w:val="es-AR"/>
        </w:rPr>
      </w:pPr>
      <w:r w:rsidRPr="000B3AF2">
        <w:rPr>
          <w:lang w:val="es-AR"/>
        </w:rPr>
        <w:t xml:space="preserve">Paradójicamente, las lecturas y engendros varios, que disfrazados de conocimiento indígena, empezaron a saturar el mercado de la literatura  espiritual de los ochenta y los noventa, produjo un alejamiento mayor de los indígenas reales; que al no parecerse demasiado a los indios espectaculares de los libros de la moda new </w:t>
      </w:r>
      <w:proofErr w:type="spellStart"/>
      <w:r w:rsidRPr="000B3AF2">
        <w:rPr>
          <w:lang w:val="es-AR"/>
        </w:rPr>
        <w:t>age</w:t>
      </w:r>
      <w:proofErr w:type="spellEnd"/>
      <w:r w:rsidRPr="000B3AF2">
        <w:rPr>
          <w:lang w:val="es-AR"/>
        </w:rPr>
        <w:t xml:space="preserve">, eran desdeñados por los lectores de tales libros, pues se consideraba que no eran indígenas “auténticos”, o que estaban “contaminados” por la colonización (al fin y al cabo, resultaban más emocionantes y coloridos los indios  de  los  libros).  </w:t>
      </w:r>
      <w:proofErr w:type="gramStart"/>
      <w:r w:rsidRPr="000B3AF2">
        <w:rPr>
          <w:lang w:val="es-AR"/>
        </w:rPr>
        <w:t>Una  vez</w:t>
      </w:r>
      <w:proofErr w:type="gramEnd"/>
      <w:r w:rsidRPr="000B3AF2">
        <w:rPr>
          <w:lang w:val="es-AR"/>
        </w:rPr>
        <w:t xml:space="preserve">  más,  para  no  variar  la  costumbre,  los  miembros  de  la  cultura  “civilizada”  se adjudicaron el derecho y la capacidad de decir la palabra definitiva, en torno a los indios, ¡hasta el punto de establecerse en jueces capaces de determinar su autenticidad y su pureza étnica y </w:t>
      </w:r>
      <w:proofErr w:type="spellStart"/>
      <w:r w:rsidRPr="000B3AF2">
        <w:rPr>
          <w:lang w:val="es-AR"/>
        </w:rPr>
        <w:t>espintual</w:t>
      </w:r>
      <w:proofErr w:type="spellEnd"/>
      <w:r w:rsidRPr="000B3AF2">
        <w:rPr>
          <w:lang w:val="es-AR"/>
        </w:rPr>
        <w:t>!.</w:t>
      </w:r>
    </w:p>
    <w:p w14:paraId="6DA0AB9D" w14:textId="77777777" w:rsidR="000B3AF2" w:rsidRPr="000B3AF2" w:rsidRDefault="000B3AF2" w:rsidP="000B3AF2">
      <w:pPr>
        <w:rPr>
          <w:lang w:val="es-AR"/>
        </w:rPr>
      </w:pPr>
      <w:r w:rsidRPr="000B3AF2">
        <w:rPr>
          <w:lang w:val="es-AR"/>
        </w:rPr>
        <w:t xml:space="preserve">Así las cosas, por una parte, los antropólogos llegaban a las comunidades para comprobar la efectividad de </w:t>
      </w:r>
      <w:proofErr w:type="gramStart"/>
      <w:r w:rsidRPr="000B3AF2">
        <w:rPr>
          <w:lang w:val="es-AR"/>
        </w:rPr>
        <w:t>sus  marcos</w:t>
      </w:r>
      <w:proofErr w:type="gramEnd"/>
      <w:r w:rsidRPr="000B3AF2">
        <w:rPr>
          <w:lang w:val="es-AR"/>
        </w:rPr>
        <w:t xml:space="preserve">  teóricos,  y  a  la  vez,  alimentar  su  propia  importancia  personal  al  ubicarse  como  “el  que  puede entender”  la  realidad  indígena  en  base  a  su  preparación  intelectual;  y  por  la  otra,  los  consumidores  de  un</w:t>
      </w:r>
    </w:p>
    <w:p w14:paraId="47E4A09E" w14:textId="77777777" w:rsidR="000B3AF2" w:rsidRPr="000B3AF2" w:rsidRDefault="000B3AF2" w:rsidP="000B3AF2">
      <w:pPr>
        <w:rPr>
          <w:lang w:val="es-AR"/>
        </w:rPr>
      </w:pPr>
      <w:r w:rsidRPr="000B3AF2">
        <w:rPr>
          <w:lang w:val="es-AR"/>
        </w:rPr>
        <w:t>conocimiento indígena libresco y fantasioso estaban más interesados en sus libros que en acercarse a conocer</w:t>
      </w:r>
    </w:p>
    <w:p w14:paraId="29A782B5" w14:textId="77777777" w:rsidR="000B3AF2" w:rsidRPr="000B3AF2" w:rsidRDefault="000B3AF2" w:rsidP="000B3AF2">
      <w:pPr>
        <w:rPr>
          <w:lang w:val="es-AR"/>
        </w:rPr>
      </w:pPr>
      <w:r w:rsidRPr="000B3AF2">
        <w:rPr>
          <w:lang w:val="es-AR"/>
        </w:rPr>
        <w:t xml:space="preserve">a los indios de carne y hueso, lo que les hubiera exigido tomarse el trabajo de afrontar las incomodidades que, </w:t>
      </w:r>
      <w:proofErr w:type="gramStart"/>
      <w:r w:rsidRPr="000B3AF2">
        <w:rPr>
          <w:lang w:val="es-AR"/>
        </w:rPr>
        <w:t>para  la</w:t>
      </w:r>
      <w:proofErr w:type="gramEnd"/>
      <w:r w:rsidRPr="000B3AF2">
        <w:rPr>
          <w:lang w:val="es-AR"/>
        </w:rPr>
        <w:t xml:space="preserve">  gente  de  ciudad,  implican  las  comunidades  en  que  ellos  viven.  </w:t>
      </w:r>
      <w:proofErr w:type="gramStart"/>
      <w:r w:rsidRPr="000B3AF2">
        <w:rPr>
          <w:lang w:val="es-AR"/>
        </w:rPr>
        <w:t>De  este</w:t>
      </w:r>
      <w:proofErr w:type="gramEnd"/>
      <w:r w:rsidRPr="000B3AF2">
        <w:rPr>
          <w:lang w:val="es-AR"/>
        </w:rPr>
        <w:t xml:space="preserve">  modo  la  posibilidad  de</w:t>
      </w:r>
      <w:r>
        <w:rPr>
          <w:lang w:val="es-AR"/>
        </w:rPr>
        <w:t xml:space="preserve"> </w:t>
      </w:r>
      <w:r w:rsidRPr="000B3AF2">
        <w:rPr>
          <w:lang w:val="es-AR"/>
        </w:rPr>
        <w:t>12</w:t>
      </w:r>
    </w:p>
    <w:p w14:paraId="1A4E2549" w14:textId="77777777" w:rsidR="000B3AF2" w:rsidRPr="000B3AF2" w:rsidRDefault="000B3AF2" w:rsidP="000B3AF2">
      <w:pPr>
        <w:rPr>
          <w:lang w:val="es-AR"/>
        </w:rPr>
      </w:pPr>
      <w:proofErr w:type="gramStart"/>
      <w:r w:rsidRPr="000B3AF2">
        <w:rPr>
          <w:lang w:val="es-AR"/>
        </w:rPr>
        <w:t>encontrarse  humanamente</w:t>
      </w:r>
      <w:proofErr w:type="gramEnd"/>
      <w:r w:rsidRPr="000B3AF2">
        <w:rPr>
          <w:lang w:val="es-AR"/>
        </w:rPr>
        <w:t xml:space="preserve">  con  la  experiencia  del  mundo  y  conocimiento  indígena,  de  una  manera  integral, quedaba prácticamente borrada.</w:t>
      </w:r>
    </w:p>
    <w:p w14:paraId="42F91898" w14:textId="77777777" w:rsidR="000B3AF2" w:rsidRPr="000B3AF2" w:rsidRDefault="000B3AF2" w:rsidP="000B3AF2">
      <w:pPr>
        <w:rPr>
          <w:lang w:val="es-AR"/>
        </w:rPr>
      </w:pPr>
      <w:r w:rsidRPr="000B3AF2">
        <w:rPr>
          <w:lang w:val="es-AR"/>
        </w:rPr>
        <w:t xml:space="preserve">Triste panorama. En un momento de nuestra historia como especie sobre el planeta, en que requerimos con urgencia encontrar formas diferentes y más sanas de aproximarnos a la realidad y a la experiencia irrepetible </w:t>
      </w:r>
      <w:proofErr w:type="gramStart"/>
      <w:r w:rsidRPr="000B3AF2">
        <w:rPr>
          <w:lang w:val="es-AR"/>
        </w:rPr>
        <w:t>que  es</w:t>
      </w:r>
      <w:proofErr w:type="gramEnd"/>
      <w:r w:rsidRPr="000B3AF2">
        <w:rPr>
          <w:lang w:val="es-AR"/>
        </w:rPr>
        <w:t xml:space="preserve">  vivir,  la  supervivencia  física  de  indígenas,  que  conservan  mucho  del  Conocimiento  que  nos  está</w:t>
      </w:r>
    </w:p>
    <w:p w14:paraId="69314619" w14:textId="77777777" w:rsidR="000B3AF2" w:rsidRPr="000B3AF2" w:rsidRDefault="000B3AF2" w:rsidP="000B3AF2">
      <w:pPr>
        <w:rPr>
          <w:lang w:val="es-AR"/>
        </w:rPr>
      </w:pPr>
      <w:r w:rsidRPr="000B3AF2">
        <w:rPr>
          <w:lang w:val="es-AR"/>
        </w:rPr>
        <w:t>haciendo falta, es como una última oportunidad de conseguir un verdadero descubrimiento, que ahora sí, dé</w:t>
      </w:r>
    </w:p>
    <w:p w14:paraId="225B26D8" w14:textId="77777777" w:rsidR="000B3AF2" w:rsidRPr="000B3AF2" w:rsidRDefault="000B3AF2" w:rsidP="000B3AF2">
      <w:pPr>
        <w:rPr>
          <w:lang w:val="es-AR"/>
        </w:rPr>
      </w:pPr>
      <w:r w:rsidRPr="000B3AF2">
        <w:rPr>
          <w:lang w:val="es-AR"/>
        </w:rPr>
        <w:t>como resultado la transformación y el crecimiento; una oportunidad de oro -a punto de desaparecer- para que haya un verdadero encuentro con el otro, a través del cual podamos descubrir también al otro, que permanece oculto en cada uno de nosotros.</w:t>
      </w:r>
    </w:p>
    <w:p w14:paraId="1DEDE651" w14:textId="77777777" w:rsidR="000B3AF2" w:rsidRPr="000B3AF2" w:rsidRDefault="000B3AF2" w:rsidP="000B3AF2">
      <w:pPr>
        <w:rPr>
          <w:lang w:val="es-AR"/>
        </w:rPr>
      </w:pPr>
      <w:r w:rsidRPr="000B3AF2">
        <w:rPr>
          <w:lang w:val="es-AR"/>
        </w:rPr>
        <w:t xml:space="preserve">En mis trabajos con individuos y comunidades indígenas, he intentado no quedarme atorado en la inmovilidad fantasiosa, de los que no se toman el trabajo de ir y averiguar por sí mismos, cómo son las cosas en esas otras realidades que, supuestamente, les interesan, ni atorarme tampoco en la búsqueda de la autoafirmación del </w:t>
      </w:r>
      <w:proofErr w:type="gramStart"/>
      <w:r w:rsidRPr="000B3AF2">
        <w:rPr>
          <w:lang w:val="es-AR"/>
        </w:rPr>
        <w:t>investigador  de</w:t>
      </w:r>
      <w:proofErr w:type="gramEnd"/>
      <w:r w:rsidRPr="000B3AF2">
        <w:rPr>
          <w:lang w:val="es-AR"/>
        </w:rPr>
        <w:t xml:space="preserve">  campo,  que  viaja  a  regiones  remotas  sin  estar  dispuesto  a  desprenderse  de  su  propia descripción  del  mundo,  que  le  bloquea  la  visión.  </w:t>
      </w:r>
      <w:proofErr w:type="gramStart"/>
      <w:r w:rsidRPr="000B3AF2">
        <w:rPr>
          <w:lang w:val="es-AR"/>
        </w:rPr>
        <w:t>Lo  que</w:t>
      </w:r>
      <w:proofErr w:type="gramEnd"/>
      <w:r w:rsidRPr="000B3AF2">
        <w:rPr>
          <w:lang w:val="es-AR"/>
        </w:rPr>
        <w:t xml:space="preserve">  he  </w:t>
      </w:r>
      <w:proofErr w:type="spellStart"/>
      <w:r w:rsidRPr="000B3AF2">
        <w:rPr>
          <w:lang w:val="es-AR"/>
        </w:rPr>
        <w:t>pretendído</w:t>
      </w:r>
      <w:proofErr w:type="spellEnd"/>
      <w:r w:rsidRPr="000B3AF2">
        <w:rPr>
          <w:lang w:val="es-AR"/>
        </w:rPr>
        <w:t>,  ha  sido  llegar  lo  más  lejos  posible, dispuesto a dejar en el camino los jirones de mi propia historia, de mi propio ego y de mi propia descripción del mundo, para así, encontrarme lo más cerca posible de esos otros que nos son desconocidos. Si lo he logrado, al menos en parte, no me toca a mí decirlo, puedo tan sólo aportar el testimonio de mis esfuerzos.</w:t>
      </w:r>
    </w:p>
    <w:p w14:paraId="4AA96D98" w14:textId="77777777" w:rsidR="000B3AF2" w:rsidRPr="000B3AF2" w:rsidRDefault="000B3AF2" w:rsidP="000B3AF2">
      <w:pPr>
        <w:rPr>
          <w:lang w:val="es-AR"/>
        </w:rPr>
      </w:pPr>
      <w:r w:rsidRPr="000B3AF2">
        <w:rPr>
          <w:lang w:val="es-AR"/>
        </w:rPr>
        <w:t xml:space="preserve">Se trata de una narración subjetiva, lo cual asumo sin dificultad, a pesar de que los académicos tiendan a </w:t>
      </w:r>
      <w:proofErr w:type="gramStart"/>
      <w:r w:rsidRPr="000B3AF2">
        <w:rPr>
          <w:lang w:val="es-AR"/>
        </w:rPr>
        <w:t>rechazar  de</w:t>
      </w:r>
      <w:proofErr w:type="gramEnd"/>
      <w:r w:rsidRPr="000B3AF2">
        <w:rPr>
          <w:lang w:val="es-AR"/>
        </w:rPr>
        <w:t xml:space="preserve">  antemano  todo  lo  que  sea  subjetivo.  </w:t>
      </w:r>
      <w:proofErr w:type="gramStart"/>
      <w:r w:rsidRPr="000B3AF2">
        <w:rPr>
          <w:lang w:val="es-AR"/>
        </w:rPr>
        <w:t>A  mí</w:t>
      </w:r>
      <w:proofErr w:type="gramEnd"/>
      <w:r w:rsidRPr="000B3AF2">
        <w:rPr>
          <w:lang w:val="es-AR"/>
        </w:rPr>
        <w:t>,  en  cambio,  me  interesa  lo  subjetivo  porque,  hace mucho, descubrí que nuestra experiencia de la realidad siempre es subjetiva y, que la percepción objetiva, no</w:t>
      </w:r>
    </w:p>
    <w:p w14:paraId="60DE3496" w14:textId="77777777" w:rsidR="000B3AF2" w:rsidRPr="000B3AF2" w:rsidRDefault="000B3AF2" w:rsidP="000B3AF2">
      <w:pPr>
        <w:rPr>
          <w:lang w:val="es-AR"/>
        </w:rPr>
      </w:pPr>
      <w:r w:rsidRPr="000B3AF2">
        <w:rPr>
          <w:lang w:val="es-AR"/>
        </w:rPr>
        <w:t>es más que una fantasía de la razón, ya que no hay modo de que la percepción se produzca sin la participación</w:t>
      </w:r>
    </w:p>
    <w:p w14:paraId="47944C90" w14:textId="77777777" w:rsidR="000B3AF2" w:rsidRPr="000B3AF2" w:rsidRDefault="000B3AF2" w:rsidP="000B3AF2">
      <w:pPr>
        <w:rPr>
          <w:lang w:val="es-AR"/>
        </w:rPr>
      </w:pPr>
      <w:r w:rsidRPr="000B3AF2">
        <w:rPr>
          <w:lang w:val="es-AR"/>
        </w:rPr>
        <w:t>del “sujeto’ (uno mismo).</w:t>
      </w:r>
    </w:p>
    <w:p w14:paraId="1F4A03A3" w14:textId="77777777" w:rsidR="000B3AF2" w:rsidRPr="000B3AF2" w:rsidRDefault="000B3AF2" w:rsidP="000B3AF2">
      <w:pPr>
        <w:rPr>
          <w:lang w:val="es-AR"/>
        </w:rPr>
      </w:pPr>
      <w:r w:rsidRPr="000B3AF2">
        <w:rPr>
          <w:lang w:val="es-AR"/>
        </w:rPr>
        <w:t xml:space="preserve">Por otra parte, </w:t>
      </w:r>
      <w:proofErr w:type="spellStart"/>
      <w:r w:rsidRPr="000B3AF2">
        <w:rPr>
          <w:lang w:val="es-AR"/>
        </w:rPr>
        <w:t>aún</w:t>
      </w:r>
      <w:proofErr w:type="spellEnd"/>
      <w:r w:rsidRPr="000B3AF2">
        <w:rPr>
          <w:lang w:val="es-AR"/>
        </w:rPr>
        <w:t xml:space="preserve"> cuando asumo el carácter subjetivo de mi trabajo, considero que uno de sus aspectos significativos, es ser un reportaje de algo que en realidad ocurrió. No lo inventé ni me lo imaginé, por lo que nos </w:t>
      </w:r>
      <w:proofErr w:type="gramStart"/>
      <w:r w:rsidRPr="000B3AF2">
        <w:rPr>
          <w:lang w:val="es-AR"/>
        </w:rPr>
        <w:t>aporta  un</w:t>
      </w:r>
      <w:proofErr w:type="gramEnd"/>
      <w:r w:rsidRPr="000B3AF2">
        <w:rPr>
          <w:lang w:val="es-AR"/>
        </w:rPr>
        <w:t xml:space="preserve">  ejemplo  de  lo  que  puede  ser  ~en  lo  concreto~  un  encuentro  con  una  forma  del  conocimiento</w:t>
      </w:r>
    </w:p>
    <w:p w14:paraId="757A3717" w14:textId="77777777" w:rsidR="000B3AF2" w:rsidRPr="000B3AF2" w:rsidRDefault="000B3AF2" w:rsidP="000B3AF2">
      <w:pPr>
        <w:rPr>
          <w:lang w:val="es-AR"/>
        </w:rPr>
      </w:pPr>
      <w:r w:rsidRPr="000B3AF2">
        <w:rPr>
          <w:lang w:val="es-AR"/>
        </w:rPr>
        <w:t>indígena, con protagonistas vivos y cuya existencia puede ser comprobada.</w:t>
      </w:r>
    </w:p>
    <w:p w14:paraId="38B8A63A" w14:textId="6CA05401" w:rsidR="000B3AF2" w:rsidRDefault="000B3AF2" w:rsidP="000B3AF2">
      <w:pPr>
        <w:rPr>
          <w:lang w:val="es-AR"/>
        </w:rPr>
      </w:pPr>
      <w:r w:rsidRPr="000B3AF2">
        <w:rPr>
          <w:lang w:val="es-AR"/>
        </w:rPr>
        <w:t xml:space="preserve">, no está presente el lugar común básicamente libresco, del aprendiz que es elegido por sus características </w:t>
      </w:r>
      <w:proofErr w:type="gramStart"/>
      <w:r w:rsidRPr="000B3AF2">
        <w:rPr>
          <w:lang w:val="es-AR"/>
        </w:rPr>
        <w:t>excepcionales,  por</w:t>
      </w:r>
      <w:proofErr w:type="gramEnd"/>
      <w:r w:rsidRPr="000B3AF2">
        <w:rPr>
          <w:lang w:val="es-AR"/>
        </w:rPr>
        <w:t xml:space="preserve">  el  maestro  perfecto  que  a  partir  de  entonces  lo  convierte  en  el  receptáculo  de  su conocimiento secreto, para después convertirlo en el oráculo que habrá de comunicar la revelación al mundo.</w:t>
      </w:r>
    </w:p>
    <w:p w14:paraId="249653B9" w14:textId="7A814351" w:rsidR="000B3AF2" w:rsidRDefault="000B3AF2">
      <w:pPr>
        <w:spacing w:line="240" w:lineRule="auto"/>
        <w:ind w:firstLine="0"/>
        <w:rPr>
          <w:lang w:val="es-AR"/>
        </w:rPr>
      </w:pPr>
      <w:r>
        <w:rPr>
          <w:lang w:val="es-AR"/>
        </w:rPr>
        <w:br w:type="page"/>
      </w:r>
    </w:p>
    <w:p w14:paraId="3D9CDFA7" w14:textId="77777777" w:rsidR="000B3AF2" w:rsidRPr="000B3AF2" w:rsidRDefault="000B3AF2" w:rsidP="000B3AF2">
      <w:pPr>
        <w:pStyle w:val="Ttulo2"/>
        <w:rPr>
          <w:lang w:val="es-AR"/>
        </w:rPr>
      </w:pPr>
      <w:r w:rsidRPr="000B3AF2">
        <w:rPr>
          <w:lang w:val="es-AR"/>
        </w:rPr>
        <w:t>CAPITULO III</w:t>
      </w:r>
    </w:p>
    <w:p w14:paraId="4C006233" w14:textId="463CDF50" w:rsidR="000B3AF2" w:rsidRDefault="000B3AF2" w:rsidP="000B3AF2">
      <w:pPr>
        <w:pStyle w:val="Ttulo3"/>
        <w:rPr>
          <w:lang w:val="es-AR"/>
        </w:rPr>
      </w:pPr>
      <w:r w:rsidRPr="000B3AF2">
        <w:rPr>
          <w:lang w:val="es-AR"/>
        </w:rPr>
        <w:t>LOS TOLTECAS HISTORICOS</w:t>
      </w:r>
    </w:p>
    <w:p w14:paraId="7BB83C4B" w14:textId="77777777" w:rsidR="000B3AF2" w:rsidRPr="000B3AF2" w:rsidRDefault="000B3AF2" w:rsidP="000B3AF2">
      <w:pPr>
        <w:rPr>
          <w:lang w:val="es-AR"/>
        </w:rPr>
      </w:pPr>
      <w:proofErr w:type="gramStart"/>
      <w:r w:rsidRPr="000B3AF2">
        <w:rPr>
          <w:lang w:val="es-AR"/>
        </w:rPr>
        <w:t>Los  conocimientos</w:t>
      </w:r>
      <w:proofErr w:type="gramEnd"/>
      <w:r w:rsidRPr="000B3AF2">
        <w:rPr>
          <w:lang w:val="es-AR"/>
        </w:rPr>
        <w:t xml:space="preserve">  históricos  acerca  de  los  toltecas,  como  todo  lo  que  se  refiere  a  nuestro  pasado</w:t>
      </w:r>
    </w:p>
    <w:p w14:paraId="65EDF165" w14:textId="77777777" w:rsidR="000B3AF2" w:rsidRPr="000B3AF2" w:rsidRDefault="000B3AF2" w:rsidP="000B3AF2">
      <w:pPr>
        <w:rPr>
          <w:lang w:val="es-AR"/>
        </w:rPr>
      </w:pPr>
      <w:r w:rsidRPr="000B3AF2">
        <w:rPr>
          <w:lang w:val="es-AR"/>
        </w:rPr>
        <w:t xml:space="preserve">prehispánico, son escasos y confusos. No sólo por la falta de documentos escritos o por la insuficiencia de </w:t>
      </w:r>
      <w:proofErr w:type="gramStart"/>
      <w:r w:rsidRPr="000B3AF2">
        <w:rPr>
          <w:lang w:val="es-AR"/>
        </w:rPr>
        <w:t>vestigios  arqueológicos</w:t>
      </w:r>
      <w:proofErr w:type="gramEnd"/>
      <w:r w:rsidRPr="000B3AF2">
        <w:rPr>
          <w:lang w:val="es-AR"/>
        </w:rPr>
        <w:t>,  sino  también  por  la  dificultad  que  surge  al  tratar  de  comprender  civilizaciones  que tienen una percepción del mundo muy diferente, en relación a las referencias conceptuales del pensamiento y cosmovisión contemporáneos.</w:t>
      </w:r>
    </w:p>
    <w:p w14:paraId="74529C1C" w14:textId="77777777" w:rsidR="000B3AF2" w:rsidRPr="000B3AF2" w:rsidRDefault="000B3AF2" w:rsidP="000B3AF2">
      <w:pPr>
        <w:rPr>
          <w:lang w:val="es-AR"/>
        </w:rPr>
      </w:pPr>
      <w:r w:rsidRPr="000B3AF2">
        <w:rPr>
          <w:lang w:val="es-AR"/>
        </w:rPr>
        <w:t xml:space="preserve">¿Cómo vivían los toltecas? ¿en qué se interesaban? ¿cómo era el mundo que percibían?... Las respuestas a tales preguntas serían igualmente </w:t>
      </w:r>
      <w:proofErr w:type="spellStart"/>
      <w:r w:rsidRPr="000B3AF2">
        <w:rPr>
          <w:lang w:val="es-AR"/>
        </w:rPr>
        <w:t>dificiles</w:t>
      </w:r>
      <w:proofErr w:type="spellEnd"/>
      <w:r w:rsidRPr="000B3AF2">
        <w:rPr>
          <w:lang w:val="es-AR"/>
        </w:rPr>
        <w:t xml:space="preserve"> si los toltecas mismos estuvieran presentes en este mismo instante y</w:t>
      </w:r>
    </w:p>
    <w:p w14:paraId="203BD802" w14:textId="77777777" w:rsidR="000B3AF2" w:rsidRPr="000B3AF2" w:rsidRDefault="000B3AF2" w:rsidP="000B3AF2">
      <w:pPr>
        <w:rPr>
          <w:lang w:val="es-AR"/>
        </w:rPr>
      </w:pPr>
      <w:r w:rsidRPr="000B3AF2">
        <w:rPr>
          <w:lang w:val="es-AR"/>
        </w:rPr>
        <w:t>frente a nuestros ojos, del mismo modo en que la observación directa del comportamiento o forma de vida de</w:t>
      </w:r>
    </w:p>
    <w:p w14:paraId="32DA85B1" w14:textId="77777777" w:rsidR="000B3AF2" w:rsidRPr="000B3AF2" w:rsidRDefault="000B3AF2" w:rsidP="000B3AF2">
      <w:pPr>
        <w:rPr>
          <w:lang w:val="es-AR"/>
        </w:rPr>
      </w:pPr>
      <w:proofErr w:type="gramStart"/>
      <w:r w:rsidRPr="000B3AF2">
        <w:rPr>
          <w:lang w:val="es-AR"/>
        </w:rPr>
        <w:t>los  indígenas</w:t>
      </w:r>
      <w:proofErr w:type="gramEnd"/>
      <w:r w:rsidRPr="000B3AF2">
        <w:rPr>
          <w:lang w:val="es-AR"/>
        </w:rPr>
        <w:t xml:space="preserve">  vivos  en  este  mismo  momento,  no  nos  reporta  necesariamente  respuestas  sustanciales  a semejantes preguntas. En efecto, a pesar de años y años de observaciones de campo, estudios que van desde </w:t>
      </w:r>
      <w:proofErr w:type="gramStart"/>
      <w:r w:rsidRPr="000B3AF2">
        <w:rPr>
          <w:lang w:val="es-AR"/>
        </w:rPr>
        <w:t>los  informes</w:t>
      </w:r>
      <w:proofErr w:type="gramEnd"/>
      <w:r w:rsidRPr="000B3AF2">
        <w:rPr>
          <w:lang w:val="es-AR"/>
        </w:rPr>
        <w:t xml:space="preserve">  de  Sahagún  hasta  los  modernos  estudios  antropológicos,  el  universo  indígena  sigue  sin  ser penetrado por los investigadores religiosos o científicos. Esto surge, naturalmente, de la </w:t>
      </w:r>
      <w:proofErr w:type="gramStart"/>
      <w:r w:rsidRPr="000B3AF2">
        <w:rPr>
          <w:lang w:val="es-AR"/>
        </w:rPr>
        <w:t>noción  eurocéntrica</w:t>
      </w:r>
      <w:proofErr w:type="gramEnd"/>
      <w:r w:rsidRPr="000B3AF2">
        <w:rPr>
          <w:lang w:val="es-AR"/>
        </w:rPr>
        <w:t xml:space="preserve">, que  comparte  el  mundo  en  general,  de  que  no  hay  más  universo  o  más  realidad  que  la  que  percibimos normalmente.  </w:t>
      </w:r>
      <w:proofErr w:type="gramStart"/>
      <w:r w:rsidRPr="000B3AF2">
        <w:rPr>
          <w:lang w:val="es-AR"/>
        </w:rPr>
        <w:t>Es  por</w:t>
      </w:r>
      <w:proofErr w:type="gramEnd"/>
      <w:r w:rsidRPr="000B3AF2">
        <w:rPr>
          <w:lang w:val="es-AR"/>
        </w:rPr>
        <w:t xml:space="preserve">  ello  que  el  mundo  indígena,  pasado  o  presente,  visto  por  ojos  y  pensamiento  no- indígenas, es siempre una distorsión de lo que dicho mundo es en </w:t>
      </w:r>
      <w:proofErr w:type="spellStart"/>
      <w:r w:rsidRPr="000B3AF2">
        <w:rPr>
          <w:lang w:val="es-AR"/>
        </w:rPr>
        <w:t>si</w:t>
      </w:r>
      <w:proofErr w:type="spellEnd"/>
      <w:r w:rsidRPr="000B3AF2">
        <w:rPr>
          <w:lang w:val="es-AR"/>
        </w:rPr>
        <w:t xml:space="preserve"> mismo, tal como lo perciben los que en él viven.</w:t>
      </w:r>
    </w:p>
    <w:p w14:paraId="04479D4A" w14:textId="77777777" w:rsidR="000B3AF2" w:rsidRPr="000B3AF2" w:rsidRDefault="000B3AF2" w:rsidP="000B3AF2">
      <w:pPr>
        <w:rPr>
          <w:lang w:val="es-AR"/>
        </w:rPr>
      </w:pPr>
      <w:r w:rsidRPr="000B3AF2">
        <w:rPr>
          <w:lang w:val="es-AR"/>
        </w:rPr>
        <w:t xml:space="preserve">Todos los estudios históricos, etnológicos y de las ciencias humanas en general, tendrían que revisarse y replantearse a partir de la propuesta </w:t>
      </w:r>
      <w:proofErr w:type="spellStart"/>
      <w:r w:rsidRPr="000B3AF2">
        <w:rPr>
          <w:lang w:val="es-AR"/>
        </w:rPr>
        <w:t>donjuanista</w:t>
      </w:r>
      <w:proofErr w:type="spellEnd"/>
      <w:r w:rsidRPr="000B3AF2">
        <w:rPr>
          <w:lang w:val="es-AR"/>
        </w:rPr>
        <w:t xml:space="preserve"> y fenomenológica de que el mundo, tal como lo percibimos, es una descripción que recibimos desde que nacemos, y que aprendemos a construir conforme nos incorporamos</w:t>
      </w:r>
    </w:p>
    <w:p w14:paraId="4A69C605" w14:textId="77777777" w:rsidR="000B3AF2" w:rsidRPr="000B3AF2" w:rsidRDefault="000B3AF2" w:rsidP="000B3AF2">
      <w:pPr>
        <w:rPr>
          <w:lang w:val="es-AR"/>
        </w:rPr>
      </w:pPr>
      <w:r w:rsidRPr="000B3AF2">
        <w:rPr>
          <w:lang w:val="es-AR"/>
        </w:rPr>
        <w:t>al mundo social. Así, si colocamos a un indígena mazateco y a un hombre de ciudad en la misma habitación de</w:t>
      </w:r>
    </w:p>
    <w:p w14:paraId="5E9ED74A" w14:textId="56DE991D" w:rsidR="000B3AF2" w:rsidRDefault="000B3AF2" w:rsidP="000B3AF2">
      <w:pPr>
        <w:rPr>
          <w:lang w:val="es-AR"/>
        </w:rPr>
      </w:pPr>
      <w:proofErr w:type="gramStart"/>
      <w:r w:rsidRPr="000B3AF2">
        <w:rPr>
          <w:lang w:val="es-AR"/>
        </w:rPr>
        <w:t>un  edificio</w:t>
      </w:r>
      <w:proofErr w:type="gramEnd"/>
      <w:r w:rsidRPr="000B3AF2">
        <w:rPr>
          <w:lang w:val="es-AR"/>
        </w:rPr>
        <w:t xml:space="preserve">  o  en el mismo paraje de una montaña, se  encontrarán, sin embargo, en realidades separadas y estarán viendo mundos distintos, y mientras que el indígena ve en la tabla estadística de la pared solo trazos sin  sentido,  el  hombre  de  ciudad  mira  con  preocupación  el  descenso  en  la  productividad  de  su  empresa,  y mientras en el bosque el indígena escucha y aprende de los árboles, el hombre de negocios sólo verá materia prima susceptible de ser comercializada. Naturalmente, si el indígena hablara de las lecciones que recibe de </w:t>
      </w:r>
      <w:proofErr w:type="gramStart"/>
      <w:r w:rsidRPr="000B3AF2">
        <w:rPr>
          <w:lang w:val="es-AR"/>
        </w:rPr>
        <w:t>sus  hermanos</w:t>
      </w:r>
      <w:proofErr w:type="gramEnd"/>
      <w:r w:rsidRPr="000B3AF2">
        <w:rPr>
          <w:lang w:val="es-AR"/>
        </w:rPr>
        <w:t xml:space="preserve">  árboles  o  de  los  espíritus  del  monte,  el  hombre  de  ciudad  pensaría:  !ah,  estos  inditos supersticiosos, pobrecitos..!”. Sin sospechar que él mismo es un prisionero, atrapado en su visión única del mundo.  </w:t>
      </w:r>
      <w:proofErr w:type="gramStart"/>
      <w:r w:rsidRPr="000B3AF2">
        <w:rPr>
          <w:lang w:val="es-AR"/>
        </w:rPr>
        <w:t>Sólo  el</w:t>
      </w:r>
      <w:proofErr w:type="gramEnd"/>
      <w:r w:rsidRPr="000B3AF2">
        <w:rPr>
          <w:lang w:val="es-AR"/>
        </w:rPr>
        <w:t xml:space="preserve">  Hombre  de  Conocimiento  es  capaz  de  cruzar  las  </w:t>
      </w:r>
      <w:proofErr w:type="spellStart"/>
      <w:r w:rsidRPr="000B3AF2">
        <w:rPr>
          <w:lang w:val="es-AR"/>
        </w:rPr>
        <w:t>Lineas</w:t>
      </w:r>
      <w:proofErr w:type="spellEnd"/>
      <w:r w:rsidRPr="000B3AF2">
        <w:rPr>
          <w:lang w:val="es-AR"/>
        </w:rPr>
        <w:t xml:space="preserve">  Paralelas,  que  mantienen  a  los mundos separados, para descubrir que hay más mundos, incontables, para ser percibidos y experimentados.</w:t>
      </w:r>
    </w:p>
    <w:p w14:paraId="735C8815" w14:textId="77777777" w:rsidR="0070005F" w:rsidRPr="0070005F" w:rsidRDefault="0070005F" w:rsidP="0070005F">
      <w:pPr>
        <w:rPr>
          <w:lang w:val="es-AR"/>
        </w:rPr>
      </w:pPr>
      <w:r w:rsidRPr="0070005F">
        <w:rPr>
          <w:lang w:val="es-AR"/>
        </w:rPr>
        <w:t>Más adelante nos ocuparemos con mayor profundidad de este tema.</w:t>
      </w:r>
    </w:p>
    <w:p w14:paraId="3FDD71BC" w14:textId="77777777" w:rsidR="0070005F" w:rsidRPr="0070005F" w:rsidRDefault="0070005F" w:rsidP="0070005F">
      <w:pPr>
        <w:rPr>
          <w:lang w:val="es-AR"/>
        </w:rPr>
      </w:pPr>
      <w:r w:rsidRPr="0070005F">
        <w:rPr>
          <w:lang w:val="es-AR"/>
        </w:rPr>
        <w:t xml:space="preserve">La realidad indígena es pues, sumamente elusiva y mucho más cuando es una realidad pasada. Los mismos aztecas, sobre los que existe un gran número de vestigios etnográficos y documentos escritos en la misma época de la llegada de los españoles, son motivo de polémica y controversia, con muchas visiones históricas distintas que coexisten y compiten entre sí, en la actualidad. El caso de los toltecas de la </w:t>
      </w:r>
      <w:proofErr w:type="spellStart"/>
      <w:r w:rsidRPr="0070005F">
        <w:rPr>
          <w:lang w:val="es-AR"/>
        </w:rPr>
        <w:t>antigúedad</w:t>
      </w:r>
      <w:proofErr w:type="spellEnd"/>
      <w:r w:rsidRPr="0070005F">
        <w:rPr>
          <w:lang w:val="es-AR"/>
        </w:rPr>
        <w:t xml:space="preserve">, mucho </w:t>
      </w:r>
      <w:proofErr w:type="gramStart"/>
      <w:r w:rsidRPr="0070005F">
        <w:rPr>
          <w:lang w:val="es-AR"/>
        </w:rPr>
        <w:t>más  lejanos</w:t>
      </w:r>
      <w:proofErr w:type="gramEnd"/>
      <w:r w:rsidRPr="0070005F">
        <w:rPr>
          <w:lang w:val="es-AR"/>
        </w:rPr>
        <w:t xml:space="preserve">  en  el  tiempo,  es  un  enorme  misterio  sobre  el  cual  existen  tan  sólo  leyendas.  </w:t>
      </w:r>
      <w:proofErr w:type="gramStart"/>
      <w:r w:rsidRPr="0070005F">
        <w:rPr>
          <w:lang w:val="es-AR"/>
        </w:rPr>
        <w:t>Leyendas  que</w:t>
      </w:r>
      <w:proofErr w:type="gramEnd"/>
      <w:r w:rsidRPr="0070005F">
        <w:rPr>
          <w:lang w:val="es-AR"/>
        </w:rPr>
        <w:t xml:space="preserve"> contaban los Aztecas. Leyendas que cuentan los </w:t>
      </w:r>
      <w:proofErr w:type="spellStart"/>
      <w:r w:rsidRPr="0070005F">
        <w:rPr>
          <w:lang w:val="es-AR"/>
        </w:rPr>
        <w:t>etnohistoriadores</w:t>
      </w:r>
      <w:proofErr w:type="spellEnd"/>
      <w:r w:rsidRPr="0070005F">
        <w:rPr>
          <w:lang w:val="es-AR"/>
        </w:rPr>
        <w:t xml:space="preserve">. Leyendas que cuentan los cuenteros en algunas comunidades indígenas de México. Leyendas que cuentan los </w:t>
      </w:r>
      <w:proofErr w:type="spellStart"/>
      <w:r w:rsidRPr="0070005F">
        <w:rPr>
          <w:lang w:val="es-AR"/>
        </w:rPr>
        <w:t>Marakame</w:t>
      </w:r>
      <w:proofErr w:type="spellEnd"/>
      <w:r w:rsidRPr="0070005F">
        <w:rPr>
          <w:lang w:val="es-AR"/>
        </w:rPr>
        <w:t>. Leyendas que cuentan los Hombres de Conocimiento. Leyendas que cuentan los Toltecas sobrevivientes, vivos en nuestro tiempo....</w:t>
      </w:r>
    </w:p>
    <w:p w14:paraId="2D61068D" w14:textId="77777777" w:rsidR="0070005F" w:rsidRPr="0070005F" w:rsidRDefault="0070005F" w:rsidP="0070005F">
      <w:pPr>
        <w:rPr>
          <w:lang w:val="es-AR"/>
        </w:rPr>
      </w:pPr>
      <w:proofErr w:type="gramStart"/>
      <w:r w:rsidRPr="0070005F">
        <w:rPr>
          <w:lang w:val="es-AR"/>
        </w:rPr>
        <w:t>Por  otra</w:t>
      </w:r>
      <w:proofErr w:type="gramEnd"/>
      <w:r w:rsidRPr="0070005F">
        <w:rPr>
          <w:lang w:val="es-AR"/>
        </w:rPr>
        <w:t xml:space="preserve">  parte  y  más  importante  todavía  que  las  leyendas  y  relatos  ,  está  el  testimonio  vivo,  que  son  los toltecas de hoy, y que constituye uno de los temas centrales de este libro.</w:t>
      </w:r>
    </w:p>
    <w:p w14:paraId="7E450D1C" w14:textId="77777777" w:rsidR="0070005F" w:rsidRPr="0070005F" w:rsidRDefault="0070005F" w:rsidP="0070005F">
      <w:pPr>
        <w:rPr>
          <w:lang w:val="es-AR"/>
        </w:rPr>
      </w:pPr>
      <w:proofErr w:type="gramStart"/>
      <w:r w:rsidRPr="0070005F">
        <w:rPr>
          <w:lang w:val="es-AR"/>
        </w:rPr>
        <w:t>Conscientes  de</w:t>
      </w:r>
      <w:proofErr w:type="gramEnd"/>
      <w:r w:rsidRPr="0070005F">
        <w:rPr>
          <w:lang w:val="es-AR"/>
        </w:rPr>
        <w:t xml:space="preserve">  la  dificultad  casi  insalvable  de  querer  comprender  el  universo  indígena  desde  nuestro universo  occidental  y  contemporáneo  y  de  la  escasa  información  de  que  disponemos,  comentemos,  sin embargo,  algunos  de  los  rasgos  del  mundo  tolteca  que  saltan  a  la  vista,  tanto  en  las  leyendas  y  relatos</w:t>
      </w:r>
    </w:p>
    <w:p w14:paraId="3A14ECB9" w14:textId="77777777" w:rsidR="0070005F" w:rsidRPr="0070005F" w:rsidRDefault="0070005F" w:rsidP="0070005F">
      <w:pPr>
        <w:rPr>
          <w:lang w:val="es-AR"/>
        </w:rPr>
      </w:pPr>
      <w:r w:rsidRPr="0070005F">
        <w:rPr>
          <w:lang w:val="es-AR"/>
        </w:rPr>
        <w:t>indígenas, como en las investigaciones académicas sobre el tema.</w:t>
      </w:r>
    </w:p>
    <w:p w14:paraId="497F8E75" w14:textId="4FCA514B" w:rsidR="0070005F" w:rsidRDefault="0070005F" w:rsidP="0070005F">
      <w:pPr>
        <w:rPr>
          <w:lang w:val="es-AR"/>
        </w:rPr>
      </w:pPr>
      <w:proofErr w:type="gramStart"/>
      <w:r w:rsidRPr="0070005F">
        <w:rPr>
          <w:lang w:val="es-AR"/>
        </w:rPr>
        <w:t>Aunque  la</w:t>
      </w:r>
      <w:proofErr w:type="gramEnd"/>
      <w:r w:rsidRPr="0070005F">
        <w:rPr>
          <w:lang w:val="es-AR"/>
        </w:rPr>
        <w:t xml:space="preserve">  historia  oficial  ubica  a  los  toltecas  en  un  período  que  va  del  siglo  IX  al  XII,  el  origen  de  la Toltequidad se pierde en la noche de los tiempos, aunque los rastros más antiguos de ella, se encuentren en una línea, que de proyectarse a través del tiempo, se podría observar </w:t>
      </w:r>
      <w:proofErr w:type="spellStart"/>
      <w:r w:rsidRPr="0070005F">
        <w:rPr>
          <w:lang w:val="es-AR"/>
        </w:rPr>
        <w:t>como</w:t>
      </w:r>
      <w:proofErr w:type="spellEnd"/>
      <w:r w:rsidRPr="0070005F">
        <w:rPr>
          <w:lang w:val="es-AR"/>
        </w:rPr>
        <w:t xml:space="preserve"> </w:t>
      </w:r>
      <w:proofErr w:type="spellStart"/>
      <w:r w:rsidRPr="0070005F">
        <w:rPr>
          <w:lang w:val="es-AR"/>
        </w:rPr>
        <w:t>olmecastehotihuacanos</w:t>
      </w:r>
      <w:proofErr w:type="spellEnd"/>
      <w:r w:rsidRPr="0070005F">
        <w:rPr>
          <w:lang w:val="es-AR"/>
        </w:rPr>
        <w:t xml:space="preserve">-toltecas, y que después de la desintegración de Tula, se proyectaría en ámbitos tan variados como </w:t>
      </w:r>
      <w:proofErr w:type="spellStart"/>
      <w:r w:rsidRPr="0070005F">
        <w:rPr>
          <w:lang w:val="es-AR"/>
        </w:rPr>
        <w:t>wirrarikas</w:t>
      </w:r>
      <w:proofErr w:type="spellEnd"/>
      <w:r w:rsidRPr="0070005F">
        <w:rPr>
          <w:lang w:val="es-AR"/>
        </w:rPr>
        <w:t>, aztecas y mayas.</w:t>
      </w:r>
    </w:p>
    <w:p w14:paraId="7A3CE203" w14:textId="77777777" w:rsidR="0070005F" w:rsidRDefault="0070005F" w:rsidP="0070005F">
      <w:pPr>
        <w:rPr>
          <w:lang w:val="es-AR"/>
        </w:rPr>
      </w:pPr>
    </w:p>
    <w:p w14:paraId="1862013C" w14:textId="0F5DFBD0" w:rsidR="0070005F" w:rsidRDefault="0070005F" w:rsidP="0070005F">
      <w:pPr>
        <w:rPr>
          <w:b/>
          <w:bCs/>
          <w:lang w:val="es-AR"/>
        </w:rPr>
      </w:pPr>
      <w:proofErr w:type="spellStart"/>
      <w:r w:rsidRPr="0070005F">
        <w:rPr>
          <w:b/>
          <w:bCs/>
          <w:lang w:val="es-AR"/>
        </w:rPr>
        <w:t>Quetzakoatl</w:t>
      </w:r>
      <w:proofErr w:type="spellEnd"/>
    </w:p>
    <w:p w14:paraId="6C16FF20" w14:textId="77777777" w:rsidR="0070005F" w:rsidRPr="0070005F" w:rsidRDefault="0070005F" w:rsidP="0070005F">
      <w:pPr>
        <w:rPr>
          <w:lang w:val="es-AR"/>
        </w:rPr>
      </w:pPr>
      <w:r w:rsidRPr="0070005F">
        <w:rPr>
          <w:lang w:val="es-AR"/>
        </w:rPr>
        <w:t xml:space="preserve">La figura más destacada del mundo tolteca es sin duda </w:t>
      </w:r>
      <w:proofErr w:type="spellStart"/>
      <w:r w:rsidRPr="0070005F">
        <w:rPr>
          <w:lang w:val="es-AR"/>
        </w:rPr>
        <w:t>Quetzalcoatl</w:t>
      </w:r>
      <w:proofErr w:type="spellEnd"/>
      <w:r w:rsidRPr="0070005F">
        <w:rPr>
          <w:lang w:val="es-AR"/>
        </w:rPr>
        <w:t>; la Serpiente Emplumada. Precisamente</w:t>
      </w:r>
    </w:p>
    <w:p w14:paraId="49464F48" w14:textId="77777777" w:rsidR="0070005F" w:rsidRPr="0070005F" w:rsidRDefault="0070005F" w:rsidP="0070005F">
      <w:pPr>
        <w:rPr>
          <w:lang w:val="es-AR"/>
        </w:rPr>
      </w:pPr>
      <w:proofErr w:type="gramStart"/>
      <w:r w:rsidRPr="0070005F">
        <w:rPr>
          <w:lang w:val="es-AR"/>
        </w:rPr>
        <w:t>por  la</w:t>
      </w:r>
      <w:proofErr w:type="gramEnd"/>
      <w:r w:rsidRPr="0070005F">
        <w:rPr>
          <w:lang w:val="es-AR"/>
        </w:rPr>
        <w:t xml:space="preserve">  presencia  de  su  representación  en  códices  y  vestigios  arqueológicos,  es  posible  conocer  el  carácter tolteca de muchos pueblos precolombinos. Se la puede observar en las pirámides de Tula, Hidalgo, donde se encuentran los llamados “Atlantes”. La encontramos también en Xochicalco, Morelos, de donde se sabe, que era un sitio de encuentro para sabios de muchos grupos indígenas distintos; a Xochicalco acudían, en general, precisamente para profundizar aún más en el Conocimiento Tolteca, y en particular, en los múltiples aspectos de la relación hombre-universo. En </w:t>
      </w:r>
      <w:proofErr w:type="spellStart"/>
      <w:r w:rsidRPr="0070005F">
        <w:rPr>
          <w:lang w:val="es-AR"/>
        </w:rPr>
        <w:t>Chichenitza</w:t>
      </w:r>
      <w:proofErr w:type="spellEnd"/>
      <w:r w:rsidRPr="0070005F">
        <w:rPr>
          <w:lang w:val="es-AR"/>
        </w:rPr>
        <w:t xml:space="preserve">, Yucatán, es la misma Serpiente Emplumada descendiendo por la pirámide principal, la que señala el inicio de la primavera cada 21 de marzo, en un asombroso efecto de </w:t>
      </w:r>
      <w:proofErr w:type="gramStart"/>
      <w:r w:rsidRPr="0070005F">
        <w:rPr>
          <w:lang w:val="es-AR"/>
        </w:rPr>
        <w:t>sombras,  que</w:t>
      </w:r>
      <w:proofErr w:type="gramEnd"/>
      <w:r w:rsidRPr="0070005F">
        <w:rPr>
          <w:lang w:val="es-AR"/>
        </w:rPr>
        <w:t xml:space="preserve">  nos  da  un  mínimo  ejemplo  de  la  profundidad  y  precisión  de  los  conocimientos  maya-toltecas acerca del universo. Así ocurre también en Xochicalco, donde una gruta ceremonial es iluminada por un orificio </w:t>
      </w:r>
      <w:proofErr w:type="gramStart"/>
      <w:r w:rsidRPr="0070005F">
        <w:rPr>
          <w:lang w:val="es-AR"/>
        </w:rPr>
        <w:t>que  se</w:t>
      </w:r>
      <w:proofErr w:type="gramEnd"/>
      <w:r w:rsidRPr="0070005F">
        <w:rPr>
          <w:lang w:val="es-AR"/>
        </w:rPr>
        <w:t xml:space="preserve">  comunica  con  el  exterior,  precisamente  en  el  solsticio  que  da  inicio  al  verano,  el  21  de  junio.  La conjunción ave-serpiente, la volvemos a encontrar en el emblema de </w:t>
      </w:r>
      <w:proofErr w:type="spellStart"/>
      <w:r w:rsidRPr="0070005F">
        <w:rPr>
          <w:lang w:val="es-AR"/>
        </w:rPr>
        <w:t>Meshico</w:t>
      </w:r>
      <w:proofErr w:type="spellEnd"/>
      <w:r w:rsidRPr="0070005F">
        <w:rPr>
          <w:lang w:val="es-AR"/>
        </w:rPr>
        <w:t xml:space="preserve"> Tenochtitlan, que se conserva hasta la fecha en la bandera de México. Los ejemplos podrían multiplicarse, hasta alcanzar la mayor parte de nuestro territorio y el de los </w:t>
      </w:r>
      <w:proofErr w:type="spellStart"/>
      <w:r w:rsidRPr="0070005F">
        <w:rPr>
          <w:lang w:val="es-AR"/>
        </w:rPr>
        <w:t>paises</w:t>
      </w:r>
      <w:proofErr w:type="spellEnd"/>
      <w:r w:rsidRPr="0070005F">
        <w:rPr>
          <w:lang w:val="es-AR"/>
        </w:rPr>
        <w:t xml:space="preserve"> centroamericanos.</w:t>
      </w:r>
    </w:p>
    <w:p w14:paraId="295C6349" w14:textId="77777777" w:rsidR="0070005F" w:rsidRPr="0070005F" w:rsidRDefault="0070005F" w:rsidP="0070005F">
      <w:pPr>
        <w:rPr>
          <w:lang w:val="es-AR"/>
        </w:rPr>
      </w:pPr>
      <w:proofErr w:type="spellStart"/>
      <w:r w:rsidRPr="0070005F">
        <w:rPr>
          <w:lang w:val="es-AR"/>
        </w:rPr>
        <w:t>Quetzalcoatl</w:t>
      </w:r>
      <w:proofErr w:type="spellEnd"/>
      <w:r w:rsidRPr="0070005F">
        <w:rPr>
          <w:lang w:val="es-AR"/>
        </w:rPr>
        <w:t xml:space="preserve"> representa muchas cosas, que se refieren tanto a eventos históricos como a símbolos de tipo filosófico y espiritual. Se le conoce como el héroe cultural y civilizador que lleva a los toltecas a su más alto nivel de desarrollo técnico y espiritual. Y aunque todo parece indicar que existió un </w:t>
      </w:r>
      <w:proofErr w:type="spellStart"/>
      <w:r w:rsidRPr="0070005F">
        <w:rPr>
          <w:lang w:val="es-AR"/>
        </w:rPr>
        <w:t>Quetzalcoatl</w:t>
      </w:r>
      <w:proofErr w:type="spellEnd"/>
      <w:r w:rsidRPr="0070005F">
        <w:rPr>
          <w:lang w:val="es-AR"/>
        </w:rPr>
        <w:t xml:space="preserve"> humano, y que</w:t>
      </w:r>
    </w:p>
    <w:p w14:paraId="5859B119" w14:textId="77777777" w:rsidR="0070005F" w:rsidRPr="0070005F" w:rsidRDefault="0070005F" w:rsidP="0070005F">
      <w:pPr>
        <w:rPr>
          <w:lang w:val="es-AR"/>
        </w:rPr>
      </w:pPr>
      <w:r w:rsidRPr="0070005F">
        <w:rPr>
          <w:lang w:val="es-AR"/>
        </w:rPr>
        <w:t>fue gobernante de Tula, el símbolo de la Serpiente Emplumada, en la que se representa la elevación de lo que</w:t>
      </w:r>
    </w:p>
    <w:p w14:paraId="388CE0A3" w14:textId="03EBF429" w:rsidR="0070005F" w:rsidRDefault="0070005F" w:rsidP="0070005F">
      <w:pPr>
        <w:rPr>
          <w:lang w:val="es-AR"/>
        </w:rPr>
      </w:pPr>
      <w:r w:rsidRPr="0070005F">
        <w:rPr>
          <w:lang w:val="es-AR"/>
        </w:rPr>
        <w:t xml:space="preserve">antes se arrastraba, transciende al personaje histórico, al cual se llamaba </w:t>
      </w:r>
      <w:proofErr w:type="spellStart"/>
      <w:r w:rsidRPr="0070005F">
        <w:rPr>
          <w:lang w:val="es-AR"/>
        </w:rPr>
        <w:t>Quetzalcoatl</w:t>
      </w:r>
      <w:proofErr w:type="spellEnd"/>
      <w:r w:rsidRPr="0070005F">
        <w:rPr>
          <w:lang w:val="es-AR"/>
        </w:rPr>
        <w:t xml:space="preserve">, precisamente por haber </w:t>
      </w:r>
      <w:proofErr w:type="gramStart"/>
      <w:r w:rsidRPr="0070005F">
        <w:rPr>
          <w:lang w:val="es-AR"/>
        </w:rPr>
        <w:t>logrado  en</w:t>
      </w:r>
      <w:proofErr w:type="gramEnd"/>
      <w:r w:rsidRPr="0070005F">
        <w:rPr>
          <w:lang w:val="es-AR"/>
        </w:rPr>
        <w:t xml:space="preserve">  su  persona  semejante  elevación  espiritual.  </w:t>
      </w:r>
      <w:proofErr w:type="gramStart"/>
      <w:r w:rsidRPr="0070005F">
        <w:rPr>
          <w:lang w:val="es-AR"/>
        </w:rPr>
        <w:t>Conviene  recordar</w:t>
      </w:r>
      <w:proofErr w:type="gramEnd"/>
      <w:r w:rsidRPr="0070005F">
        <w:rPr>
          <w:lang w:val="es-AR"/>
        </w:rPr>
        <w:t xml:space="preserve">  que  en  las  más  altas  culturas precolombinas,  religión  y  ciencia  no  estaban  separadas,  sino  que  formaban  parte de un saber integral, que permitía  una  adecuada  relación  del  individuo  con  su  mundo.  </w:t>
      </w:r>
      <w:proofErr w:type="gramStart"/>
      <w:r w:rsidRPr="0070005F">
        <w:rPr>
          <w:lang w:val="es-AR"/>
        </w:rPr>
        <w:t>Por  ello</w:t>
      </w:r>
      <w:proofErr w:type="gramEnd"/>
      <w:r w:rsidRPr="0070005F">
        <w:rPr>
          <w:lang w:val="es-AR"/>
        </w:rPr>
        <w:t xml:space="preserve">  no  es  extraño  que  la  sabiduría  de </w:t>
      </w:r>
      <w:proofErr w:type="spellStart"/>
      <w:r w:rsidRPr="0070005F">
        <w:rPr>
          <w:lang w:val="es-AR"/>
        </w:rPr>
        <w:t>Quetzalcoatl</w:t>
      </w:r>
      <w:proofErr w:type="spellEnd"/>
      <w:r w:rsidRPr="0070005F">
        <w:rPr>
          <w:lang w:val="es-AR"/>
        </w:rPr>
        <w:t>, también llamado Huemac, se expresara lo mismo en conocimientos técnico-científicos, como en lo relativo al desarrollo de la conciencia y la vida espiritual.</w:t>
      </w:r>
    </w:p>
    <w:p w14:paraId="15AED9A4" w14:textId="77777777" w:rsidR="0070005F" w:rsidRDefault="0070005F" w:rsidP="0070005F">
      <w:pPr>
        <w:rPr>
          <w:lang w:val="es-AR"/>
        </w:rPr>
      </w:pPr>
    </w:p>
    <w:p w14:paraId="151516A2" w14:textId="303DCC33" w:rsidR="0070005F" w:rsidRDefault="0070005F" w:rsidP="0070005F">
      <w:pPr>
        <w:rPr>
          <w:b/>
          <w:bCs/>
          <w:lang w:val="es-AR"/>
        </w:rPr>
      </w:pPr>
      <w:r w:rsidRPr="0070005F">
        <w:rPr>
          <w:b/>
          <w:bCs/>
          <w:lang w:val="es-AR"/>
        </w:rPr>
        <w:t>Los Toltecas se dispersan</w:t>
      </w:r>
    </w:p>
    <w:p w14:paraId="67A3205D" w14:textId="77777777" w:rsidR="0070005F" w:rsidRPr="0070005F" w:rsidRDefault="0070005F" w:rsidP="0070005F">
      <w:pPr>
        <w:rPr>
          <w:lang w:val="es-AR"/>
        </w:rPr>
      </w:pPr>
      <w:r w:rsidRPr="0070005F">
        <w:rPr>
          <w:lang w:val="es-AR"/>
        </w:rPr>
        <w:t>Se asocia a la misteriosa partida o desaparición de Huemac-</w:t>
      </w:r>
      <w:proofErr w:type="spellStart"/>
      <w:r w:rsidRPr="0070005F">
        <w:rPr>
          <w:lang w:val="es-AR"/>
        </w:rPr>
        <w:t>Quetzalcoatl</w:t>
      </w:r>
      <w:proofErr w:type="spellEnd"/>
      <w:r w:rsidRPr="0070005F">
        <w:rPr>
          <w:lang w:val="es-AR"/>
        </w:rPr>
        <w:t xml:space="preserve"> el fin del esplendor tolteca y existen</w:t>
      </w:r>
    </w:p>
    <w:p w14:paraId="781D7A1B" w14:textId="77777777" w:rsidR="0070005F" w:rsidRPr="0070005F" w:rsidRDefault="0070005F" w:rsidP="0070005F">
      <w:pPr>
        <w:rPr>
          <w:lang w:val="es-AR"/>
        </w:rPr>
      </w:pPr>
      <w:proofErr w:type="gramStart"/>
      <w:r w:rsidRPr="0070005F">
        <w:rPr>
          <w:lang w:val="es-AR"/>
        </w:rPr>
        <w:t>múltiples  relatos</w:t>
      </w:r>
      <w:proofErr w:type="gramEnd"/>
      <w:r w:rsidRPr="0070005F">
        <w:rPr>
          <w:lang w:val="es-AR"/>
        </w:rPr>
        <w:t xml:space="preserve">  y  leyendas  en  torno  a  este  asunto.  </w:t>
      </w:r>
      <w:proofErr w:type="gramStart"/>
      <w:r w:rsidRPr="0070005F">
        <w:rPr>
          <w:lang w:val="es-AR"/>
        </w:rPr>
        <w:t>Sea  como</w:t>
      </w:r>
      <w:proofErr w:type="gramEnd"/>
      <w:r w:rsidRPr="0070005F">
        <w:rPr>
          <w:lang w:val="es-AR"/>
        </w:rPr>
        <w:t xml:space="preserve">  fuere,  hacia  finales  del  siglo  XII  Tula  es abandonada y los Toltecas de desintegran. Errantes, se distribuyen hacia diferentes regiones de Mesoamérica, las cuales, en mayor o menor medida, se ven enriquecidas por la presencia de los sabios toltecas. A partir de</w:t>
      </w:r>
    </w:p>
    <w:p w14:paraId="1DE25459" w14:textId="77777777" w:rsidR="0070005F" w:rsidRPr="0070005F" w:rsidRDefault="0070005F" w:rsidP="0070005F">
      <w:pPr>
        <w:rPr>
          <w:lang w:val="es-AR"/>
        </w:rPr>
      </w:pPr>
      <w:r w:rsidRPr="0070005F">
        <w:rPr>
          <w:lang w:val="es-AR"/>
        </w:rPr>
        <w:t>este período, y por causa de la influencia tolteca, es por lo que los mayas alcanzan alturas nunca antes vistas</w:t>
      </w:r>
    </w:p>
    <w:p w14:paraId="0ECA9B99" w14:textId="77777777" w:rsidR="0070005F" w:rsidRPr="0070005F" w:rsidRDefault="0070005F" w:rsidP="0070005F">
      <w:pPr>
        <w:rPr>
          <w:lang w:val="es-AR"/>
        </w:rPr>
      </w:pPr>
      <w:r w:rsidRPr="0070005F">
        <w:rPr>
          <w:lang w:val="es-AR"/>
        </w:rPr>
        <w:t>en su saber.</w:t>
      </w:r>
    </w:p>
    <w:p w14:paraId="141AB9FB" w14:textId="723C0B5C" w:rsidR="0070005F" w:rsidRDefault="0070005F" w:rsidP="0070005F">
      <w:pPr>
        <w:rPr>
          <w:lang w:val="es-AR"/>
        </w:rPr>
      </w:pPr>
      <w:r w:rsidRPr="0070005F">
        <w:rPr>
          <w:lang w:val="es-AR"/>
        </w:rPr>
        <w:t xml:space="preserve">Algunos de los grupos procedentes de la antigua Tula, se asientan en las inmediaciones de Nayarit y Sinaloa, </w:t>
      </w:r>
      <w:proofErr w:type="gramStart"/>
      <w:r w:rsidRPr="0070005F">
        <w:rPr>
          <w:lang w:val="es-AR"/>
        </w:rPr>
        <w:t>fusionándose  con</w:t>
      </w:r>
      <w:proofErr w:type="gramEnd"/>
      <w:r w:rsidRPr="0070005F">
        <w:rPr>
          <w:lang w:val="es-AR"/>
        </w:rPr>
        <w:t xml:space="preserve">  grupos  existentes  en  la  región,  inclusive  con  aquel  que  más  tarde  se  conocería  como </w:t>
      </w:r>
      <w:proofErr w:type="spellStart"/>
      <w:r w:rsidRPr="0070005F">
        <w:rPr>
          <w:lang w:val="es-AR"/>
        </w:rPr>
        <w:t>wirrarikas</w:t>
      </w:r>
      <w:proofErr w:type="spellEnd"/>
      <w:r w:rsidRPr="0070005F">
        <w:rPr>
          <w:lang w:val="es-AR"/>
        </w:rPr>
        <w:t xml:space="preserve">, y que en ese tiempo todavía habitaban en las costas de los </w:t>
      </w:r>
      <w:proofErr w:type="spellStart"/>
      <w:r w:rsidRPr="0070005F">
        <w:rPr>
          <w:lang w:val="es-AR"/>
        </w:rPr>
        <w:t>limites</w:t>
      </w:r>
      <w:proofErr w:type="spellEnd"/>
      <w:r w:rsidRPr="0070005F">
        <w:rPr>
          <w:lang w:val="es-AR"/>
        </w:rPr>
        <w:t xml:space="preserve"> entre Nayarit y Sinaloa, cinco siglos antes de que la invasión española los obligara a refugiarse en las altas sierras, donde hasta la fecha se encuentran. Precisamente en esa región y de población básicamente tolteca, se formó la famosa Aztlán, de donde procedían las doce tribus que después de un peregrinar de doscientos años y siguiendo un mensaje del mundo del soñar, fundarían </w:t>
      </w:r>
      <w:proofErr w:type="spellStart"/>
      <w:r w:rsidRPr="0070005F">
        <w:rPr>
          <w:lang w:val="es-AR"/>
        </w:rPr>
        <w:t>Meshico</w:t>
      </w:r>
      <w:proofErr w:type="spellEnd"/>
      <w:r w:rsidRPr="0070005F">
        <w:rPr>
          <w:lang w:val="es-AR"/>
        </w:rPr>
        <w:t xml:space="preserve"> Tenochtitlan, dando origen al pueblo </w:t>
      </w:r>
      <w:proofErr w:type="spellStart"/>
      <w:r w:rsidRPr="0070005F">
        <w:rPr>
          <w:lang w:val="es-AR"/>
        </w:rPr>
        <w:t>Meshica</w:t>
      </w:r>
      <w:proofErr w:type="spellEnd"/>
      <w:r w:rsidRPr="0070005F">
        <w:rPr>
          <w:lang w:val="es-AR"/>
        </w:rPr>
        <w:t>, también conocido como los</w:t>
      </w:r>
      <w:r>
        <w:rPr>
          <w:lang w:val="es-AR"/>
        </w:rPr>
        <w:t xml:space="preserve"> </w:t>
      </w:r>
      <w:r w:rsidRPr="0070005F">
        <w:rPr>
          <w:lang w:val="es-AR"/>
        </w:rPr>
        <w:t xml:space="preserve">aztecas. (véase de </w:t>
      </w:r>
      <w:proofErr w:type="spellStart"/>
      <w:r w:rsidRPr="0070005F">
        <w:rPr>
          <w:lang w:val="es-AR"/>
        </w:rPr>
        <w:t>Gutierre</w:t>
      </w:r>
      <w:proofErr w:type="spellEnd"/>
      <w:r w:rsidRPr="0070005F">
        <w:rPr>
          <w:lang w:val="es-AR"/>
        </w:rPr>
        <w:t xml:space="preserve"> </w:t>
      </w:r>
      <w:proofErr w:type="spellStart"/>
      <w:r w:rsidRPr="0070005F">
        <w:rPr>
          <w:lang w:val="es-AR"/>
        </w:rPr>
        <w:t>Tibón</w:t>
      </w:r>
      <w:proofErr w:type="spellEnd"/>
      <w:r w:rsidRPr="0070005F">
        <w:rPr>
          <w:lang w:val="es-AR"/>
        </w:rPr>
        <w:t xml:space="preserve"> “Historia del Nombre y Fundación de la ciudad de México”)</w:t>
      </w:r>
    </w:p>
    <w:p w14:paraId="06073F8C" w14:textId="77777777" w:rsidR="0070005F" w:rsidRPr="0070005F" w:rsidRDefault="0070005F" w:rsidP="0070005F">
      <w:pPr>
        <w:pStyle w:val="Ttulo2"/>
        <w:rPr>
          <w:lang w:val="es-AR"/>
        </w:rPr>
      </w:pPr>
      <w:r>
        <w:rPr>
          <w:lang w:val="es-AR"/>
        </w:rPr>
        <w:br w:type="column"/>
      </w:r>
      <w:proofErr w:type="gramStart"/>
      <w:r w:rsidRPr="0070005F">
        <w:rPr>
          <w:lang w:val="es-AR"/>
        </w:rPr>
        <w:t>CAPITULO  IV</w:t>
      </w:r>
      <w:proofErr w:type="gramEnd"/>
    </w:p>
    <w:p w14:paraId="2F2D9FA3" w14:textId="5F1D9DFF" w:rsidR="0070005F" w:rsidRPr="0070005F" w:rsidRDefault="0070005F" w:rsidP="0070005F">
      <w:pPr>
        <w:pStyle w:val="Ttulo3"/>
        <w:rPr>
          <w:lang w:val="es-AR"/>
        </w:rPr>
      </w:pPr>
      <w:r w:rsidRPr="0070005F">
        <w:rPr>
          <w:lang w:val="es-AR"/>
        </w:rPr>
        <w:t>TOLTECAYOTL</w:t>
      </w:r>
    </w:p>
    <w:sectPr w:rsidR="0070005F" w:rsidRPr="0070005F"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5742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9D"/>
    <w:rsid w:val="0004369D"/>
    <w:rsid w:val="000B3AF2"/>
    <w:rsid w:val="000F21F4"/>
    <w:rsid w:val="00107125"/>
    <w:rsid w:val="00137F50"/>
    <w:rsid w:val="001B3EA0"/>
    <w:rsid w:val="001D1CC3"/>
    <w:rsid w:val="001F61A0"/>
    <w:rsid w:val="0055520A"/>
    <w:rsid w:val="005C2012"/>
    <w:rsid w:val="00606997"/>
    <w:rsid w:val="0066311C"/>
    <w:rsid w:val="0070005F"/>
    <w:rsid w:val="0078382E"/>
    <w:rsid w:val="0079779F"/>
    <w:rsid w:val="007C2F91"/>
    <w:rsid w:val="007C4B9B"/>
    <w:rsid w:val="007D2AA1"/>
    <w:rsid w:val="00846678"/>
    <w:rsid w:val="009242BD"/>
    <w:rsid w:val="00A37FD0"/>
    <w:rsid w:val="00A85F29"/>
    <w:rsid w:val="00B71067"/>
    <w:rsid w:val="00BC5AAF"/>
    <w:rsid w:val="00BD32E5"/>
    <w:rsid w:val="00BE0401"/>
    <w:rsid w:val="00C37EC6"/>
    <w:rsid w:val="00C424BA"/>
    <w:rsid w:val="00CE163D"/>
    <w:rsid w:val="00D315A8"/>
    <w:rsid w:val="00E22921"/>
    <w:rsid w:val="00F0421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A81A9"/>
  <w15:chartTrackingRefBased/>
  <w15:docId w15:val="{417D81BF-52FB-43F0-B68A-9501EE3F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5520A"/>
    <w:pPr>
      <w:spacing w:line="288" w:lineRule="auto"/>
      <w:ind w:firstLine="567"/>
    </w:pPr>
    <w:rPr>
      <w:rFonts w:ascii="Cambria" w:hAnsi="Cambria"/>
      <w:spacing w:val="20"/>
      <w:sz w:val="32"/>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78382E"/>
    <w:pPr>
      <w:keepNext/>
      <w:spacing w:before="240" w:after="60"/>
      <w:ind w:firstLine="0"/>
      <w:jc w:val="center"/>
      <w:outlineLvl w:val="2"/>
    </w:pPr>
    <w:rPr>
      <w:rFonts w:ascii="Trajan Pro" w:hAnsi="Trajan Pro" w:cs="Arial"/>
      <w:b/>
      <w:bCs/>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Ttulo">
    <w:name w:val="Title"/>
    <w:basedOn w:val="Normal"/>
    <w:next w:val="Normal"/>
    <w:link w:val="TtuloCar"/>
    <w:qFormat/>
    <w:rsid w:val="0055520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5520A"/>
    <w:rPr>
      <w:rFonts w:asciiTheme="majorHAnsi" w:eastAsiaTheme="majorEastAsia" w:hAnsiTheme="majorHAnsi" w:cstheme="majorBidi"/>
      <w:spacing w:val="-10"/>
      <w:kern w:val="28"/>
      <w:sz w:val="56"/>
      <w:szCs w:val="56"/>
      <w:lang w:val="es-ES" w:eastAsia="es-ES"/>
    </w:rPr>
  </w:style>
  <w:style w:type="paragraph" w:customStyle="1" w:styleId="TtuloCentrado">
    <w:name w:val="Título Centrado"/>
    <w:basedOn w:val="EstiloCentrado"/>
    <w:rsid w:val="0055520A"/>
    <w:rPr>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16.dotx</Template>
  <TotalTime>18</TotalTime>
  <Pages>42</Pages>
  <Words>10223</Words>
  <Characters>56231</Characters>
  <Application>Microsoft Office Word</Application>
  <DocSecurity>0</DocSecurity>
  <Lines>468</Lines>
  <Paragraphs>132</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LUNA ROJA</vt:lpstr>
      <vt:lpstr>    CAPITULO 1</vt:lpstr>
      <vt:lpstr>        SOBREVIVENCIA DE LA TOLTEQUIDAD</vt:lpstr>
      <vt:lpstr>    CAPITULO II</vt:lpstr>
      <vt:lpstr>        La Tarea</vt:lpstr>
    </vt:vector>
  </TitlesOfParts>
  <Company>Windows uE</Company>
  <LinksUpToDate>false</LinksUpToDate>
  <CharactersWithSpaces>66322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Asus</cp:lastModifiedBy>
  <cp:revision>9</cp:revision>
  <cp:lastPrinted>1900-01-01T03:00:00Z</cp:lastPrinted>
  <dcterms:created xsi:type="dcterms:W3CDTF">2024-10-05T12:48:00Z</dcterms:created>
  <dcterms:modified xsi:type="dcterms:W3CDTF">2024-10-05T13:16:00Z</dcterms:modified>
</cp:coreProperties>
</file>