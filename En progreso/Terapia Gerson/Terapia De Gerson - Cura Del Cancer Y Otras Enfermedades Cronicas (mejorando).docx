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D3A5" w14:textId="1AC3B645" w:rsidR="0066311C" w:rsidRDefault="00A13F63" w:rsidP="00141D83">
      <w:pPr>
        <w:pStyle w:val="Ttulo1"/>
      </w:pPr>
      <w:r>
        <w:t>terapia de gerson</w:t>
      </w:r>
    </w:p>
    <w:p w14:paraId="61343833" w14:textId="2B5CF324" w:rsidR="00A13F63" w:rsidRDefault="00A13F63" w:rsidP="00141D83"/>
    <w:p w14:paraId="27E87429" w14:textId="32BEA3E8" w:rsidR="00A13F63" w:rsidRDefault="00A13F63" w:rsidP="00141D83">
      <w:pPr>
        <w:pStyle w:val="EstiloCentrado"/>
      </w:pPr>
      <w:r>
        <w:t>Cura del Cáncer y Otras Enfermedades Crónicas</w:t>
      </w:r>
    </w:p>
    <w:p w14:paraId="56240874" w14:textId="3F651C56" w:rsidR="00A13F63" w:rsidRDefault="001F2199" w:rsidP="00141D83">
      <w:pPr>
        <w:pStyle w:val="EstiloCentrado"/>
      </w:pPr>
      <w:r>
        <w:pict w14:anchorId="24FCF30C">
          <v:rect id="_x0000_i1058" style="width:0;height:1.5pt" o:hralign="center" o:hrstd="t" o:hr="t" fillcolor="#a0a0a0" stroked="f"/>
        </w:pict>
      </w:r>
    </w:p>
    <w:p w14:paraId="4577E490" w14:textId="73337ED5" w:rsidR="00797931" w:rsidRDefault="00797931" w:rsidP="00141D83">
      <w:pPr>
        <w:pStyle w:val="Ttulondice"/>
      </w:pPr>
      <w:r>
        <w:t>Charlotte gerson &amp; Beata Bishop</w:t>
      </w:r>
    </w:p>
    <w:p w14:paraId="19959EA1" w14:textId="1D193028" w:rsidR="00FC0334" w:rsidRDefault="00FC0334" w:rsidP="00141D83">
      <w:r>
        <w:br w:type="page"/>
      </w:r>
    </w:p>
    <w:p w14:paraId="6A59417A" w14:textId="76074864" w:rsidR="00FC0334" w:rsidRDefault="00FC0334" w:rsidP="00141D83">
      <w:pPr>
        <w:pStyle w:val="Ttulondice"/>
      </w:pPr>
      <w:r>
        <w:lastRenderedPageBreak/>
        <w:t>contenido</w:t>
      </w:r>
    </w:p>
    <w:p w14:paraId="10712210" w14:textId="77777777" w:rsidR="00CC0FE1" w:rsidRPr="00CC0FE1" w:rsidRDefault="00CC0FE1" w:rsidP="00141D83"/>
    <w:p w14:paraId="337B1F17" w14:textId="488CE8B4" w:rsidR="00FC0334" w:rsidRDefault="00FC0334" w:rsidP="00141D83">
      <w:pPr>
        <w:pStyle w:val="Indice"/>
      </w:pPr>
      <w:r>
        <w:t>notas preeliminares</w:t>
      </w:r>
      <w:r>
        <w:tab/>
        <w:t>00</w:t>
      </w:r>
    </w:p>
    <w:p w14:paraId="60C8141C" w14:textId="09E9B6BF" w:rsidR="00FC0334" w:rsidRDefault="00FC0334" w:rsidP="00141D83">
      <w:pPr>
        <w:pStyle w:val="Indice"/>
      </w:pPr>
      <w:r>
        <w:t>reconocimineto</w:t>
      </w:r>
      <w:r>
        <w:tab/>
        <w:t>00</w:t>
      </w:r>
    </w:p>
    <w:p w14:paraId="661476C8" w14:textId="7C95414D" w:rsidR="00FC0334" w:rsidRDefault="00FC0334" w:rsidP="00141D83">
      <w:pPr>
        <w:pStyle w:val="Indice"/>
      </w:pPr>
      <w:r>
        <w:t>Mensaje a nuestros lectores</w:t>
      </w:r>
      <w:r>
        <w:tab/>
        <w:t>00</w:t>
      </w:r>
    </w:p>
    <w:p w14:paraId="04F71B31" w14:textId="43DE2DB5" w:rsidR="00FC0334" w:rsidRDefault="00FC0334" w:rsidP="00141D83">
      <w:pPr>
        <w:pStyle w:val="Indice"/>
      </w:pPr>
      <w:r>
        <w:t>Introducción</w:t>
      </w:r>
      <w:r>
        <w:tab/>
        <w:t>00</w:t>
      </w:r>
    </w:p>
    <w:p w14:paraId="61CFC673" w14:textId="334FDB70" w:rsidR="00FC0334" w:rsidRDefault="00FC0334" w:rsidP="00141D83">
      <w:pPr>
        <w:pStyle w:val="Indice"/>
      </w:pPr>
      <w:r>
        <w:t>Parte 1</w:t>
      </w:r>
      <w:r>
        <w:tab/>
        <w:t>00</w:t>
      </w:r>
    </w:p>
    <w:p w14:paraId="19A22B16" w14:textId="4BEDE413" w:rsidR="00FC0334" w:rsidRDefault="00FC0334" w:rsidP="00141D83">
      <w:pPr>
        <w:pStyle w:val="Indice"/>
      </w:pPr>
      <w:r>
        <w:t>Salud y curación en un mundo enfermo</w:t>
      </w:r>
      <w:r>
        <w:tab/>
        <w:t>00</w:t>
      </w:r>
    </w:p>
    <w:p w14:paraId="00539249" w14:textId="1D2459C5" w:rsidR="00FC0334" w:rsidRDefault="00FC0334" w:rsidP="00141D83">
      <w:pPr>
        <w:pStyle w:val="IndiceMAYUSCULAS"/>
      </w:pPr>
      <w:r>
        <w:t>capítulo 1</w:t>
      </w:r>
    </w:p>
    <w:p w14:paraId="0ACDFFC8" w14:textId="42A89C3F" w:rsidR="00FC0334" w:rsidRDefault="00FC0334" w:rsidP="00141D83">
      <w:pPr>
        <w:pStyle w:val="Indice"/>
      </w:pPr>
      <w:r>
        <w:t>La historia comienza</w:t>
      </w:r>
      <w:r>
        <w:tab/>
        <w:t>00</w:t>
      </w:r>
    </w:p>
    <w:p w14:paraId="597EF6F3" w14:textId="3F23721B" w:rsidR="00FC0334" w:rsidRDefault="00FC0334" w:rsidP="00141D83">
      <w:pPr>
        <w:pStyle w:val="IndiceMAYUSCULAS"/>
      </w:pPr>
      <w:r>
        <w:t>capítulo 2</w:t>
      </w:r>
    </w:p>
    <w:p w14:paraId="739CA492" w14:textId="429673AA" w:rsidR="00FC0334" w:rsidRDefault="00FC0334" w:rsidP="00141D83">
      <w:pPr>
        <w:pStyle w:val="Indice"/>
      </w:pPr>
      <w:r>
        <w:t>La terapia, el método del movimiento</w:t>
      </w:r>
      <w:r>
        <w:tab/>
        <w:t>00</w:t>
      </w:r>
    </w:p>
    <w:p w14:paraId="20E025C3" w14:textId="2E1B154F" w:rsidR="00FC0334" w:rsidRPr="0026572D" w:rsidRDefault="00FC0334" w:rsidP="00141D83">
      <w:pPr>
        <w:pStyle w:val="Indice"/>
        <w:rPr>
          <w:lang w:val="pt-BR"/>
        </w:rPr>
      </w:pPr>
      <w:r w:rsidRPr="0026572D">
        <w:rPr>
          <w:lang w:val="pt-BR"/>
        </w:rPr>
        <w:t>Extractos de semilla de pomelo</w:t>
      </w:r>
      <w:r w:rsidRPr="0026572D">
        <w:rPr>
          <w:lang w:val="pt-BR"/>
        </w:rPr>
        <w:tab/>
        <w:t>00</w:t>
      </w:r>
    </w:p>
    <w:p w14:paraId="600D538F" w14:textId="7B4105EC" w:rsidR="00FC0334" w:rsidRDefault="00FC0334" w:rsidP="00141D83">
      <w:pPr>
        <w:pStyle w:val="Indice"/>
        <w:rPr>
          <w:lang w:val="pt-BR"/>
        </w:rPr>
      </w:pPr>
      <w:r w:rsidRPr="00FC0334">
        <w:rPr>
          <w:lang w:val="pt-BR"/>
        </w:rPr>
        <w:t>Tahebo, pau d’arco o l</w:t>
      </w:r>
      <w:r>
        <w:rPr>
          <w:lang w:val="pt-BR"/>
        </w:rPr>
        <w:t>epanto</w:t>
      </w:r>
      <w:r>
        <w:rPr>
          <w:lang w:val="pt-BR"/>
        </w:rPr>
        <w:tab/>
        <w:t>00</w:t>
      </w:r>
    </w:p>
    <w:p w14:paraId="088D26D9" w14:textId="6B1923B3" w:rsidR="00FC0334" w:rsidRPr="0026572D" w:rsidRDefault="00FC0334" w:rsidP="00141D83">
      <w:pPr>
        <w:pStyle w:val="Indice"/>
      </w:pPr>
      <w:r w:rsidRPr="0026572D">
        <w:t>Selenio</w:t>
      </w:r>
      <w:r w:rsidRPr="0026572D">
        <w:tab/>
        <w:t>00</w:t>
      </w:r>
    </w:p>
    <w:p w14:paraId="3E7B837D" w14:textId="1FC8A9C7" w:rsidR="00FC0334" w:rsidRDefault="00FC0334" w:rsidP="00141D83">
      <w:pPr>
        <w:pStyle w:val="Indice"/>
      </w:pPr>
      <w:r w:rsidRPr="00FC0334">
        <w:t>Tratamiento de glucosa-potasio-in</w:t>
      </w:r>
      <w:r>
        <w:t>sulina</w:t>
      </w:r>
      <w:r>
        <w:tab/>
        <w:t>00</w:t>
      </w:r>
    </w:p>
    <w:p w14:paraId="7025FB1A" w14:textId="4AC98B05" w:rsidR="00FC0334" w:rsidRDefault="00FC0334" w:rsidP="00141D83">
      <w:pPr>
        <w:pStyle w:val="Indice"/>
      </w:pPr>
      <w:r>
        <w:t>Picolinato de cromo</w:t>
      </w:r>
      <w:r>
        <w:tab/>
        <w:t>00</w:t>
      </w:r>
    </w:p>
    <w:p w14:paraId="30E713C9" w14:textId="45A8252B" w:rsidR="00FC0334" w:rsidRDefault="00FC0334" w:rsidP="00141D83">
      <w:pPr>
        <w:pStyle w:val="Indice"/>
      </w:pPr>
      <w:r>
        <w:t>Resumiendo</w:t>
      </w:r>
      <w:r>
        <w:tab/>
        <w:t>00</w:t>
      </w:r>
    </w:p>
    <w:p w14:paraId="5EA6CAD8" w14:textId="681A128E" w:rsidR="00FC0334" w:rsidRDefault="00FC0334" w:rsidP="00141D83">
      <w:pPr>
        <w:pStyle w:val="IndiceMAYUSCULAS"/>
      </w:pPr>
      <w:r>
        <w:t>capítulo 3</w:t>
      </w:r>
    </w:p>
    <w:p w14:paraId="4B46D263" w14:textId="3A14D66A" w:rsidR="00FC0334" w:rsidRDefault="005556D6" w:rsidP="00141D83">
      <w:pPr>
        <w:pStyle w:val="Indice"/>
      </w:pPr>
      <w:r>
        <w:t>Conoce el enemigo</w:t>
      </w:r>
      <w:r>
        <w:tab/>
        <w:t>00</w:t>
      </w:r>
    </w:p>
    <w:p w14:paraId="4C7276C0" w14:textId="321699BE" w:rsidR="005556D6" w:rsidRDefault="005556D6" w:rsidP="00141D83">
      <w:pPr>
        <w:pStyle w:val="Indice"/>
      </w:pPr>
      <w:r>
        <w:t>Toxicidad</w:t>
      </w:r>
      <w:r>
        <w:tab/>
        <w:t>00</w:t>
      </w:r>
    </w:p>
    <w:p w14:paraId="2814DC8D" w14:textId="1E6762E2" w:rsidR="005556D6" w:rsidRDefault="005556D6" w:rsidP="00141D83">
      <w:pPr>
        <w:pStyle w:val="Indice"/>
      </w:pPr>
      <w:r>
        <w:t>Deficiencia</w:t>
      </w:r>
      <w:r>
        <w:tab/>
        <w:t>00</w:t>
      </w:r>
    </w:p>
    <w:p w14:paraId="7F493205" w14:textId="1694A0B4" w:rsidR="005556D6" w:rsidRDefault="005556D6" w:rsidP="00141D83">
      <w:pPr>
        <w:pStyle w:val="IndiceMAYUSCULAS"/>
      </w:pPr>
      <w:r>
        <w:t>capítulo 4</w:t>
      </w:r>
    </w:p>
    <w:p w14:paraId="5EE5CD77" w14:textId="4B864EB2" w:rsidR="005556D6" w:rsidRDefault="005556D6" w:rsidP="00141D83">
      <w:pPr>
        <w:pStyle w:val="Indice"/>
      </w:pPr>
      <w:r>
        <w:t>Las defensas corporales</w:t>
      </w:r>
      <w:r>
        <w:tab/>
        <w:t>00</w:t>
      </w:r>
    </w:p>
    <w:p w14:paraId="7A85EF75" w14:textId="16012AF3" w:rsidR="005556D6" w:rsidRDefault="005556D6" w:rsidP="00141D83">
      <w:pPr>
        <w:pStyle w:val="Indice"/>
      </w:pPr>
      <w:r>
        <w:t>El sistema inmune</w:t>
      </w:r>
      <w:r>
        <w:tab/>
        <w:t>00</w:t>
      </w:r>
    </w:p>
    <w:p w14:paraId="3AD3AF7D" w14:textId="168CBD93" w:rsidR="005556D6" w:rsidRDefault="005556D6" w:rsidP="00141D83">
      <w:pPr>
        <w:pStyle w:val="Indice"/>
      </w:pPr>
      <w:r>
        <w:t>El sistema enzimático</w:t>
      </w:r>
      <w:r>
        <w:tab/>
        <w:t>00</w:t>
      </w:r>
    </w:p>
    <w:p w14:paraId="305175DD" w14:textId="5278AB47" w:rsidR="005556D6" w:rsidRDefault="005556D6" w:rsidP="00141D83">
      <w:pPr>
        <w:pStyle w:val="Indice"/>
      </w:pPr>
      <w:r>
        <w:t>Sistema hormonal</w:t>
      </w:r>
      <w:r>
        <w:tab/>
        <w:t>00</w:t>
      </w:r>
    </w:p>
    <w:p w14:paraId="7A4FAB8A" w14:textId="14496798" w:rsidR="005556D6" w:rsidRDefault="005556D6" w:rsidP="00141D83">
      <w:pPr>
        <w:pStyle w:val="Indice"/>
      </w:pPr>
      <w:r>
        <w:t>Los órganos esenciales</w:t>
      </w:r>
      <w:r>
        <w:tab/>
        <w:t>00</w:t>
      </w:r>
    </w:p>
    <w:p w14:paraId="5F17E1DF" w14:textId="5B66DDF4" w:rsidR="005556D6" w:rsidRDefault="005556D6" w:rsidP="00141D83">
      <w:pPr>
        <w:pStyle w:val="Indice"/>
      </w:pPr>
      <w:r>
        <w:t>El balance mineral</w:t>
      </w:r>
      <w:r>
        <w:tab/>
        <w:t>00</w:t>
      </w:r>
    </w:p>
    <w:p w14:paraId="145DC876" w14:textId="50FE3489" w:rsidR="005556D6" w:rsidRDefault="005556D6" w:rsidP="00141D83">
      <w:pPr>
        <w:pStyle w:val="IndiceMAYUSCULAS"/>
      </w:pPr>
      <w:r>
        <w:t>capítulo 5</w:t>
      </w:r>
    </w:p>
    <w:p w14:paraId="43324229" w14:textId="48CCC254" w:rsidR="005556D6" w:rsidRDefault="005556D6" w:rsidP="00141D83">
      <w:pPr>
        <w:pStyle w:val="Indice"/>
      </w:pPr>
      <w:r>
        <w:t>Las fallas orgánicas</w:t>
      </w:r>
      <w:r>
        <w:tab/>
        <w:t>00</w:t>
      </w:r>
    </w:p>
    <w:p w14:paraId="7247EE53" w14:textId="042AA988" w:rsidR="005556D6" w:rsidRDefault="005556D6" w:rsidP="00141D83">
      <w:pPr>
        <w:pStyle w:val="Indice"/>
      </w:pPr>
      <w:r>
        <w:t>Agricultura química</w:t>
      </w:r>
      <w:r>
        <w:tab/>
        <w:t>00</w:t>
      </w:r>
    </w:p>
    <w:p w14:paraId="73B66DF7" w14:textId="7E661C40" w:rsidR="005556D6" w:rsidRDefault="005556D6" w:rsidP="00141D83">
      <w:pPr>
        <w:pStyle w:val="Indice"/>
      </w:pPr>
      <w:r>
        <w:t>Medicamentos y drogas</w:t>
      </w:r>
      <w:r>
        <w:tab/>
        <w:t>00</w:t>
      </w:r>
    </w:p>
    <w:p w14:paraId="2E56B764" w14:textId="1D59D24B" w:rsidR="005556D6" w:rsidRDefault="005556D6" w:rsidP="00141D83">
      <w:pPr>
        <w:pStyle w:val="Indice"/>
      </w:pPr>
      <w:r>
        <w:t>Aditivos en los alimentos</w:t>
      </w:r>
      <w:r>
        <w:tab/>
        <w:t>00</w:t>
      </w:r>
    </w:p>
    <w:p w14:paraId="19E539AD" w14:textId="027A0A73" w:rsidR="005556D6" w:rsidRPr="0026572D" w:rsidRDefault="005556D6" w:rsidP="00141D83">
      <w:pPr>
        <w:pStyle w:val="Indice"/>
        <w:rPr>
          <w:lang w:val="pt-BR"/>
        </w:rPr>
      </w:pPr>
      <w:r w:rsidRPr="0026572D">
        <w:rPr>
          <w:lang w:val="pt-BR"/>
        </w:rPr>
        <w:t>Aspartatos</w:t>
      </w:r>
      <w:r w:rsidRPr="0026572D">
        <w:rPr>
          <w:lang w:val="pt-BR"/>
        </w:rPr>
        <w:tab/>
        <w:t>00</w:t>
      </w:r>
    </w:p>
    <w:p w14:paraId="1EEF93BA" w14:textId="57A64F85" w:rsidR="005556D6" w:rsidRPr="0026572D" w:rsidRDefault="005556D6" w:rsidP="00141D83">
      <w:pPr>
        <w:pStyle w:val="Indice"/>
        <w:rPr>
          <w:lang w:val="pt-BR"/>
        </w:rPr>
      </w:pPr>
      <w:r w:rsidRPr="0026572D">
        <w:rPr>
          <w:lang w:val="pt-BR"/>
        </w:rPr>
        <w:t>Glutamato monosódico</w:t>
      </w:r>
      <w:r w:rsidRPr="0026572D">
        <w:rPr>
          <w:lang w:val="pt-BR"/>
        </w:rPr>
        <w:tab/>
        <w:t>00</w:t>
      </w:r>
    </w:p>
    <w:p w14:paraId="224577C9" w14:textId="67D889CB" w:rsidR="005556D6" w:rsidRPr="0026572D" w:rsidRDefault="005556D6" w:rsidP="00141D83">
      <w:pPr>
        <w:pStyle w:val="Indice"/>
        <w:rPr>
          <w:lang w:val="pt-BR"/>
        </w:rPr>
      </w:pPr>
      <w:r w:rsidRPr="0026572D">
        <w:rPr>
          <w:lang w:val="pt-BR"/>
        </w:rPr>
        <w:t>Alimentos alterados</w:t>
      </w:r>
      <w:r w:rsidRPr="0026572D">
        <w:rPr>
          <w:lang w:val="pt-BR"/>
        </w:rPr>
        <w:tab/>
        <w:t>00</w:t>
      </w:r>
    </w:p>
    <w:p w14:paraId="792B0EEE" w14:textId="199E0C43" w:rsidR="005556D6" w:rsidRDefault="005556D6" w:rsidP="00141D83">
      <w:pPr>
        <w:pStyle w:val="Indice"/>
        <w:rPr>
          <w:lang w:val="pt-BR"/>
        </w:rPr>
      </w:pPr>
      <w:r w:rsidRPr="005556D6">
        <w:rPr>
          <w:lang w:val="pt-BR"/>
        </w:rPr>
        <w:t>Trans fat (aceites vegetales h</w:t>
      </w:r>
      <w:r>
        <w:rPr>
          <w:lang w:val="pt-BR"/>
        </w:rPr>
        <w:t>idrogenados, avh, grasas trans</w:t>
      </w:r>
      <w:r>
        <w:rPr>
          <w:lang w:val="pt-BR"/>
        </w:rPr>
        <w:tab/>
        <w:t>00</w:t>
      </w:r>
    </w:p>
    <w:p w14:paraId="5F492CB2" w14:textId="6C653159" w:rsidR="005556D6" w:rsidRDefault="005556D6" w:rsidP="00141D83">
      <w:pPr>
        <w:pStyle w:val="Indice"/>
        <w:rPr>
          <w:lang w:val="pt-BR"/>
        </w:rPr>
      </w:pPr>
      <w:r>
        <w:rPr>
          <w:lang w:val="pt-BR"/>
        </w:rPr>
        <w:t>Fluoruros</w:t>
      </w:r>
      <w:r>
        <w:rPr>
          <w:lang w:val="pt-BR"/>
        </w:rPr>
        <w:tab/>
        <w:t>00</w:t>
      </w:r>
    </w:p>
    <w:p w14:paraId="01232244" w14:textId="72F6FEA6" w:rsidR="005556D6" w:rsidRPr="0026572D" w:rsidRDefault="005556D6" w:rsidP="00141D83">
      <w:pPr>
        <w:pStyle w:val="Indice"/>
      </w:pPr>
      <w:r w:rsidRPr="0026572D">
        <w:t>Nicotina y alcohol</w:t>
      </w:r>
      <w:r w:rsidRPr="0026572D">
        <w:tab/>
        <w:t>00</w:t>
      </w:r>
    </w:p>
    <w:p w14:paraId="08941055" w14:textId="11CD43DB" w:rsidR="005556D6" w:rsidRPr="0026572D" w:rsidRDefault="005556D6" w:rsidP="00141D83">
      <w:pPr>
        <w:pStyle w:val="Indice"/>
      </w:pPr>
      <w:r w:rsidRPr="0026572D">
        <w:t>Cosméticos</w:t>
      </w:r>
      <w:r w:rsidRPr="0026572D">
        <w:tab/>
        <w:t>00</w:t>
      </w:r>
    </w:p>
    <w:p w14:paraId="0AB0EF85" w14:textId="1090EE6A" w:rsidR="005556D6" w:rsidRPr="0026572D" w:rsidRDefault="005556D6" w:rsidP="00141D83">
      <w:pPr>
        <w:pStyle w:val="Indice"/>
      </w:pPr>
      <w:r w:rsidRPr="0026572D">
        <w:t>Inmunización y vacunas</w:t>
      </w:r>
      <w:r w:rsidRPr="0026572D">
        <w:tab/>
        <w:t>00</w:t>
      </w:r>
    </w:p>
    <w:p w14:paraId="231724DD" w14:textId="4642199A" w:rsidR="005556D6" w:rsidRPr="0026572D" w:rsidRDefault="005556D6" w:rsidP="00141D83">
      <w:pPr>
        <w:pStyle w:val="Indice"/>
      </w:pPr>
      <w:r w:rsidRPr="0026572D">
        <w:t>Campos eletromagnéticos</w:t>
      </w:r>
      <w:r w:rsidRPr="0026572D">
        <w:tab/>
        <w:t>00</w:t>
      </w:r>
    </w:p>
    <w:p w14:paraId="5A68B109" w14:textId="3E37653D" w:rsidR="00FC0334" w:rsidRDefault="005556D6" w:rsidP="00141D83">
      <w:pPr>
        <w:pStyle w:val="Indice"/>
      </w:pPr>
      <w:r w:rsidRPr="0026572D">
        <w:t xml:space="preserve">Estrés: </w:t>
      </w:r>
      <w:r w:rsidR="0026572D" w:rsidRPr="0026572D">
        <w:t>el enemigo en</w:t>
      </w:r>
      <w:r w:rsidR="0026572D">
        <w:t xml:space="preserve"> en la intimidad</w:t>
      </w:r>
      <w:r w:rsidR="0026572D">
        <w:tab/>
        <w:t>00</w:t>
      </w:r>
    </w:p>
    <w:p w14:paraId="6E33B9F9" w14:textId="00AC092C" w:rsidR="0026572D" w:rsidRDefault="0026572D" w:rsidP="00141D83">
      <w:pPr>
        <w:pStyle w:val="IndiceMAYUSCULAS"/>
      </w:pPr>
      <w:r>
        <w:t>capítulo 6</w:t>
      </w:r>
    </w:p>
    <w:p w14:paraId="1E0513AB" w14:textId="35293B75" w:rsidR="0026572D" w:rsidRDefault="0026572D" w:rsidP="00141D83">
      <w:pPr>
        <w:pStyle w:val="Indice"/>
      </w:pPr>
      <w:r>
        <w:t>Enfermedades de la civilización moderna</w:t>
      </w:r>
      <w:r>
        <w:tab/>
        <w:t>00</w:t>
      </w:r>
    </w:p>
    <w:p w14:paraId="09DABEB0" w14:textId="74A580F7" w:rsidR="0026572D" w:rsidRDefault="0026572D" w:rsidP="00141D83">
      <w:pPr>
        <w:pStyle w:val="Indice"/>
      </w:pPr>
      <w:r>
        <w:t>Limitaciones</w:t>
      </w:r>
      <w:r>
        <w:tab/>
        <w:t>00</w:t>
      </w:r>
    </w:p>
    <w:p w14:paraId="0C51818A" w14:textId="58A98402" w:rsidR="0026572D" w:rsidRDefault="0026572D" w:rsidP="00141D83">
      <w:pPr>
        <w:pStyle w:val="Indice"/>
      </w:pPr>
      <w:r>
        <w:t>Enfermedades difíciles de curar con el sistema Gerson</w:t>
      </w:r>
      <w:r>
        <w:tab/>
        <w:t>00</w:t>
      </w:r>
    </w:p>
    <w:p w14:paraId="7A3A2B92" w14:textId="7B5AAF6C" w:rsidR="0026572D" w:rsidRDefault="0026572D" w:rsidP="00141D83">
      <w:pPr>
        <w:pStyle w:val="Indice"/>
      </w:pPr>
      <w:r>
        <w:t>Cáncer cerebral</w:t>
      </w:r>
      <w:r>
        <w:tab/>
        <w:t>00</w:t>
      </w:r>
    </w:p>
    <w:p w14:paraId="54448CAC" w14:textId="46E8049B" w:rsidR="0026572D" w:rsidRDefault="0026572D" w:rsidP="00141D83">
      <w:pPr>
        <w:pStyle w:val="Indice"/>
      </w:pPr>
      <w:r>
        <w:t>Metástasis óseas</w:t>
      </w:r>
      <w:r>
        <w:tab/>
        <w:t>00</w:t>
      </w:r>
    </w:p>
    <w:p w14:paraId="4E057ACF" w14:textId="72BE01AC" w:rsidR="0026572D" w:rsidRDefault="0026572D" w:rsidP="00141D83">
      <w:pPr>
        <w:pStyle w:val="Indice"/>
      </w:pPr>
      <w:r>
        <w:t>Leucemias</w:t>
      </w:r>
      <w:r>
        <w:tab/>
        <w:t>00</w:t>
      </w:r>
    </w:p>
    <w:p w14:paraId="7E5311A0" w14:textId="52C7B1AC" w:rsidR="0026572D" w:rsidRDefault="0026572D" w:rsidP="00141D83">
      <w:pPr>
        <w:pStyle w:val="Indice"/>
      </w:pPr>
      <w:r>
        <w:t>Mielanoma múltiple</w:t>
      </w:r>
      <w:r>
        <w:tab/>
        <w:t>00</w:t>
      </w:r>
    </w:p>
    <w:p w14:paraId="51F7F32B" w14:textId="10D4FE31" w:rsidR="0026572D" w:rsidRDefault="0026572D" w:rsidP="00141D83">
      <w:pPr>
        <w:pStyle w:val="Indice"/>
      </w:pPr>
      <w:r>
        <w:t>Tratamientos prolongado de prednisona y quimioterapia</w:t>
      </w:r>
      <w:r>
        <w:tab/>
        <w:t>00</w:t>
      </w:r>
    </w:p>
    <w:p w14:paraId="771B889A" w14:textId="188B5415" w:rsidR="0026572D" w:rsidRDefault="0026572D" w:rsidP="00141D83">
      <w:pPr>
        <w:pStyle w:val="Indice"/>
      </w:pPr>
      <w:r>
        <w:t>Enfermedades no curables por el sistema Gerson</w:t>
      </w:r>
      <w:r>
        <w:tab/>
        <w:t>00</w:t>
      </w:r>
    </w:p>
    <w:p w14:paraId="342579CE" w14:textId="370FABE1" w:rsidR="0026572D" w:rsidRDefault="0026572D" w:rsidP="00141D83">
      <w:pPr>
        <w:pStyle w:val="Indice"/>
      </w:pPr>
      <w:r>
        <w:t>Esclerosis lateral amiotrófica</w:t>
      </w:r>
      <w:r>
        <w:tab/>
        <w:t>00</w:t>
      </w:r>
    </w:p>
    <w:p w14:paraId="6F41AF3A" w14:textId="3E43FADB" w:rsidR="0026572D" w:rsidRDefault="0026572D" w:rsidP="00141D83">
      <w:pPr>
        <w:pStyle w:val="Indice"/>
      </w:pPr>
      <w:r>
        <w:t>Enfermedade de Parkinson</w:t>
      </w:r>
      <w:r>
        <w:tab/>
        <w:t>00</w:t>
      </w:r>
    </w:p>
    <w:p w14:paraId="70C170CA" w14:textId="48BA2566" w:rsidR="0026572D" w:rsidRDefault="0026572D" w:rsidP="00141D83">
      <w:pPr>
        <w:pStyle w:val="Indice"/>
      </w:pPr>
      <w:r>
        <w:t>Enfermedad de Alzheimer</w:t>
      </w:r>
      <w:r>
        <w:tab/>
        <w:t>00</w:t>
      </w:r>
    </w:p>
    <w:p w14:paraId="28398E5A" w14:textId="06639DD2" w:rsidR="0026572D" w:rsidRDefault="0026572D" w:rsidP="00141D83">
      <w:pPr>
        <w:pStyle w:val="Indice"/>
      </w:pPr>
      <w:r>
        <w:t>Enfermedad renal crónica</w:t>
      </w:r>
      <w:r>
        <w:tab/>
        <w:t>00</w:t>
      </w:r>
    </w:p>
    <w:p w14:paraId="36AA4793" w14:textId="5AF38D42" w:rsidR="0026572D" w:rsidRDefault="0026572D" w:rsidP="00141D83">
      <w:pPr>
        <w:pStyle w:val="Indice"/>
      </w:pPr>
      <w:r>
        <w:t>Enfisema pulmonar</w:t>
      </w:r>
      <w:r>
        <w:tab/>
        <w:t>00</w:t>
      </w:r>
    </w:p>
    <w:p w14:paraId="4C7EFEC2" w14:textId="5210DDE0" w:rsidR="0026572D" w:rsidRDefault="0026572D" w:rsidP="00141D83">
      <w:pPr>
        <w:pStyle w:val="Indice"/>
      </w:pPr>
      <w:r>
        <w:t>Distrofia muscular</w:t>
      </w:r>
      <w:r>
        <w:tab/>
        <w:t>00</w:t>
      </w:r>
    </w:p>
    <w:p w14:paraId="6C1CB4E3" w14:textId="2FAE40EA" w:rsidR="0026572D" w:rsidRDefault="0026572D" w:rsidP="00141D83">
      <w:pPr>
        <w:pStyle w:val="Indice"/>
      </w:pPr>
      <w:r>
        <w:t>En resumen podemos concluir</w:t>
      </w:r>
      <w:r>
        <w:tab/>
        <w:t>00</w:t>
      </w:r>
    </w:p>
    <w:p w14:paraId="4AFD2E12" w14:textId="412E3295" w:rsidR="0026572D" w:rsidRDefault="0026572D" w:rsidP="00141D83">
      <w:pPr>
        <w:pStyle w:val="IndiceMAYUSCULAS"/>
      </w:pPr>
      <w:r>
        <w:t>capítulo 7</w:t>
      </w:r>
    </w:p>
    <w:p w14:paraId="245750B4" w14:textId="0BC365D9" w:rsidR="0026572D" w:rsidRDefault="0026572D" w:rsidP="00141D83">
      <w:pPr>
        <w:pStyle w:val="Indice"/>
      </w:pPr>
      <w:r>
        <w:t>Recuperando las defensas orgánicas</w:t>
      </w:r>
      <w:r>
        <w:tab/>
        <w:t>00</w:t>
      </w:r>
    </w:p>
    <w:p w14:paraId="6226FDFC" w14:textId="2D76AE1D" w:rsidR="0026572D" w:rsidRDefault="0026572D" w:rsidP="00141D83">
      <w:pPr>
        <w:pStyle w:val="Indice"/>
      </w:pPr>
      <w:r>
        <w:t>Hiperalimentación</w:t>
      </w:r>
      <w:r>
        <w:tab/>
        <w:t>00</w:t>
      </w:r>
    </w:p>
    <w:p w14:paraId="3D026108" w14:textId="0A3DE7BF" w:rsidR="0026572D" w:rsidRDefault="0026572D" w:rsidP="00141D83">
      <w:pPr>
        <w:pStyle w:val="Indice"/>
      </w:pPr>
      <w:r>
        <w:t>Desintoxicación</w:t>
      </w:r>
      <w:r>
        <w:tab/>
        <w:t>00</w:t>
      </w:r>
    </w:p>
    <w:p w14:paraId="03F0339A" w14:textId="1D916A9C" w:rsidR="0026572D" w:rsidRDefault="0026572D" w:rsidP="00141D83">
      <w:pPr>
        <w:pStyle w:val="IndiceMAYUSCULAS"/>
      </w:pPr>
      <w:r>
        <w:t>capítulo 8</w:t>
      </w:r>
    </w:p>
    <w:p w14:paraId="039A20B5" w14:textId="3172A3FD" w:rsidR="0026572D" w:rsidRDefault="0026572D" w:rsidP="00141D83">
      <w:pPr>
        <w:pStyle w:val="Indice"/>
      </w:pPr>
      <w:r>
        <w:t>¿Cómo funciona el método Gerson?</w:t>
      </w:r>
      <w:r>
        <w:tab/>
        <w:t>00</w:t>
      </w:r>
    </w:p>
    <w:p w14:paraId="1609E2ED" w14:textId="60629AAE" w:rsidR="0026572D" w:rsidRDefault="0026572D" w:rsidP="00141D83">
      <w:pPr>
        <w:pStyle w:val="Indice"/>
      </w:pPr>
      <w:r>
        <w:t>Parte II</w:t>
      </w:r>
      <w:r>
        <w:tab/>
        <w:t>00</w:t>
      </w:r>
    </w:p>
    <w:p w14:paraId="41D4FD79" w14:textId="65116DEE" w:rsidR="0026572D" w:rsidRDefault="0026572D" w:rsidP="00141D83">
      <w:pPr>
        <w:pStyle w:val="Indice"/>
      </w:pPr>
      <w:r>
        <w:t>Guía completa para la práctica de la terapia Gerson</w:t>
      </w:r>
      <w:r>
        <w:tab/>
        <w:t>00</w:t>
      </w:r>
    </w:p>
    <w:p w14:paraId="68B32AC9" w14:textId="02508D7C" w:rsidR="0026572D" w:rsidRDefault="0026572D" w:rsidP="00141D83">
      <w:pPr>
        <w:pStyle w:val="IndiceMAYUSCULAS"/>
      </w:pPr>
      <w:r>
        <w:t>capítulo 9</w:t>
      </w:r>
    </w:p>
    <w:p w14:paraId="4212EA00" w14:textId="37E5E5A3" w:rsidR="0026572D" w:rsidRDefault="0026572D" w:rsidP="00141D83">
      <w:pPr>
        <w:pStyle w:val="Indice"/>
      </w:pPr>
      <w:r>
        <w:t>El hogar de Gerson</w:t>
      </w:r>
      <w:r>
        <w:tab/>
        <w:t>00</w:t>
      </w:r>
    </w:p>
    <w:p w14:paraId="09A78253" w14:textId="57778728" w:rsidR="0026572D" w:rsidRDefault="0026572D" w:rsidP="00141D83">
      <w:pPr>
        <w:pStyle w:val="Indice"/>
      </w:pPr>
      <w:r>
        <w:t>El refrigerador</w:t>
      </w:r>
      <w:r>
        <w:tab/>
        <w:t>00</w:t>
      </w:r>
    </w:p>
    <w:p w14:paraId="1F88E35F" w14:textId="6E511DA2" w:rsidR="0026572D" w:rsidRDefault="0026572D" w:rsidP="00141D83">
      <w:pPr>
        <w:pStyle w:val="Indice"/>
      </w:pPr>
      <w:r>
        <w:t>Maquinas para jugo</w:t>
      </w:r>
      <w:r>
        <w:tab/>
        <w:t>00</w:t>
      </w:r>
    </w:p>
    <w:p w14:paraId="38EAC45E" w14:textId="0DB58057" w:rsidR="0026572D" w:rsidRDefault="0026572D" w:rsidP="00141D83">
      <w:pPr>
        <w:pStyle w:val="Indice"/>
      </w:pPr>
      <w:r>
        <w:t>Cuidados para tu maquina de jugo</w:t>
      </w:r>
      <w:r>
        <w:tab/>
        <w:t>00</w:t>
      </w:r>
    </w:p>
    <w:p w14:paraId="761775B4" w14:textId="05D5D605" w:rsidR="00062B5B" w:rsidRDefault="00062B5B" w:rsidP="00141D83">
      <w:pPr>
        <w:pStyle w:val="Indice"/>
      </w:pPr>
      <w:r>
        <w:t>Estufa y horno; ¿eléctrica o de gas?</w:t>
      </w:r>
      <w:r>
        <w:tab/>
        <w:t>00</w:t>
      </w:r>
    </w:p>
    <w:p w14:paraId="778039AE" w14:textId="697C3AB5" w:rsidR="00062B5B" w:rsidRDefault="00062B5B" w:rsidP="00141D83">
      <w:pPr>
        <w:pStyle w:val="Indice"/>
      </w:pPr>
      <w:r>
        <w:t>Horno microondas</w:t>
      </w:r>
      <w:r>
        <w:tab/>
        <w:t>00</w:t>
      </w:r>
    </w:p>
    <w:p w14:paraId="5DE50E4A" w14:textId="723ADED1" w:rsidR="00062B5B" w:rsidRDefault="00062B5B" w:rsidP="00141D83">
      <w:pPr>
        <w:pStyle w:val="Indice"/>
      </w:pPr>
      <w:r>
        <w:t>Ollas y utensilios</w:t>
      </w:r>
      <w:r>
        <w:tab/>
        <w:t>00</w:t>
      </w:r>
    </w:p>
    <w:p w14:paraId="5782F6A1" w14:textId="52BE5B63" w:rsidR="00062B5B" w:rsidRDefault="00062B5B" w:rsidP="00141D83">
      <w:pPr>
        <w:pStyle w:val="Indice"/>
      </w:pPr>
      <w:r>
        <w:t>Destiladores</w:t>
      </w:r>
      <w:r>
        <w:tab/>
        <w:t>00</w:t>
      </w:r>
    </w:p>
    <w:p w14:paraId="6BC4B49C" w14:textId="2577E8B4" w:rsidR="00062B5B" w:rsidRDefault="00062B5B" w:rsidP="00141D83">
      <w:pPr>
        <w:pStyle w:val="Indice"/>
      </w:pPr>
      <w:r>
        <w:t>Productos químicos de limpieza</w:t>
      </w:r>
      <w:r>
        <w:tab/>
        <w:t>00</w:t>
      </w:r>
    </w:p>
    <w:p w14:paraId="04270B20" w14:textId="0A91EE46" w:rsidR="00062B5B" w:rsidRDefault="00062B5B" w:rsidP="00141D83">
      <w:pPr>
        <w:pStyle w:val="Indice"/>
      </w:pPr>
      <w:r>
        <w:t>Cloro</w:t>
      </w:r>
      <w:r>
        <w:tab/>
        <w:t>00</w:t>
      </w:r>
    </w:p>
    <w:p w14:paraId="1B6EB6B8" w14:textId="24FCAAD3" w:rsidR="00062B5B" w:rsidRDefault="00062B5B" w:rsidP="00141D83">
      <w:pPr>
        <w:pStyle w:val="Indice"/>
      </w:pPr>
      <w:r>
        <w:t>Solventes</w:t>
      </w:r>
      <w:r>
        <w:tab/>
        <w:t>00</w:t>
      </w:r>
    </w:p>
    <w:p w14:paraId="0C321974" w14:textId="3C35D745" w:rsidR="00062B5B" w:rsidRDefault="00062B5B" w:rsidP="00141D83">
      <w:pPr>
        <w:pStyle w:val="Indice"/>
      </w:pPr>
      <w:r>
        <w:t>Jabón para lavaplatos</w:t>
      </w:r>
      <w:r>
        <w:tab/>
        <w:t>00</w:t>
      </w:r>
    </w:p>
    <w:p w14:paraId="4C33262C" w14:textId="4C1F9617" w:rsidR="00062B5B" w:rsidRDefault="00062B5B" w:rsidP="00141D83">
      <w:pPr>
        <w:pStyle w:val="Indice"/>
      </w:pPr>
      <w:r>
        <w:t>Jabón para lavar ropa, y cloro</w:t>
      </w:r>
      <w:r>
        <w:tab/>
        <w:t>00</w:t>
      </w:r>
    </w:p>
    <w:p w14:paraId="72CDC865" w14:textId="289BD84E" w:rsidR="00062B5B" w:rsidRDefault="00062B5B" w:rsidP="00141D83">
      <w:pPr>
        <w:pStyle w:val="Indice"/>
      </w:pPr>
      <w:r>
        <w:t>Suavizantes</w:t>
      </w:r>
      <w:r>
        <w:tab/>
        <w:t>00</w:t>
      </w:r>
    </w:p>
    <w:p w14:paraId="6785D80D" w14:textId="6817421F" w:rsidR="00062B5B" w:rsidRDefault="00062B5B" w:rsidP="00141D83">
      <w:pPr>
        <w:pStyle w:val="Indice"/>
      </w:pPr>
      <w:r>
        <w:t>Lavado en seco</w:t>
      </w:r>
      <w:r>
        <w:tab/>
        <w:t>00</w:t>
      </w:r>
    </w:p>
    <w:p w14:paraId="5F508CCE" w14:textId="2958BC05" w:rsidR="00062B5B" w:rsidRDefault="00062B5B" w:rsidP="00141D83">
      <w:pPr>
        <w:pStyle w:val="Indice"/>
      </w:pPr>
      <w:r>
        <w:t>Aerosoles y sprays</w:t>
      </w:r>
      <w:r>
        <w:tab/>
        <w:t>00</w:t>
      </w:r>
    </w:p>
    <w:p w14:paraId="4C31C822" w14:textId="23A046BD" w:rsidR="00062B5B" w:rsidRDefault="00062B5B" w:rsidP="00141D83">
      <w:pPr>
        <w:pStyle w:val="Indice"/>
      </w:pPr>
      <w:r>
        <w:t>Baño</w:t>
      </w:r>
      <w:r>
        <w:tab/>
        <w:t>00</w:t>
      </w:r>
    </w:p>
    <w:p w14:paraId="56C68465" w14:textId="0A5BA64C" w:rsidR="00062B5B" w:rsidRDefault="00062B5B" w:rsidP="00141D83">
      <w:pPr>
        <w:pStyle w:val="Indice"/>
      </w:pPr>
      <w:r>
        <w:t>La sala de estar</w:t>
      </w:r>
      <w:r>
        <w:tab/>
        <w:t>00</w:t>
      </w:r>
    </w:p>
    <w:p w14:paraId="79077591" w14:textId="766236E5" w:rsidR="00062B5B" w:rsidRDefault="00062B5B" w:rsidP="00141D83">
      <w:pPr>
        <w:pStyle w:val="Indice"/>
      </w:pPr>
      <w:r>
        <w:t>Pintando la casa entera</w:t>
      </w:r>
      <w:r>
        <w:tab/>
        <w:t>00</w:t>
      </w:r>
    </w:p>
    <w:p w14:paraId="30E0E67A" w14:textId="6A284031" w:rsidR="00062B5B" w:rsidRDefault="00062B5B" w:rsidP="00141D83">
      <w:pPr>
        <w:pStyle w:val="Indice"/>
      </w:pPr>
      <w:r>
        <w:t>Sprays para el jardín; pesticidas agrícolas</w:t>
      </w:r>
      <w:r>
        <w:tab/>
        <w:t>00</w:t>
      </w:r>
    </w:p>
    <w:p w14:paraId="2533892B" w14:textId="02D1C731" w:rsidR="00062B5B" w:rsidRDefault="00062B5B" w:rsidP="00141D83">
      <w:pPr>
        <w:pStyle w:val="IndiceMAYUSCULAS"/>
      </w:pPr>
      <w:r>
        <w:t>capítulo 10</w:t>
      </w:r>
    </w:p>
    <w:p w14:paraId="44D367BC" w14:textId="1D962E37" w:rsidR="00062B5B" w:rsidRDefault="00062B5B" w:rsidP="00141D83">
      <w:pPr>
        <w:pStyle w:val="Indice"/>
      </w:pPr>
      <w:r>
        <w:t>Alimentos prohibidos</w:t>
      </w:r>
      <w:r>
        <w:tab/>
        <w:t>00</w:t>
      </w:r>
    </w:p>
    <w:p w14:paraId="2577A8E2" w14:textId="111DCBB6" w:rsidR="00062B5B" w:rsidRDefault="00062B5B" w:rsidP="00141D83">
      <w:pPr>
        <w:pStyle w:val="Indice"/>
      </w:pPr>
      <w:r>
        <w:t>Alimentos y artículos prohibidos</w:t>
      </w:r>
      <w:r>
        <w:tab/>
        <w:t>00</w:t>
      </w:r>
    </w:p>
    <w:p w14:paraId="3F1CBE70" w14:textId="4252F364" w:rsidR="00062B5B" w:rsidRDefault="00062B5B" w:rsidP="00141D83">
      <w:pPr>
        <w:pStyle w:val="Indice"/>
      </w:pPr>
      <w:r>
        <w:t>Alimentos y artículos no alimenticios prohibidos temporalmente hasta que sean permitidos por el terapeuta Gerson</w:t>
      </w:r>
      <w:r>
        <w:tab/>
        <w:t>00</w:t>
      </w:r>
    </w:p>
    <w:p w14:paraId="03500AE4" w14:textId="4C10C4A0" w:rsidR="00062B5B" w:rsidRDefault="00062B5B" w:rsidP="00141D83">
      <w:pPr>
        <w:pStyle w:val="Indice"/>
      </w:pPr>
      <w:r>
        <w:t>Artículos personales y del hogar prohibidos</w:t>
      </w:r>
      <w:r>
        <w:tab/>
        <w:t>00</w:t>
      </w:r>
    </w:p>
    <w:p w14:paraId="3A54008C" w14:textId="0AB7BEF7" w:rsidR="00062B5B" w:rsidRDefault="00062B5B" w:rsidP="00141D83">
      <w:pPr>
        <w:pStyle w:val="IndiceMAYUSCULAS"/>
      </w:pPr>
      <w:r>
        <w:t>Capítulo 11</w:t>
      </w:r>
    </w:p>
    <w:p w14:paraId="4625C3CD" w14:textId="0593DD0D" w:rsidR="00062B5B" w:rsidRDefault="00062B5B" w:rsidP="00141D83">
      <w:pPr>
        <w:pStyle w:val="Indice"/>
      </w:pPr>
      <w:r>
        <w:t>Alimentos felices</w:t>
      </w:r>
      <w:r>
        <w:tab/>
        <w:t>00</w:t>
      </w:r>
    </w:p>
    <w:p w14:paraId="1493FABE" w14:textId="248A88E2" w:rsidR="00062B5B" w:rsidRDefault="00062B5B" w:rsidP="00141D83">
      <w:pPr>
        <w:pStyle w:val="IndiceMAYUSCULAS"/>
      </w:pPr>
      <w:r>
        <w:t>capítulo 12</w:t>
      </w:r>
    </w:p>
    <w:p w14:paraId="71B21EBD" w14:textId="7F58EF05" w:rsidR="00062B5B" w:rsidRDefault="00062B5B" w:rsidP="00141D83">
      <w:pPr>
        <w:pStyle w:val="Indice"/>
      </w:pPr>
      <w:r>
        <w:t>Preparación de alimentos y jugos</w:t>
      </w:r>
      <w:r>
        <w:tab/>
        <w:t>00</w:t>
      </w:r>
    </w:p>
    <w:p w14:paraId="11D695A5" w14:textId="5EB6FD61" w:rsidR="00062B5B" w:rsidRDefault="00062B5B" w:rsidP="00141D83">
      <w:pPr>
        <w:pStyle w:val="Indice"/>
      </w:pPr>
      <w:r>
        <w:t>Las reglas básicas</w:t>
      </w:r>
      <w:r>
        <w:tab/>
        <w:t>00</w:t>
      </w:r>
    </w:p>
    <w:p w14:paraId="2D234C3B" w14:textId="2E25ECB0" w:rsidR="00062B5B" w:rsidRDefault="00062B5B" w:rsidP="00141D83">
      <w:pPr>
        <w:pStyle w:val="Indice"/>
      </w:pPr>
      <w:r>
        <w:t>Los tan importantes jugos</w:t>
      </w:r>
      <w:r>
        <w:tab/>
        <w:t>00</w:t>
      </w:r>
    </w:p>
    <w:p w14:paraId="7FF5ECEE" w14:textId="5753452C" w:rsidR="00062B5B" w:rsidRDefault="00062B5B" w:rsidP="00141D83">
      <w:pPr>
        <w:pStyle w:val="Indice"/>
      </w:pPr>
      <w:r>
        <w:t>Jugo de manzana y zanahoria</w:t>
      </w:r>
      <w:r>
        <w:tab/>
        <w:t>00</w:t>
      </w:r>
    </w:p>
    <w:p w14:paraId="309184C6" w14:textId="1B0C7FCD" w:rsidR="00062B5B" w:rsidRDefault="00062B5B" w:rsidP="00141D83">
      <w:pPr>
        <w:pStyle w:val="Indice"/>
      </w:pPr>
      <w:r>
        <w:t>Jugo de zanahoria</w:t>
      </w:r>
      <w:r>
        <w:tab/>
        <w:t>00</w:t>
      </w:r>
    </w:p>
    <w:p w14:paraId="498FA307" w14:textId="15E55783" w:rsidR="00062B5B" w:rsidRDefault="00062B5B" w:rsidP="00141D83">
      <w:pPr>
        <w:pStyle w:val="Indice"/>
      </w:pPr>
      <w:r>
        <w:t>Jugo verde</w:t>
      </w:r>
      <w:r>
        <w:tab/>
        <w:t>00</w:t>
      </w:r>
    </w:p>
    <w:p w14:paraId="1A5AF311" w14:textId="6DC16540" w:rsidR="00062B5B" w:rsidRDefault="00062B5B" w:rsidP="00141D83">
      <w:pPr>
        <w:pStyle w:val="Indice"/>
      </w:pPr>
      <w:r>
        <w:t>La rutina diaria</w:t>
      </w:r>
      <w:r>
        <w:tab/>
        <w:t>00</w:t>
      </w:r>
    </w:p>
    <w:p w14:paraId="2F563D11" w14:textId="4B96F22A" w:rsidR="00062B5B" w:rsidRDefault="00062B5B" w:rsidP="00141D83">
      <w:pPr>
        <w:pStyle w:val="Indice"/>
      </w:pPr>
      <w:r>
        <w:t>Desayuno</w:t>
      </w:r>
      <w:r>
        <w:tab/>
        <w:t>00</w:t>
      </w:r>
    </w:p>
    <w:p w14:paraId="78D522F3" w14:textId="6B914E71" w:rsidR="00062B5B" w:rsidRDefault="00062B5B" w:rsidP="00141D83">
      <w:pPr>
        <w:pStyle w:val="Indice"/>
      </w:pPr>
      <w:r>
        <w:t>Almuerzo</w:t>
      </w:r>
      <w:r>
        <w:tab/>
        <w:t>00</w:t>
      </w:r>
    </w:p>
    <w:p w14:paraId="407B32BF" w14:textId="00C2E622" w:rsidR="00062B5B" w:rsidRDefault="00062B5B" w:rsidP="00141D83">
      <w:pPr>
        <w:pStyle w:val="Indice"/>
      </w:pPr>
      <w:r>
        <w:t>Comida fuerte</w:t>
      </w:r>
      <w:r>
        <w:tab/>
        <w:t>00</w:t>
      </w:r>
    </w:p>
    <w:p w14:paraId="500358C7" w14:textId="2C52198D" w:rsidR="00062B5B" w:rsidRDefault="00062B5B" w:rsidP="00141D83">
      <w:pPr>
        <w:pStyle w:val="Indice"/>
      </w:pPr>
      <w:r>
        <w:t>Recetas básicas para que arranques</w:t>
      </w:r>
      <w:r>
        <w:tab/>
        <w:t>00</w:t>
      </w:r>
    </w:p>
    <w:p w14:paraId="4F7FE9C3" w14:textId="139F47EA" w:rsidR="00062B5B" w:rsidRDefault="00062B5B" w:rsidP="00141D83">
      <w:pPr>
        <w:pStyle w:val="Indice"/>
      </w:pPr>
      <w:r>
        <w:t>Desayuno</w:t>
      </w:r>
      <w:r>
        <w:tab/>
        <w:t>00</w:t>
      </w:r>
    </w:p>
    <w:p w14:paraId="60969853" w14:textId="442268D6" w:rsidR="00062B5B" w:rsidRDefault="00062B5B" w:rsidP="00141D83">
      <w:pPr>
        <w:pStyle w:val="Indice"/>
      </w:pPr>
      <w:r>
        <w:t>Almuerzo</w:t>
      </w:r>
      <w:r>
        <w:tab/>
        <w:t>00</w:t>
      </w:r>
    </w:p>
    <w:p w14:paraId="771CB4A1" w14:textId="6C96778C" w:rsidR="00062B5B" w:rsidRPr="004F6467" w:rsidRDefault="00062B5B" w:rsidP="00141D83">
      <w:pPr>
        <w:pStyle w:val="Indice"/>
      </w:pPr>
      <w:r w:rsidRPr="004F6467">
        <w:t>“Sopa especial o sopa de Hipócrates”</w:t>
      </w:r>
      <w:r w:rsidRPr="004F6467">
        <w:tab/>
        <w:t>00</w:t>
      </w:r>
    </w:p>
    <w:p w14:paraId="552BD067" w14:textId="3F48A6D4" w:rsidR="00062B5B" w:rsidRPr="004F6467" w:rsidRDefault="00062B5B" w:rsidP="00141D83">
      <w:pPr>
        <w:pStyle w:val="IndiceMAYUSCULAS"/>
      </w:pPr>
      <w:r w:rsidRPr="004F6467">
        <w:t>capítulo 13</w:t>
      </w:r>
    </w:p>
    <w:p w14:paraId="6134E1C3" w14:textId="3BB82811" w:rsidR="00062B5B" w:rsidRPr="004F6467" w:rsidRDefault="00062B5B" w:rsidP="00141D83">
      <w:pPr>
        <w:pStyle w:val="Indice"/>
      </w:pPr>
      <w:r w:rsidRPr="004F6467">
        <w:t>Todo sobre los enemas</w:t>
      </w:r>
      <w:r w:rsidRPr="004F6467">
        <w:tab/>
        <w:t>00</w:t>
      </w:r>
    </w:p>
    <w:p w14:paraId="22E5D909" w14:textId="6C40D6B8" w:rsidR="00062B5B" w:rsidRDefault="00062B5B" w:rsidP="00141D83">
      <w:pPr>
        <w:pStyle w:val="Indice"/>
      </w:pPr>
      <w:r w:rsidRPr="00062B5B">
        <w:t>Lo básico y como usarlo</w:t>
      </w:r>
      <w:r w:rsidRPr="00062B5B">
        <w:tab/>
        <w:t>0</w:t>
      </w:r>
      <w:r>
        <w:t>0</w:t>
      </w:r>
    </w:p>
    <w:p w14:paraId="0E7A3ADF" w14:textId="778F75EE" w:rsidR="00062B5B" w:rsidRDefault="00062B5B" w:rsidP="00141D83">
      <w:pPr>
        <w:pStyle w:val="Indice"/>
      </w:pPr>
      <w:r>
        <w:t>¿Cúan y que tan seguido?</w:t>
      </w:r>
      <w:r>
        <w:tab/>
        <w:t>00</w:t>
      </w:r>
    </w:p>
    <w:p w14:paraId="55AC158F" w14:textId="59DC7552" w:rsidR="00062B5B" w:rsidRDefault="00062B5B" w:rsidP="00141D83">
      <w:pPr>
        <w:pStyle w:val="Indice"/>
      </w:pPr>
      <w:r>
        <w:t>Algunos problemas posibles</w:t>
      </w:r>
      <w:r>
        <w:tab/>
        <w:t>00</w:t>
      </w:r>
    </w:p>
    <w:p w14:paraId="6D6FB9CF" w14:textId="69CF9905" w:rsidR="00062B5B" w:rsidRDefault="00062B5B" w:rsidP="00141D83">
      <w:pPr>
        <w:pStyle w:val="Indice"/>
      </w:pPr>
      <w:r>
        <w:t>El tratamiento del aceite de ricino</w:t>
      </w:r>
      <w:r>
        <w:tab/>
        <w:t>00</w:t>
      </w:r>
    </w:p>
    <w:p w14:paraId="5C2E5278" w14:textId="4E8FF3EA" w:rsidR="00062B5B" w:rsidRDefault="00062B5B" w:rsidP="00141D83">
      <w:pPr>
        <w:pStyle w:val="Indice"/>
      </w:pPr>
      <w:r>
        <w:t>Limpiando el equipo</w:t>
      </w:r>
      <w:r>
        <w:tab/>
        <w:t>00</w:t>
      </w:r>
    </w:p>
    <w:p w14:paraId="038D4243" w14:textId="1733BE80" w:rsidR="00062B5B" w:rsidRDefault="004F6467" w:rsidP="00141D83">
      <w:pPr>
        <w:pStyle w:val="IndiceMAYUSCULAS"/>
      </w:pPr>
      <w:r>
        <w:t>capítulo 14</w:t>
      </w:r>
    </w:p>
    <w:p w14:paraId="371FFEC1" w14:textId="56A0E2A2" w:rsidR="004F6467" w:rsidRDefault="004F6467" w:rsidP="00141D83">
      <w:pPr>
        <w:pStyle w:val="Indice"/>
      </w:pPr>
      <w:r>
        <w:t>Medicamentos</w:t>
      </w:r>
      <w:r>
        <w:tab/>
        <w:t>00</w:t>
      </w:r>
    </w:p>
    <w:p w14:paraId="752331D9" w14:textId="4A17A65E" w:rsidR="004F6467" w:rsidRDefault="004F6467" w:rsidP="00141D83">
      <w:pPr>
        <w:pStyle w:val="Indice"/>
      </w:pPr>
      <w:r>
        <w:t>Compuestos de potasio</w:t>
      </w:r>
      <w:r>
        <w:tab/>
        <w:t>00</w:t>
      </w:r>
    </w:p>
    <w:p w14:paraId="08563E84" w14:textId="5A71405E" w:rsidR="004F6467" w:rsidRDefault="004F6467" w:rsidP="00141D83">
      <w:pPr>
        <w:pStyle w:val="Indice"/>
      </w:pPr>
      <w:r>
        <w:t>Solución de Lugol y de tiroides</w:t>
      </w:r>
      <w:r>
        <w:tab/>
        <w:t>00</w:t>
      </w:r>
    </w:p>
    <w:p w14:paraId="45BF4C4F" w14:textId="0B05B5BD" w:rsidR="004F6467" w:rsidRDefault="004F6467" w:rsidP="00141D83">
      <w:pPr>
        <w:pStyle w:val="Indice"/>
      </w:pPr>
      <w:r>
        <w:t>Niacina</w:t>
      </w:r>
      <w:r>
        <w:tab/>
        <w:t>00</w:t>
      </w:r>
    </w:p>
    <w:p w14:paraId="7519CF26" w14:textId="50D6CDC3" w:rsidR="004F6467" w:rsidRDefault="004F6467" w:rsidP="00141D83">
      <w:pPr>
        <w:pStyle w:val="Indice"/>
      </w:pPr>
      <w:r>
        <w:t>Cápsula de hígado</w:t>
      </w:r>
      <w:r>
        <w:tab/>
        <w:t>00</w:t>
      </w:r>
    </w:p>
    <w:p w14:paraId="5BA097E4" w14:textId="3A13089B" w:rsidR="004F6467" w:rsidRDefault="004F6467" w:rsidP="00141D83">
      <w:pPr>
        <w:pStyle w:val="Indice"/>
      </w:pPr>
      <w:r>
        <w:t>Inyecciones de hígado crudo con suplemento B12</w:t>
      </w:r>
      <w:r>
        <w:tab/>
        <w:t>00</w:t>
      </w:r>
    </w:p>
    <w:p w14:paraId="073DF5DC" w14:textId="11D4DB33" w:rsidR="004F6467" w:rsidRDefault="004F6467" w:rsidP="00141D83">
      <w:pPr>
        <w:pStyle w:val="Indice"/>
      </w:pPr>
      <w:r>
        <w:t>Pancreatina</w:t>
      </w:r>
      <w:r>
        <w:tab/>
        <w:t>00</w:t>
      </w:r>
    </w:p>
    <w:p w14:paraId="359659BC" w14:textId="5C335A01" w:rsidR="004F6467" w:rsidRDefault="004F6467" w:rsidP="00141D83">
      <w:pPr>
        <w:pStyle w:val="Indice"/>
      </w:pPr>
      <w:r>
        <w:t>Pepsina acidol</w:t>
      </w:r>
      <w:r>
        <w:tab/>
        <w:t>00</w:t>
      </w:r>
    </w:p>
    <w:p w14:paraId="3910C53C" w14:textId="47C3C1E7" w:rsidR="004F6467" w:rsidRDefault="004F6467" w:rsidP="00141D83">
      <w:pPr>
        <w:pStyle w:val="Indice"/>
      </w:pPr>
      <w:r>
        <w:t>Polvo de bilis de buey</w:t>
      </w:r>
      <w:r>
        <w:tab/>
        <w:t>00</w:t>
      </w:r>
    </w:p>
    <w:p w14:paraId="7E37741E" w14:textId="74116E79" w:rsidR="004F6467" w:rsidRDefault="004F6467" w:rsidP="00141D83">
      <w:pPr>
        <w:pStyle w:val="Indice"/>
      </w:pPr>
      <w:r>
        <w:t>Aceite de linaza</w:t>
      </w:r>
      <w:r>
        <w:tab/>
        <w:t>00</w:t>
      </w:r>
    </w:p>
    <w:p w14:paraId="5BC81769" w14:textId="22448E24" w:rsidR="004F6467" w:rsidRDefault="004F6467" w:rsidP="00141D83">
      <w:pPr>
        <w:pStyle w:val="Indice"/>
      </w:pPr>
      <w:r>
        <w:t>Coenzima Q 10</w:t>
      </w:r>
      <w:r>
        <w:tab/>
        <w:t>00</w:t>
      </w:r>
    </w:p>
    <w:p w14:paraId="3B0DC781" w14:textId="171B9548" w:rsidR="004F6467" w:rsidRDefault="004F6467" w:rsidP="00141D83">
      <w:pPr>
        <w:pStyle w:val="IndiceMAYUSCULAS"/>
      </w:pPr>
      <w:r>
        <w:t>Capítulo 15</w:t>
      </w:r>
    </w:p>
    <w:p w14:paraId="183A9EB6" w14:textId="090F6E09" w:rsidR="004F6467" w:rsidRDefault="004F6467" w:rsidP="00141D83">
      <w:pPr>
        <w:pStyle w:val="Indice"/>
      </w:pPr>
      <w:r>
        <w:t>Alivio de dolor sin drogas</w:t>
      </w:r>
      <w:r>
        <w:tab/>
        <w:t>00</w:t>
      </w:r>
    </w:p>
    <w:p w14:paraId="16520C79" w14:textId="433BCE90" w:rsidR="00617B35" w:rsidRDefault="00617B35" w:rsidP="00141D83">
      <w:pPr>
        <w:pStyle w:val="Indice"/>
      </w:pPr>
      <w:r>
        <w:t>Compresas de aceite de ricino</w:t>
      </w:r>
      <w:r>
        <w:tab/>
        <w:t>00</w:t>
      </w:r>
    </w:p>
    <w:p w14:paraId="687052C3" w14:textId="2B369D99" w:rsidR="00617B35" w:rsidRDefault="00617B35" w:rsidP="00141D83">
      <w:pPr>
        <w:pStyle w:val="Indice"/>
      </w:pPr>
      <w:r>
        <w:t>Compresas de lodo (arcilla)</w:t>
      </w:r>
      <w:r>
        <w:tab/>
        <w:t>00</w:t>
      </w:r>
    </w:p>
    <w:p w14:paraId="6948D0DE" w14:textId="320A218C" w:rsidR="00617B35" w:rsidRDefault="00617B35" w:rsidP="00141D83">
      <w:pPr>
        <w:pStyle w:val="Indice"/>
      </w:pPr>
      <w:r>
        <w:t>Hipertermia (hidroterapia)</w:t>
      </w:r>
      <w:r>
        <w:tab/>
        <w:t>00</w:t>
      </w:r>
    </w:p>
    <w:p w14:paraId="49B5D0B9" w14:textId="1FA6127B" w:rsidR="00617B35" w:rsidRDefault="00617B35" w:rsidP="00141D83">
      <w:pPr>
        <w:pStyle w:val="Indice"/>
      </w:pPr>
      <w:r>
        <w:t>Tratamientos con oxigeno</w:t>
      </w:r>
      <w:r>
        <w:tab/>
        <w:t>00</w:t>
      </w:r>
    </w:p>
    <w:p w14:paraId="411FAD22" w14:textId="55E1A068" w:rsidR="00617B35" w:rsidRDefault="00617B35" w:rsidP="00141D83">
      <w:pPr>
        <w:pStyle w:val="Indice"/>
      </w:pPr>
      <w:r>
        <w:t>Reacción de rebote</w:t>
      </w:r>
      <w:r>
        <w:tab/>
        <w:t>00</w:t>
      </w:r>
    </w:p>
    <w:p w14:paraId="4BD3AC9E" w14:textId="7E417221" w:rsidR="00617B35" w:rsidRDefault="00617B35" w:rsidP="00141D83">
      <w:pPr>
        <w:pStyle w:val="Indice"/>
      </w:pPr>
      <w:r>
        <w:t>La triada</w:t>
      </w:r>
      <w:r>
        <w:tab/>
        <w:t>00</w:t>
      </w:r>
    </w:p>
    <w:p w14:paraId="2FC44FC1" w14:textId="03E0788E" w:rsidR="00617B35" w:rsidRDefault="00617B35" w:rsidP="00141D83">
      <w:pPr>
        <w:pStyle w:val="IndiceMAYUSCULAS"/>
      </w:pPr>
      <w:r>
        <w:t>Capítulo 16</w:t>
      </w:r>
    </w:p>
    <w:p w14:paraId="557D8653" w14:textId="0AD4C309" w:rsidR="00617B35" w:rsidRDefault="00617B35" w:rsidP="00141D83">
      <w:pPr>
        <w:pStyle w:val="Indice"/>
      </w:pPr>
      <w:r>
        <w:t>Comprensión de las reacciones curativas</w:t>
      </w:r>
      <w:r>
        <w:tab/>
        <w:t>00</w:t>
      </w:r>
    </w:p>
    <w:p w14:paraId="1F4AEE77" w14:textId="0EEE485D" w:rsidR="00617B35" w:rsidRDefault="00617B35" w:rsidP="00141D83">
      <w:pPr>
        <w:pStyle w:val="Indice"/>
      </w:pPr>
      <w:r>
        <w:t>¿Cómo reaccionan los pacientes a los estallidos</w:t>
      </w:r>
      <w:r>
        <w:tab/>
        <w:t>00</w:t>
      </w:r>
    </w:p>
    <w:p w14:paraId="665ADD2B" w14:textId="34895ADC" w:rsidR="00617B35" w:rsidRDefault="00617B35" w:rsidP="00141D83">
      <w:pPr>
        <w:pStyle w:val="Indice"/>
      </w:pPr>
      <w:r>
        <w:t>Nausea</w:t>
      </w:r>
      <w:r>
        <w:tab/>
        <w:t>00</w:t>
      </w:r>
    </w:p>
    <w:p w14:paraId="146F87BC" w14:textId="31EFC817" w:rsidR="00617B35" w:rsidRDefault="00617B35" w:rsidP="00141D83">
      <w:pPr>
        <w:pStyle w:val="Indice"/>
      </w:pPr>
      <w:r>
        <w:t>Dolor</w:t>
      </w:r>
      <w:r>
        <w:tab/>
        <w:t>00</w:t>
      </w:r>
    </w:p>
    <w:p w14:paraId="56DBDC24" w14:textId="1D40082D" w:rsidR="00617B35" w:rsidRDefault="00617B35" w:rsidP="00141D83">
      <w:pPr>
        <w:pStyle w:val="Indice"/>
      </w:pPr>
      <w:r>
        <w:t>Depresión</w:t>
      </w:r>
      <w:r>
        <w:tab/>
        <w:t>00</w:t>
      </w:r>
    </w:p>
    <w:p w14:paraId="3C86587A" w14:textId="1B799D3B" w:rsidR="00617B35" w:rsidRDefault="00617B35" w:rsidP="00141D83">
      <w:pPr>
        <w:pStyle w:val="Indice"/>
      </w:pPr>
      <w:r>
        <w:t>Dificultades con los enemas de café</w:t>
      </w:r>
      <w:r>
        <w:tab/>
        <w:t>00</w:t>
      </w:r>
    </w:p>
    <w:p w14:paraId="2391976F" w14:textId="368477B1" w:rsidR="00617B35" w:rsidRDefault="00617B35" w:rsidP="00141D83">
      <w:pPr>
        <w:pStyle w:val="Indice"/>
      </w:pPr>
      <w:r>
        <w:t>Fiebre</w:t>
      </w:r>
      <w:r>
        <w:tab/>
        <w:t>00</w:t>
      </w:r>
    </w:p>
    <w:p w14:paraId="12F09CF1" w14:textId="324BD558" w:rsidR="00617B35" w:rsidRDefault="00617B35" w:rsidP="00141D83">
      <w:pPr>
        <w:pStyle w:val="Indice"/>
      </w:pPr>
      <w:r>
        <w:t>En resumen</w:t>
      </w:r>
      <w:r>
        <w:tab/>
        <w:t>00</w:t>
      </w:r>
    </w:p>
    <w:p w14:paraId="22445C20" w14:textId="6FC9CCC3" w:rsidR="00617B35" w:rsidRDefault="00617B35" w:rsidP="00141D83">
      <w:pPr>
        <w:pStyle w:val="Indice"/>
      </w:pPr>
      <w:r>
        <w:t>Historias de casos</w:t>
      </w:r>
      <w:r>
        <w:tab/>
        <w:t>00</w:t>
      </w:r>
    </w:p>
    <w:p w14:paraId="2BC152B9" w14:textId="00E8CA5D" w:rsidR="00617B35" w:rsidRDefault="00617B35" w:rsidP="00141D83">
      <w:pPr>
        <w:pStyle w:val="IndiceMAYUSCULAS"/>
      </w:pPr>
      <w:r>
        <w:t>Capítulo 17</w:t>
      </w:r>
    </w:p>
    <w:p w14:paraId="7DA8125F" w14:textId="6909683D" w:rsidR="00617B35" w:rsidRDefault="00617B35" w:rsidP="00141D83">
      <w:pPr>
        <w:pStyle w:val="Indice"/>
      </w:pPr>
      <w:r>
        <w:t>La terapia completa</w:t>
      </w:r>
      <w:r>
        <w:tab/>
        <w:t>00</w:t>
      </w:r>
    </w:p>
    <w:p w14:paraId="28F0D67C" w14:textId="4E43D926" w:rsidR="00617B35" w:rsidRDefault="00617B35" w:rsidP="00141D83">
      <w:pPr>
        <w:pStyle w:val="Indice"/>
      </w:pPr>
      <w:r>
        <w:t>Tabla 17-1</w:t>
      </w:r>
      <w:r>
        <w:tab/>
        <w:t>00</w:t>
      </w:r>
    </w:p>
    <w:p w14:paraId="1BEE6A89" w14:textId="63F05F52" w:rsidR="00617B35" w:rsidRDefault="00617B35" w:rsidP="00141D83">
      <w:pPr>
        <w:pStyle w:val="Indice"/>
      </w:pPr>
      <w:r>
        <w:t>Tabla 17-2</w:t>
      </w:r>
      <w:r>
        <w:tab/>
        <w:t>00</w:t>
      </w:r>
    </w:p>
    <w:p w14:paraId="1785AF66" w14:textId="4120D779" w:rsidR="00617B35" w:rsidRDefault="00617B35" w:rsidP="00141D83">
      <w:pPr>
        <w:pStyle w:val="IndiceMAYUSCULAS"/>
      </w:pPr>
      <w:r>
        <w:t>capítulo 18</w:t>
      </w:r>
    </w:p>
    <w:p w14:paraId="23F71F0A" w14:textId="3FADDE85" w:rsidR="00617B35" w:rsidRDefault="00617B35" w:rsidP="00141D83">
      <w:pPr>
        <w:pStyle w:val="Indice"/>
      </w:pPr>
      <w:r>
        <w:t>Adaptación de la terapia a pacientes tratados previamente con quimioterapia y pacientes debilitados</w:t>
      </w:r>
      <w:r>
        <w:tab/>
        <w:t>00</w:t>
      </w:r>
    </w:p>
    <w:p w14:paraId="0C3E5C2D" w14:textId="408E5009" w:rsidR="00617B35" w:rsidRDefault="00617B35" w:rsidP="00141D83">
      <w:pPr>
        <w:pStyle w:val="Indice"/>
      </w:pPr>
      <w:r>
        <w:t>Tabla 18-1</w:t>
      </w:r>
      <w:r>
        <w:tab/>
        <w:t>00</w:t>
      </w:r>
    </w:p>
    <w:p w14:paraId="2EA12D15" w14:textId="57D52AEF" w:rsidR="00617B35" w:rsidRDefault="00617B35" w:rsidP="00141D83">
      <w:pPr>
        <w:pStyle w:val="IndiceMAYUSCULAS"/>
      </w:pPr>
      <w:r>
        <w:t>capítulo 19</w:t>
      </w:r>
    </w:p>
    <w:p w14:paraId="27DCF642" w14:textId="1229EEB5" w:rsidR="00617B35" w:rsidRDefault="00617B35" w:rsidP="00141D83">
      <w:pPr>
        <w:pStyle w:val="Indice"/>
      </w:pPr>
      <w:r>
        <w:t>La terapia Gerson para enfermedades no malignas</w:t>
      </w:r>
      <w:r>
        <w:tab/>
        <w:t>00</w:t>
      </w:r>
    </w:p>
    <w:p w14:paraId="6DB75909" w14:textId="32B8A978" w:rsidR="00617B35" w:rsidRDefault="00617B35" w:rsidP="00141D83">
      <w:pPr>
        <w:pStyle w:val="Indice"/>
      </w:pPr>
      <w:r>
        <w:t>Tabla 19-1</w:t>
      </w:r>
      <w:r>
        <w:tab/>
        <w:t>00</w:t>
      </w:r>
    </w:p>
    <w:p w14:paraId="714A1D82" w14:textId="6BB1A230" w:rsidR="00617B35" w:rsidRDefault="00617B35" w:rsidP="00141D83">
      <w:pPr>
        <w:pStyle w:val="IndiceMAYUSCULAS"/>
      </w:pPr>
      <w:r>
        <w:t>capítulo 20</w:t>
      </w:r>
    </w:p>
    <w:p w14:paraId="18A7F99F" w14:textId="0E87EEB8" w:rsidR="00617B35" w:rsidRDefault="00F10F8C" w:rsidP="00141D83">
      <w:pPr>
        <w:pStyle w:val="Indice"/>
      </w:pPr>
      <w:r>
        <w:t>Cosas para recordar</w:t>
      </w:r>
      <w:r>
        <w:tab/>
        <w:t>00</w:t>
      </w:r>
    </w:p>
    <w:p w14:paraId="0FDDBF65" w14:textId="06379123" w:rsidR="00F10F8C" w:rsidRDefault="00F10F8C" w:rsidP="00141D83">
      <w:pPr>
        <w:pStyle w:val="Indice"/>
      </w:pPr>
      <w:r>
        <w:t>Tratamiento ortodoxo de cáncer</w:t>
      </w:r>
      <w:r>
        <w:tab/>
        <w:t>00</w:t>
      </w:r>
    </w:p>
    <w:p w14:paraId="1CC78FE8" w14:textId="3889A89F" w:rsidR="00F10F8C" w:rsidRDefault="00F10F8C" w:rsidP="00141D83">
      <w:pPr>
        <w:pStyle w:val="Indice"/>
      </w:pPr>
      <w:r>
        <w:t>Cirugía</w:t>
      </w:r>
      <w:r>
        <w:tab/>
        <w:t>00</w:t>
      </w:r>
    </w:p>
    <w:p w14:paraId="1312B5A5" w14:textId="108C0EFD" w:rsidR="00F10F8C" w:rsidRDefault="00F10F8C" w:rsidP="00141D83">
      <w:pPr>
        <w:pStyle w:val="Indice"/>
      </w:pPr>
      <w:r>
        <w:t>Cirugía para diagnostico</w:t>
      </w:r>
      <w:r>
        <w:tab/>
        <w:t>00</w:t>
      </w:r>
    </w:p>
    <w:p w14:paraId="6827A97E" w14:textId="14A625FA" w:rsidR="00F10F8C" w:rsidRDefault="00F10F8C" w:rsidP="00141D83">
      <w:pPr>
        <w:pStyle w:val="Indice"/>
      </w:pPr>
      <w:r>
        <w:t>Radiación</w:t>
      </w:r>
      <w:r>
        <w:tab/>
        <w:t>00</w:t>
      </w:r>
    </w:p>
    <w:p w14:paraId="450BA39D" w14:textId="6C085C15" w:rsidR="00F10F8C" w:rsidRDefault="00F10F8C" w:rsidP="00141D83">
      <w:pPr>
        <w:pStyle w:val="Indice"/>
      </w:pPr>
      <w:r>
        <w:t>Quimioterapia</w:t>
      </w:r>
      <w:r>
        <w:tab/>
        <w:t>00</w:t>
      </w:r>
    </w:p>
    <w:p w14:paraId="17C18EC3" w14:textId="6DE4A6A7" w:rsidR="00F10F8C" w:rsidRDefault="00F10F8C" w:rsidP="00141D83">
      <w:pPr>
        <w:pStyle w:val="Indice"/>
      </w:pPr>
      <w:r>
        <w:t>Implantes de seno</w:t>
      </w:r>
      <w:r>
        <w:tab/>
        <w:t>00</w:t>
      </w:r>
    </w:p>
    <w:p w14:paraId="77DA3998" w14:textId="7142B83D" w:rsidR="00F10F8C" w:rsidRDefault="00F10F8C" w:rsidP="00141D83">
      <w:pPr>
        <w:pStyle w:val="Indice"/>
      </w:pPr>
      <w:r>
        <w:t>La ayuda en casa</w:t>
      </w:r>
      <w:r>
        <w:tab/>
        <w:t>00</w:t>
      </w:r>
    </w:p>
    <w:p w14:paraId="36A3A895" w14:textId="4E840BF5" w:rsidR="00F10F8C" w:rsidRDefault="00F10F8C" w:rsidP="00141D83">
      <w:pPr>
        <w:pStyle w:val="Indice"/>
      </w:pPr>
      <w:r>
        <w:t>El problema con el sol</w:t>
      </w:r>
      <w:r>
        <w:tab/>
        <w:t>00</w:t>
      </w:r>
    </w:p>
    <w:p w14:paraId="3ACB9204" w14:textId="690770D2" w:rsidR="00F10F8C" w:rsidRDefault="00F10F8C" w:rsidP="00141D83">
      <w:pPr>
        <w:pStyle w:val="Indice"/>
      </w:pPr>
      <w:r>
        <w:t>Terapias complementarias</w:t>
      </w:r>
      <w:r>
        <w:tab/>
        <w:t>00</w:t>
      </w:r>
    </w:p>
    <w:p w14:paraId="38276C7D" w14:textId="76827646" w:rsidR="00F10F8C" w:rsidRDefault="00F10F8C" w:rsidP="00141D83">
      <w:pPr>
        <w:pStyle w:val="Indice"/>
      </w:pPr>
      <w:r>
        <w:t>Reflexología o terapia de zona</w:t>
      </w:r>
      <w:r>
        <w:tab/>
        <w:t>00</w:t>
      </w:r>
    </w:p>
    <w:p w14:paraId="06004C93" w14:textId="4E14D3E9" w:rsidR="00F10F8C" w:rsidRDefault="00F10F8C" w:rsidP="00141D83">
      <w:pPr>
        <w:pStyle w:val="Indice"/>
      </w:pPr>
      <w:r>
        <w:t>Reiki</w:t>
      </w:r>
      <w:r>
        <w:tab/>
        <w:t>00</w:t>
      </w:r>
    </w:p>
    <w:p w14:paraId="101282B7" w14:textId="56B7F0FE" w:rsidR="00F10F8C" w:rsidRDefault="00F10F8C" w:rsidP="00141D83">
      <w:pPr>
        <w:pStyle w:val="Indice"/>
      </w:pPr>
      <w:r>
        <w:t>Acupuntura</w:t>
      </w:r>
      <w:r>
        <w:tab/>
        <w:t>00</w:t>
      </w:r>
    </w:p>
    <w:p w14:paraId="69A51278" w14:textId="5DF8FC98" w:rsidR="00F10F8C" w:rsidRDefault="00F10F8C" w:rsidP="00141D83">
      <w:pPr>
        <w:pStyle w:val="Indice"/>
      </w:pPr>
      <w:r>
        <w:t>Yoga</w:t>
      </w:r>
      <w:r>
        <w:tab/>
        <w:t>00</w:t>
      </w:r>
    </w:p>
    <w:p w14:paraId="33FF433D" w14:textId="6FBF3EBD" w:rsidR="00F10F8C" w:rsidRDefault="00F10F8C" w:rsidP="00141D83">
      <w:pPr>
        <w:pStyle w:val="Indice"/>
      </w:pPr>
      <w:r>
        <w:t>El mensaje</w:t>
      </w:r>
      <w:r>
        <w:tab/>
        <w:t>00</w:t>
      </w:r>
    </w:p>
    <w:p w14:paraId="16D6CD1A" w14:textId="2B2EAAE3" w:rsidR="00F10F8C" w:rsidRDefault="00F10F8C" w:rsidP="00141D83">
      <w:pPr>
        <w:pStyle w:val="IndiceMAYUSCULAS"/>
      </w:pPr>
      <w:r>
        <w:t>Capítulo 21</w:t>
      </w:r>
    </w:p>
    <w:p w14:paraId="385E90B8" w14:textId="762428EE" w:rsidR="00F10F8C" w:rsidRDefault="00F10F8C" w:rsidP="00141D83">
      <w:pPr>
        <w:pStyle w:val="Indice"/>
      </w:pPr>
      <w:r>
        <w:t>Cuidado: peligros delante</w:t>
      </w:r>
      <w:r>
        <w:tab/>
        <w:t>00</w:t>
      </w:r>
    </w:p>
    <w:p w14:paraId="64431E35" w14:textId="7EBE6801" w:rsidR="00F10F8C" w:rsidRDefault="00F10F8C" w:rsidP="00141D83">
      <w:pPr>
        <w:pStyle w:val="Indice"/>
      </w:pPr>
      <w:r>
        <w:t>Guarda tu energía</w:t>
      </w:r>
      <w:r>
        <w:tab/>
        <w:t>00</w:t>
      </w:r>
    </w:p>
    <w:p w14:paraId="69A8EEF0" w14:textId="0C63BA60" w:rsidR="00F10F8C" w:rsidRDefault="00F10F8C" w:rsidP="00141D83">
      <w:pPr>
        <w:pStyle w:val="Indice"/>
      </w:pPr>
      <w:r>
        <w:t>Doblando las reglas</w:t>
      </w:r>
      <w:r>
        <w:tab/>
        <w:t>00</w:t>
      </w:r>
    </w:p>
    <w:p w14:paraId="68F1AC05" w14:textId="1F4879DE" w:rsidR="00F10F8C" w:rsidRDefault="00F10F8C" w:rsidP="00141D83">
      <w:pPr>
        <w:pStyle w:val="Indice"/>
      </w:pPr>
      <w:r>
        <w:t>Ser firme con los amigos</w:t>
      </w:r>
      <w:r>
        <w:tab/>
        <w:t>00</w:t>
      </w:r>
    </w:p>
    <w:p w14:paraId="3A77ED93" w14:textId="35FBC09A" w:rsidR="00F10F8C" w:rsidRDefault="00F10F8C" w:rsidP="00141D83">
      <w:pPr>
        <w:pStyle w:val="Indice"/>
      </w:pPr>
      <w:r>
        <w:t>Ser firme con los médicos amistoso</w:t>
      </w:r>
      <w:r>
        <w:tab/>
        <w:t>00</w:t>
      </w:r>
    </w:p>
    <w:p w14:paraId="1618A180" w14:textId="42C09678" w:rsidR="00F10F8C" w:rsidRDefault="00F10F8C" w:rsidP="00141D83">
      <w:pPr>
        <w:pStyle w:val="Indice"/>
      </w:pPr>
      <w:r>
        <w:t>Estallidos y cambios de ánimo</w:t>
      </w:r>
      <w:r>
        <w:tab/>
        <w:t>00</w:t>
      </w:r>
    </w:p>
    <w:p w14:paraId="71596051" w14:textId="0FFDE515" w:rsidR="00F10F8C" w:rsidRDefault="00F10F8C" w:rsidP="00141D83">
      <w:pPr>
        <w:pStyle w:val="Indice"/>
      </w:pPr>
      <w:r>
        <w:t>Alerta de agua</w:t>
      </w:r>
      <w:r>
        <w:tab/>
        <w:t>00</w:t>
      </w:r>
    </w:p>
    <w:p w14:paraId="1A4A08C2" w14:textId="1A181F01" w:rsidR="00F10F8C" w:rsidRDefault="00F10F8C" w:rsidP="00141D83">
      <w:pPr>
        <w:pStyle w:val="Indice"/>
      </w:pPr>
      <w:r>
        <w:t>Cuida lo que lees</w:t>
      </w:r>
      <w:r>
        <w:tab/>
        <w:t>00</w:t>
      </w:r>
    </w:p>
    <w:p w14:paraId="2A6A162C" w14:textId="1E0BEEF7" w:rsidR="00F10F8C" w:rsidRDefault="00F10F8C" w:rsidP="00141D83">
      <w:pPr>
        <w:pStyle w:val="Indice"/>
      </w:pPr>
      <w:r>
        <w:t>Tomando atajos</w:t>
      </w:r>
      <w:r>
        <w:tab/>
        <w:t>00</w:t>
      </w:r>
    </w:p>
    <w:p w14:paraId="4ADB3154" w14:textId="14F6662F" w:rsidR="00F10F8C" w:rsidRDefault="00F10F8C" w:rsidP="00141D83">
      <w:pPr>
        <w:pStyle w:val="Indice"/>
      </w:pPr>
      <w:r>
        <w:t>Posdata</w:t>
      </w:r>
    </w:p>
    <w:p w14:paraId="4BBAD5D7" w14:textId="21732E48" w:rsidR="00F10F8C" w:rsidRDefault="00F10F8C" w:rsidP="00141D83">
      <w:pPr>
        <w:pStyle w:val="IndiceMAYUSCULAS"/>
      </w:pPr>
      <w:r>
        <w:t>capítulo 22</w:t>
      </w:r>
    </w:p>
    <w:p w14:paraId="0CA3EB05" w14:textId="321273C5" w:rsidR="00F10F8C" w:rsidRDefault="00F10F8C" w:rsidP="00141D83">
      <w:pPr>
        <w:pStyle w:val="Indice"/>
      </w:pPr>
      <w:r>
        <w:t>Preguntas frecuentes</w:t>
      </w:r>
      <w:r>
        <w:tab/>
        <w:t>00</w:t>
      </w:r>
    </w:p>
    <w:p w14:paraId="08F01600" w14:textId="6A443C05" w:rsidR="00F10F8C" w:rsidRDefault="00F10F8C" w:rsidP="00141D83">
      <w:pPr>
        <w:pStyle w:val="IndiceMAYUSCULAS"/>
      </w:pPr>
      <w:r>
        <w:t>capítulo 23</w:t>
      </w:r>
    </w:p>
    <w:p w14:paraId="56BF74CA" w14:textId="2E38BD88" w:rsidR="00F10F8C" w:rsidRDefault="00F10F8C" w:rsidP="00141D83">
      <w:pPr>
        <w:pStyle w:val="Indice"/>
      </w:pPr>
      <w:r>
        <w:t>La vida después de Gerson</w:t>
      </w:r>
      <w:r>
        <w:tab/>
        <w:t>00</w:t>
      </w:r>
    </w:p>
    <w:p w14:paraId="51CBDCFA" w14:textId="42C646C9" w:rsidR="00F10F8C" w:rsidRDefault="00F10F8C" w:rsidP="00141D83">
      <w:pPr>
        <w:pStyle w:val="Indice"/>
      </w:pPr>
      <w:r>
        <w:t>Comiendo sabiamente</w:t>
      </w:r>
      <w:r>
        <w:tab/>
        <w:t>00</w:t>
      </w:r>
    </w:p>
    <w:p w14:paraId="4B965506" w14:textId="47A75F46" w:rsidR="00F10F8C" w:rsidRDefault="00F10F8C" w:rsidP="00141D83">
      <w:pPr>
        <w:pStyle w:val="Indice"/>
      </w:pPr>
      <w:r>
        <w:t>El arte del mantenimiento</w:t>
      </w:r>
      <w:r>
        <w:tab/>
        <w:t>00</w:t>
      </w:r>
    </w:p>
    <w:p w14:paraId="7AFED1A6" w14:textId="216C75EC" w:rsidR="00F10F8C" w:rsidRDefault="00F10F8C" w:rsidP="00141D83">
      <w:pPr>
        <w:pStyle w:val="Indice"/>
      </w:pPr>
      <w:r>
        <w:t>Parte III</w:t>
      </w:r>
      <w:r>
        <w:tab/>
        <w:t>00</w:t>
      </w:r>
    </w:p>
    <w:p w14:paraId="58F49162" w14:textId="666CA4C7" w:rsidR="00F10F8C" w:rsidRDefault="00F10F8C" w:rsidP="00141D83">
      <w:pPr>
        <w:pStyle w:val="Indice"/>
      </w:pPr>
      <w:r>
        <w:t>Extras esenciales</w:t>
      </w:r>
      <w:r>
        <w:tab/>
        <w:t>00</w:t>
      </w:r>
    </w:p>
    <w:p w14:paraId="70FA57F5" w14:textId="0F4A33BA" w:rsidR="00F10F8C" w:rsidRDefault="00F10F8C" w:rsidP="00141D83">
      <w:pPr>
        <w:pStyle w:val="IndiceMAYUSCULAS"/>
      </w:pPr>
      <w:r>
        <w:t>capítulo 24</w:t>
      </w:r>
    </w:p>
    <w:p w14:paraId="2CAF1208" w14:textId="6C1E12EF" w:rsidR="00F10F8C" w:rsidRDefault="00F10F8C" w:rsidP="00141D83">
      <w:pPr>
        <w:pStyle w:val="Indice"/>
      </w:pPr>
      <w:r>
        <w:t>Apoyo psicológico para el paciente Gerson</w:t>
      </w:r>
      <w:r>
        <w:tab/>
        <w:t>00</w:t>
      </w:r>
    </w:p>
    <w:p w14:paraId="58C9564E" w14:textId="14948DE3" w:rsidR="00F10F8C" w:rsidRDefault="00F10F8C" w:rsidP="00141D83">
      <w:pPr>
        <w:pStyle w:val="Indice"/>
      </w:pPr>
      <w:r>
        <w:t>El miedo es el enemigo</w:t>
      </w:r>
      <w:r>
        <w:tab/>
        <w:t>00</w:t>
      </w:r>
    </w:p>
    <w:p w14:paraId="2213F630" w14:textId="6953EC96" w:rsidR="00F10F8C" w:rsidRDefault="00F10F8C" w:rsidP="00141D83">
      <w:pPr>
        <w:pStyle w:val="Indice"/>
      </w:pPr>
      <w:r>
        <w:t>El papel del estrés</w:t>
      </w:r>
      <w:r>
        <w:tab/>
        <w:t>00</w:t>
      </w:r>
    </w:p>
    <w:p w14:paraId="735BC45C" w14:textId="2BE88CD9" w:rsidR="00F10F8C" w:rsidRDefault="00F10F8C" w:rsidP="00141D83">
      <w:pPr>
        <w:pStyle w:val="Indice"/>
      </w:pPr>
      <w:r>
        <w:t>Primeros el auxilio para la mente</w:t>
      </w:r>
      <w:r>
        <w:tab/>
        <w:t>00</w:t>
      </w:r>
    </w:p>
    <w:p w14:paraId="13703AE6" w14:textId="2032CC7F" w:rsidR="00F10F8C" w:rsidRDefault="00F10F8C" w:rsidP="00141D83">
      <w:pPr>
        <w:pStyle w:val="Indice"/>
      </w:pPr>
      <w:r>
        <w:t>Librando el primer obstáculo</w:t>
      </w:r>
      <w:r>
        <w:tab/>
        <w:t>00</w:t>
      </w:r>
    </w:p>
    <w:p w14:paraId="57DBF25C" w14:textId="64F0BD43" w:rsidR="00F10F8C" w:rsidRDefault="00F10F8C" w:rsidP="00141D83">
      <w:pPr>
        <w:pStyle w:val="Indice"/>
      </w:pPr>
      <w:r>
        <w:t>La ayuda viene del cuerpo</w:t>
      </w:r>
      <w:r>
        <w:tab/>
        <w:t>00</w:t>
      </w:r>
    </w:p>
    <w:p w14:paraId="0299A011" w14:textId="4EE072D6" w:rsidR="00F10F8C" w:rsidRDefault="00F10F8C" w:rsidP="00141D83">
      <w:pPr>
        <w:pStyle w:val="Indice"/>
      </w:pPr>
      <w:r>
        <w:t>Problema en el camino</w:t>
      </w:r>
      <w:r>
        <w:tab/>
        <w:t>00</w:t>
      </w:r>
    </w:p>
    <w:p w14:paraId="13A2573C" w14:textId="36B2A58D" w:rsidR="00F10F8C" w:rsidRDefault="00F10F8C" w:rsidP="00141D83">
      <w:pPr>
        <w:pStyle w:val="IndiceMAYUSCULAS"/>
      </w:pPr>
      <w:r>
        <w:t>capítulo 25</w:t>
      </w:r>
    </w:p>
    <w:p w14:paraId="7E85D9C7" w14:textId="54F855C9" w:rsidR="00F10F8C" w:rsidRDefault="00F10F8C" w:rsidP="00141D83">
      <w:pPr>
        <w:pStyle w:val="Indice"/>
      </w:pPr>
      <w:r>
        <w:t>Superación del estrés y la tensión</w:t>
      </w:r>
      <w:r>
        <w:tab/>
        <w:t>00</w:t>
      </w:r>
    </w:p>
    <w:p w14:paraId="55FFDBBB" w14:textId="535E0E0D" w:rsidR="00F10F8C" w:rsidRDefault="00F10F8C" w:rsidP="00141D83">
      <w:pPr>
        <w:pStyle w:val="Indice"/>
      </w:pPr>
      <w:r>
        <w:t>Mentalizar el cuerpo</w:t>
      </w:r>
      <w:r>
        <w:tab/>
        <w:t>00</w:t>
      </w:r>
    </w:p>
    <w:p w14:paraId="5A4DDAC5" w14:textId="412974A9" w:rsidR="00F10F8C" w:rsidRDefault="00F10F8C" w:rsidP="00141D83">
      <w:pPr>
        <w:pStyle w:val="Indice"/>
      </w:pPr>
      <w:r>
        <w:t>Materia de la mente</w:t>
      </w:r>
      <w:r>
        <w:tab/>
        <w:t>00</w:t>
      </w:r>
    </w:p>
    <w:p w14:paraId="6E6D41A5" w14:textId="205F355B" w:rsidR="00F10F8C" w:rsidRDefault="00F10F8C" w:rsidP="00141D83">
      <w:pPr>
        <w:pStyle w:val="IndiceMAYUSCULAS"/>
      </w:pPr>
      <w:r>
        <w:t>capítulo 26</w:t>
      </w:r>
    </w:p>
    <w:p w14:paraId="7F8EA9E3" w14:textId="5AF0131F" w:rsidR="00F10F8C" w:rsidRDefault="00F10F8C" w:rsidP="00141D83">
      <w:pPr>
        <w:pStyle w:val="Indice"/>
      </w:pPr>
      <w:r>
        <w:t>Pruebas de laboratorio (explicadas)</w:t>
      </w:r>
      <w:r>
        <w:tab/>
        <w:t>00</w:t>
      </w:r>
    </w:p>
    <w:p w14:paraId="471A6D98" w14:textId="5349EA98" w:rsidR="00F10F8C" w:rsidRDefault="00F10F8C" w:rsidP="00141D83">
      <w:pPr>
        <w:pStyle w:val="Indice"/>
      </w:pPr>
      <w:r>
        <w:t>El calcio sérico, prueba de laboratorio</w:t>
      </w:r>
      <w:r>
        <w:tab/>
        <w:t>00</w:t>
      </w:r>
    </w:p>
    <w:p w14:paraId="55B9A275" w14:textId="1F5633B9" w:rsidR="00F10F8C" w:rsidRDefault="00F10F8C" w:rsidP="00141D83">
      <w:pPr>
        <w:pStyle w:val="Indice"/>
      </w:pPr>
      <w:r>
        <w:t>Fosfato sérico, prueba de laboratorio</w:t>
      </w:r>
      <w:r>
        <w:tab/>
        <w:t>00</w:t>
      </w:r>
    </w:p>
    <w:p w14:paraId="490AF781" w14:textId="7C8FFF97" w:rsidR="00F10F8C" w:rsidRDefault="00F10F8C" w:rsidP="00141D83">
      <w:pPr>
        <w:pStyle w:val="Indice"/>
      </w:pPr>
      <w:r>
        <w:t>Determinación de potasio en sangre, prueba de laboratorio</w:t>
      </w:r>
      <w:r>
        <w:tab/>
        <w:t>00</w:t>
      </w:r>
    </w:p>
    <w:p w14:paraId="3B4D4E19" w14:textId="4BCE5B0B" w:rsidR="00F10F8C" w:rsidRDefault="00700DA7" w:rsidP="00141D83">
      <w:pPr>
        <w:pStyle w:val="Indice"/>
      </w:pPr>
      <w:r>
        <w:t>Cloruro sérico, prueba de laboratorio</w:t>
      </w:r>
      <w:r>
        <w:tab/>
        <w:t>00</w:t>
      </w:r>
    </w:p>
    <w:p w14:paraId="468797E7" w14:textId="49D2F044" w:rsidR="00700DA7" w:rsidRDefault="00700DA7" w:rsidP="00141D83">
      <w:pPr>
        <w:pStyle w:val="Indice"/>
      </w:pPr>
      <w:r>
        <w:t>Dehiroginosa, prueba de laboratorio</w:t>
      </w:r>
      <w:r>
        <w:tab/>
        <w:t>00</w:t>
      </w:r>
    </w:p>
    <w:p w14:paraId="3C58475B" w14:textId="1CB7BAD0" w:rsidR="00700DA7" w:rsidRDefault="00700DA7" w:rsidP="00141D83">
      <w:pPr>
        <w:pStyle w:val="Indice"/>
        <w:rPr>
          <w:lang w:val="pt-BR"/>
        </w:rPr>
      </w:pPr>
      <w:r w:rsidRPr="00700DA7">
        <w:rPr>
          <w:lang w:val="pt-BR"/>
        </w:rPr>
        <w:t>Aparato transaminasa/cero transaminasa oxalacética, a</w:t>
      </w:r>
      <w:r>
        <w:rPr>
          <w:lang w:val="pt-BR"/>
        </w:rPr>
        <w:t>st/sgot</w:t>
      </w:r>
      <w:r>
        <w:rPr>
          <w:lang w:val="pt-BR"/>
        </w:rPr>
        <w:tab/>
        <w:t>00</w:t>
      </w:r>
    </w:p>
    <w:p w14:paraId="4F866EDD" w14:textId="2C03A805" w:rsidR="00700DA7" w:rsidRPr="00CB0758" w:rsidRDefault="00700DA7" w:rsidP="00141D83">
      <w:pPr>
        <w:pStyle w:val="Indice"/>
        <w:rPr>
          <w:lang w:val="pt-BR"/>
        </w:rPr>
      </w:pPr>
      <w:r w:rsidRPr="00CB0758">
        <w:rPr>
          <w:lang w:val="pt-BR"/>
        </w:rPr>
        <w:t>Bilirrubina sérica, prueba de laboratorio</w:t>
      </w:r>
      <w:r w:rsidRPr="00CB0758">
        <w:rPr>
          <w:lang w:val="pt-BR"/>
        </w:rPr>
        <w:tab/>
        <w:t>00</w:t>
      </w:r>
    </w:p>
    <w:p w14:paraId="2351858F" w14:textId="5FC41977" w:rsidR="00700DA7" w:rsidRPr="00CB0758" w:rsidRDefault="00700DA7" w:rsidP="00141D83">
      <w:pPr>
        <w:pStyle w:val="Indice"/>
        <w:rPr>
          <w:lang w:val="pt-BR"/>
        </w:rPr>
      </w:pPr>
      <w:r w:rsidRPr="00CB0758">
        <w:rPr>
          <w:lang w:val="pt-BR"/>
        </w:rPr>
        <w:t>Gama-glutamyl transpeptidasa</w:t>
      </w:r>
      <w:r w:rsidRPr="00CB0758">
        <w:rPr>
          <w:lang w:val="pt-BR"/>
        </w:rPr>
        <w:tab/>
        <w:t>00</w:t>
      </w:r>
    </w:p>
    <w:p w14:paraId="0111CBB7" w14:textId="576BD328" w:rsidR="00700DA7" w:rsidRPr="00CB0758" w:rsidRDefault="00700DA7" w:rsidP="00141D83">
      <w:pPr>
        <w:pStyle w:val="Indice"/>
        <w:rPr>
          <w:lang w:val="pt-BR"/>
        </w:rPr>
      </w:pPr>
      <w:r w:rsidRPr="00CB0758">
        <w:rPr>
          <w:lang w:val="pt-BR"/>
        </w:rPr>
        <w:t>Fosfatasa ácida</w:t>
      </w:r>
      <w:r w:rsidRPr="00CB0758">
        <w:rPr>
          <w:lang w:val="pt-BR"/>
        </w:rPr>
        <w:tab/>
        <w:t>00</w:t>
      </w:r>
    </w:p>
    <w:p w14:paraId="5E908956" w14:textId="500C6943" w:rsidR="00700DA7" w:rsidRPr="00CB0758" w:rsidRDefault="00700DA7" w:rsidP="00141D83">
      <w:pPr>
        <w:pStyle w:val="Indice"/>
        <w:rPr>
          <w:lang w:val="pt-BR"/>
        </w:rPr>
      </w:pPr>
      <w:r w:rsidRPr="00CB0758">
        <w:rPr>
          <w:lang w:val="pt-BR"/>
        </w:rPr>
        <w:t>Fosfatasa alcalina</w:t>
      </w:r>
      <w:r w:rsidRPr="00CB0758">
        <w:rPr>
          <w:lang w:val="pt-BR"/>
        </w:rPr>
        <w:tab/>
        <w:t>00</w:t>
      </w:r>
    </w:p>
    <w:p w14:paraId="072F0908" w14:textId="0E311EB3" w:rsidR="00700DA7" w:rsidRDefault="00700DA7" w:rsidP="00141D83">
      <w:pPr>
        <w:pStyle w:val="Indice"/>
        <w:rPr>
          <w:lang w:val="pt-BR"/>
        </w:rPr>
      </w:pPr>
      <w:r w:rsidRPr="00700DA7">
        <w:rPr>
          <w:lang w:val="pt-BR"/>
        </w:rPr>
        <w:t>Alanina transaminasa (alt) transaminasa glutámica p</w:t>
      </w:r>
      <w:r>
        <w:rPr>
          <w:lang w:val="pt-BR"/>
        </w:rPr>
        <w:t>irúvica (sgpv)</w:t>
      </w:r>
      <w:r>
        <w:rPr>
          <w:lang w:val="pt-BR"/>
        </w:rPr>
        <w:tab/>
        <w:t>00</w:t>
      </w:r>
    </w:p>
    <w:p w14:paraId="0D73756C" w14:textId="1F57A2A8" w:rsidR="00700DA7" w:rsidRPr="00CB0758" w:rsidRDefault="00700DA7" w:rsidP="00141D83">
      <w:pPr>
        <w:pStyle w:val="Indice"/>
      </w:pPr>
      <w:r w:rsidRPr="00CB0758">
        <w:t>Colesterol total</w:t>
      </w:r>
      <w:r w:rsidRPr="00CB0758">
        <w:tab/>
        <w:t>00</w:t>
      </w:r>
    </w:p>
    <w:p w14:paraId="0007C05B" w14:textId="6AF59C4C" w:rsidR="00700DA7" w:rsidRDefault="00700DA7" w:rsidP="00141D83">
      <w:pPr>
        <w:pStyle w:val="Indice"/>
      </w:pPr>
      <w:r w:rsidRPr="00700DA7">
        <w:t>Lipoproteinas/colesterol y sus fracciones</w:t>
      </w:r>
      <w:r w:rsidRPr="00700DA7">
        <w:tab/>
        <w:t>0</w:t>
      </w:r>
      <w:r>
        <w:t>0</w:t>
      </w:r>
    </w:p>
    <w:p w14:paraId="6B7A12CE" w14:textId="68A431A7" w:rsidR="00700DA7" w:rsidRDefault="00CB0758" w:rsidP="00141D83">
      <w:pPr>
        <w:pStyle w:val="Indice"/>
      </w:pPr>
      <w:r>
        <w:t>Triglicéridos séricos</w:t>
      </w:r>
      <w:r>
        <w:tab/>
        <w:t>00</w:t>
      </w:r>
    </w:p>
    <w:p w14:paraId="79DF20F7" w14:textId="59BACB42" w:rsidR="00CB0758" w:rsidRDefault="00CB0758" w:rsidP="00141D83">
      <w:pPr>
        <w:pStyle w:val="Indice"/>
      </w:pPr>
      <w:r>
        <w:t>Cuadro 26-1 Cifras normales de triglicéridos</w:t>
      </w:r>
      <w:r>
        <w:tab/>
        <w:t>00</w:t>
      </w:r>
    </w:p>
    <w:p w14:paraId="6E1479BE" w14:textId="282E7E54" w:rsidR="00CB0758" w:rsidRDefault="00CB0758" w:rsidP="00141D83">
      <w:pPr>
        <w:pStyle w:val="Indice"/>
      </w:pPr>
      <w:r>
        <w:t>Electroforesis de las proteínas séricas</w:t>
      </w:r>
      <w:r>
        <w:tab/>
        <w:t>00</w:t>
      </w:r>
    </w:p>
    <w:p w14:paraId="1AB136CF" w14:textId="3E8BCE70" w:rsidR="00CB0758" w:rsidRDefault="00CB0758" w:rsidP="00141D83">
      <w:pPr>
        <w:pStyle w:val="Indice"/>
      </w:pPr>
      <w:r>
        <w:t>Cuadro 26-2 Suero sanguíneo normal de las proteínas</w:t>
      </w:r>
      <w:r>
        <w:tab/>
        <w:t>00</w:t>
      </w:r>
    </w:p>
    <w:p w14:paraId="147B742F" w14:textId="0A91DB5C" w:rsidR="00CB0758" w:rsidRDefault="00CB0758" w:rsidP="00141D83">
      <w:pPr>
        <w:pStyle w:val="Indice"/>
      </w:pPr>
      <w:r>
        <w:t>Prueba de laboratorio</w:t>
      </w:r>
      <w:r>
        <w:tab/>
        <w:t>00</w:t>
      </w:r>
    </w:p>
    <w:p w14:paraId="18990528" w14:textId="2C962EED" w:rsidR="00CB0758" w:rsidRDefault="00CB0758" w:rsidP="00141D83">
      <w:pPr>
        <w:pStyle w:val="Indice"/>
      </w:pPr>
      <w:r>
        <w:t>Urea nitrogenada en sangre (bun) prueba de laboratorio</w:t>
      </w:r>
      <w:r>
        <w:tab/>
        <w:t>00</w:t>
      </w:r>
    </w:p>
    <w:p w14:paraId="18930AA6" w14:textId="728808AD" w:rsidR="00CB0758" w:rsidRDefault="00CB0758" w:rsidP="00141D83">
      <w:pPr>
        <w:pStyle w:val="Indice"/>
      </w:pPr>
      <w:r>
        <w:t>Creatina sérica, como prueba de laboratorio</w:t>
      </w:r>
      <w:r>
        <w:tab/>
        <w:t>00</w:t>
      </w:r>
    </w:p>
    <w:p w14:paraId="491F242F" w14:textId="77777777" w:rsidR="00CB0758" w:rsidRDefault="00CB0758" w:rsidP="00141D83">
      <w:pPr>
        <w:pStyle w:val="Indice"/>
      </w:pPr>
      <w:r>
        <w:t>Ácido úrico, como prueba de laboratorio</w:t>
      </w:r>
      <w:r>
        <w:tab/>
        <w:t>00</w:t>
      </w:r>
    </w:p>
    <w:p w14:paraId="67C1BC52" w14:textId="79EEF890" w:rsidR="00CB0758" w:rsidRDefault="00CB0758" w:rsidP="00141D83">
      <w:pPr>
        <w:pStyle w:val="Indice"/>
      </w:pPr>
      <w:r>
        <w:t>Glucosa, glucosa en ayunas, como prueba de laboratorio</w:t>
      </w:r>
      <w:r>
        <w:tab/>
        <w:t>00</w:t>
      </w:r>
    </w:p>
    <w:p w14:paraId="3A644664" w14:textId="2322053B" w:rsidR="00CB0758" w:rsidRDefault="00CB0758" w:rsidP="00141D83">
      <w:pPr>
        <w:pStyle w:val="Indice"/>
      </w:pPr>
      <w:r>
        <w:t>Hierro sérico y capacidad total de fijación de hierro (tibc)</w:t>
      </w:r>
      <w:r>
        <w:tab/>
        <w:t>00</w:t>
      </w:r>
    </w:p>
    <w:p w14:paraId="6B2F778E" w14:textId="66570C03" w:rsidR="00CB0758" w:rsidRDefault="00CB0758" w:rsidP="00141D83">
      <w:pPr>
        <w:pStyle w:val="Indice"/>
      </w:pPr>
      <w:r>
        <w:t>Cuadro 26-3 Hierro sérico normal</w:t>
      </w:r>
      <w:r>
        <w:tab/>
        <w:t>00</w:t>
      </w:r>
    </w:p>
    <w:p w14:paraId="3474C986" w14:textId="020C9B21" w:rsidR="00CB0758" w:rsidRDefault="00CB0758" w:rsidP="00141D83">
      <w:pPr>
        <w:pStyle w:val="Indice"/>
      </w:pPr>
      <w:r>
        <w:t>Formula roja y recuento de eritrocitos</w:t>
      </w:r>
      <w:r>
        <w:tab/>
        <w:t>00</w:t>
      </w:r>
    </w:p>
    <w:p w14:paraId="38A7E82D" w14:textId="647B373A" w:rsidR="00CB0758" w:rsidRDefault="00CB0758" w:rsidP="00141D83">
      <w:pPr>
        <w:pStyle w:val="Indice"/>
      </w:pPr>
      <w:r>
        <w:t>Cuadro 26-4 Valores normales de hemoglobina</w:t>
      </w:r>
      <w:r>
        <w:tab/>
        <w:t>00</w:t>
      </w:r>
    </w:p>
    <w:p w14:paraId="6602AA2C" w14:textId="39D93D83" w:rsidR="00CB0758" w:rsidRDefault="00CB0758" w:rsidP="00141D83">
      <w:pPr>
        <w:pStyle w:val="Indice"/>
      </w:pPr>
      <w:r>
        <w:t>Hematocrito, como prueba de laboratorio</w:t>
      </w:r>
      <w:r>
        <w:tab/>
        <w:t>00</w:t>
      </w:r>
    </w:p>
    <w:p w14:paraId="71BA36F9" w14:textId="4304F3AD" w:rsidR="00CB0758" w:rsidRDefault="00CB0758" w:rsidP="00141D83">
      <w:pPr>
        <w:pStyle w:val="Indice"/>
      </w:pPr>
      <w:r>
        <w:t>Índices eritrocitarios, como prueba de laboratorio</w:t>
      </w:r>
      <w:r>
        <w:tab/>
        <w:t>00</w:t>
      </w:r>
    </w:p>
    <w:p w14:paraId="30050572" w14:textId="427AA5BD" w:rsidR="00CB0758" w:rsidRDefault="00CB0758" w:rsidP="00141D83">
      <w:pPr>
        <w:pStyle w:val="Indice"/>
      </w:pPr>
      <w:r>
        <w:t>Sedimentación globular eritrocitaria</w:t>
      </w:r>
      <w:r>
        <w:tab/>
        <w:t>00</w:t>
      </w:r>
    </w:p>
    <w:p w14:paraId="0222F77C" w14:textId="73D9926C" w:rsidR="00CB0758" w:rsidRDefault="00CB0758" w:rsidP="00141D83">
      <w:pPr>
        <w:pStyle w:val="Indice"/>
      </w:pPr>
      <w:r>
        <w:t>Recuento de plaquetas</w:t>
      </w:r>
      <w:r>
        <w:tab/>
        <w:t>00</w:t>
      </w:r>
    </w:p>
    <w:p w14:paraId="7CD32953" w14:textId="7CE1B34A" w:rsidR="00CB0758" w:rsidRDefault="00CB0758" w:rsidP="00141D83">
      <w:pPr>
        <w:pStyle w:val="Indice"/>
      </w:pPr>
      <w:r>
        <w:t>Recuento de leucocitos y fórmula diferencial</w:t>
      </w:r>
      <w:r>
        <w:tab/>
        <w:t>00</w:t>
      </w:r>
    </w:p>
    <w:p w14:paraId="79A81E9B" w14:textId="507CEB9E" w:rsidR="00CB0758" w:rsidRDefault="00CB0758" w:rsidP="00141D83">
      <w:pPr>
        <w:pStyle w:val="Indice"/>
      </w:pPr>
      <w:r>
        <w:t>Glóbulos blancos o leucocitos</w:t>
      </w:r>
      <w:r>
        <w:tab/>
        <w:t>00</w:t>
      </w:r>
    </w:p>
    <w:p w14:paraId="6367DC32" w14:textId="78864732" w:rsidR="00CB0758" w:rsidRDefault="00683BB8" w:rsidP="00141D83">
      <w:pPr>
        <w:pStyle w:val="Indice"/>
      </w:pPr>
      <w:r>
        <w:t>Fórmula leucocitaria</w:t>
      </w:r>
      <w:r>
        <w:tab/>
        <w:t>00</w:t>
      </w:r>
    </w:p>
    <w:p w14:paraId="52663163" w14:textId="3C0D88A1" w:rsidR="00683BB8" w:rsidRDefault="00683BB8" w:rsidP="00141D83">
      <w:pPr>
        <w:pStyle w:val="Indice"/>
      </w:pPr>
      <w:r>
        <w:t>Cuadro 26-5 Fórmula leucocitaria</w:t>
      </w:r>
      <w:r>
        <w:tab/>
        <w:t>00</w:t>
      </w:r>
    </w:p>
    <w:p w14:paraId="28762C2D" w14:textId="77777777" w:rsidR="00683BB8" w:rsidRDefault="00683BB8" w:rsidP="00141D83">
      <w:pPr>
        <w:pStyle w:val="Indice"/>
      </w:pPr>
      <w:r>
        <w:t>Recuento diferencial</w:t>
      </w:r>
      <w:r>
        <w:tab/>
        <w:t>00</w:t>
      </w:r>
    </w:p>
    <w:p w14:paraId="65E0ED2F" w14:textId="77777777" w:rsidR="00683BB8" w:rsidRDefault="00683BB8" w:rsidP="00141D83">
      <w:pPr>
        <w:pStyle w:val="Indice"/>
      </w:pPr>
      <w:r>
        <w:t>Análisis general de orina</w:t>
      </w:r>
      <w:r>
        <w:tab/>
        <w:t>00</w:t>
      </w:r>
    </w:p>
    <w:p w14:paraId="53EDA8A5" w14:textId="77777777" w:rsidR="00683BB8" w:rsidRDefault="00683BB8" w:rsidP="00141D83">
      <w:pPr>
        <w:pStyle w:val="IndiceMAYUSCULAS"/>
      </w:pPr>
      <w:r>
        <w:t>Capítulo 27</w:t>
      </w:r>
    </w:p>
    <w:p w14:paraId="42B64CCC" w14:textId="77777777" w:rsidR="00683BB8" w:rsidRDefault="00683BB8" w:rsidP="00141D83">
      <w:pPr>
        <w:pStyle w:val="Indice"/>
      </w:pPr>
      <w:r>
        <w:t>Casos clínicos de pacientes recuperados</w:t>
      </w:r>
      <w:r>
        <w:tab/>
        <w:t>00</w:t>
      </w:r>
    </w:p>
    <w:p w14:paraId="6776A16D" w14:textId="77777777" w:rsidR="00683BB8" w:rsidRDefault="00683BB8" w:rsidP="00141D83">
      <w:pPr>
        <w:pStyle w:val="Indice"/>
      </w:pPr>
      <w:r>
        <w:t>Linfoma altamente agresivo</w:t>
      </w:r>
      <w:r>
        <w:tab/>
        <w:t>00</w:t>
      </w:r>
    </w:p>
    <w:p w14:paraId="29F6D83B" w14:textId="77777777" w:rsidR="00683BB8" w:rsidRDefault="00683BB8" w:rsidP="00141D83">
      <w:pPr>
        <w:pStyle w:val="Indice"/>
      </w:pPr>
      <w:r>
        <w:t>Endometriosis</w:t>
      </w:r>
      <w:r>
        <w:tab/>
        <w:t>00</w:t>
      </w:r>
    </w:p>
    <w:p w14:paraId="5D3DBF38" w14:textId="77777777" w:rsidR="00683BB8" w:rsidRDefault="00683BB8" w:rsidP="00141D83">
      <w:pPr>
        <w:pStyle w:val="Indice"/>
      </w:pPr>
      <w:r>
        <w:t>Cáncer de mama</w:t>
      </w:r>
      <w:r>
        <w:tab/>
        <w:t>00</w:t>
      </w:r>
    </w:p>
    <w:p w14:paraId="2E70FD00" w14:textId="77777777" w:rsidR="00683BB8" w:rsidRDefault="00683BB8" w:rsidP="00141D83">
      <w:pPr>
        <w:pStyle w:val="Indice"/>
      </w:pPr>
      <w:r>
        <w:t>Cáncer de mama con metástasis hepáticas</w:t>
      </w:r>
      <w:r>
        <w:tab/>
        <w:t>00</w:t>
      </w:r>
    </w:p>
    <w:p w14:paraId="22D2D611" w14:textId="77777777" w:rsidR="00683BB8" w:rsidRDefault="00683BB8" w:rsidP="00141D83">
      <w:pPr>
        <w:pStyle w:val="Indice"/>
      </w:pPr>
      <w:r>
        <w:t>Recurrencia de cáncer de mama</w:t>
      </w:r>
      <w:r>
        <w:tab/>
        <w:t>00</w:t>
      </w:r>
    </w:p>
    <w:p w14:paraId="4272DA72" w14:textId="77777777" w:rsidR="00683BB8" w:rsidRDefault="00683BB8" w:rsidP="00141D83">
      <w:pPr>
        <w:pStyle w:val="Indice"/>
      </w:pPr>
      <w:r>
        <w:t>Melanoma</w:t>
      </w:r>
      <w:r>
        <w:tab/>
        <w:t>00</w:t>
      </w:r>
    </w:p>
    <w:p w14:paraId="181D68A4" w14:textId="77777777" w:rsidR="00683BB8" w:rsidRDefault="00683BB8" w:rsidP="00141D83">
      <w:pPr>
        <w:pStyle w:val="Indice"/>
      </w:pPr>
      <w:r>
        <w:t>Melanoma recurrente</w:t>
      </w:r>
      <w:r>
        <w:tab/>
        <w:t>00</w:t>
      </w:r>
    </w:p>
    <w:p w14:paraId="05ECC84C" w14:textId="77777777" w:rsidR="00683BB8" w:rsidRDefault="00683BB8" w:rsidP="00141D83">
      <w:pPr>
        <w:pStyle w:val="Indice"/>
      </w:pPr>
      <w:r>
        <w:t>Cáncer colorectal con metástasis hepáticas</w:t>
      </w:r>
      <w:r>
        <w:tab/>
        <w:t>00</w:t>
      </w:r>
    </w:p>
    <w:p w14:paraId="21D15526" w14:textId="77777777" w:rsidR="00683BB8" w:rsidRDefault="00683BB8" w:rsidP="00141D83">
      <w:pPr>
        <w:pStyle w:val="Indice"/>
      </w:pPr>
      <w:r>
        <w:t>Cáncer de páncreas</w:t>
      </w:r>
      <w:r>
        <w:tab/>
        <w:t>00</w:t>
      </w:r>
    </w:p>
    <w:p w14:paraId="0A8F1BD0" w14:textId="77777777" w:rsidR="00683BB8" w:rsidRDefault="00683BB8" w:rsidP="00141D83">
      <w:pPr>
        <w:pStyle w:val="Indice"/>
      </w:pPr>
      <w:r>
        <w:t>Cáncer de próstata</w:t>
      </w:r>
      <w:r>
        <w:tab/>
        <w:t>00</w:t>
      </w:r>
    </w:p>
    <w:p w14:paraId="6E3F5A88" w14:textId="64069339" w:rsidR="00683BB8" w:rsidRDefault="00683BB8" w:rsidP="00141D83">
      <w:pPr>
        <w:pStyle w:val="Indice"/>
      </w:pPr>
      <w:r>
        <w:t>Cáncer de próstata con metástasis óseas</w:t>
      </w:r>
      <w:r w:rsidR="00CC0FE1">
        <w:t xml:space="preserve"> y un caso de cáncer pulmonar</w:t>
      </w:r>
      <w:r w:rsidR="00CC0FE1">
        <w:tab/>
        <w:t>00</w:t>
      </w:r>
    </w:p>
    <w:p w14:paraId="6B4AE70B" w14:textId="7941F82D" w:rsidR="00CC0FE1" w:rsidRDefault="00CC0FE1" w:rsidP="00141D83">
      <w:pPr>
        <w:pStyle w:val="Indice"/>
      </w:pPr>
      <w:r>
        <w:t>Astrocitoma</w:t>
      </w:r>
      <w:r>
        <w:tab/>
        <w:t>00</w:t>
      </w:r>
    </w:p>
    <w:p w14:paraId="72DAC769" w14:textId="6F04B785" w:rsidR="00CC0FE1" w:rsidRDefault="00CC0FE1" w:rsidP="00141D83">
      <w:pPr>
        <w:pStyle w:val="Indice"/>
      </w:pPr>
      <w:r>
        <w:t>Adicción a la nicótica</w:t>
      </w:r>
      <w:r>
        <w:tab/>
        <w:t>00</w:t>
      </w:r>
    </w:p>
    <w:p w14:paraId="23016866" w14:textId="20EDCAB6" w:rsidR="00CC0FE1" w:rsidRDefault="00CC0FE1" w:rsidP="00141D83">
      <w:pPr>
        <w:pStyle w:val="Indice"/>
      </w:pPr>
      <w:r>
        <w:t>Cáncer de esófago</w:t>
      </w:r>
      <w:r>
        <w:tab/>
        <w:t>00</w:t>
      </w:r>
    </w:p>
    <w:p w14:paraId="5D865AEB" w14:textId="7D6326AA" w:rsidR="00CC0FE1" w:rsidRDefault="00CC0FE1" w:rsidP="00141D83">
      <w:pPr>
        <w:pStyle w:val="Indice"/>
      </w:pPr>
      <w:r>
        <w:t>Recuperación de una familia: cáncer de mama, cáncer de próstata y pleuresía</w:t>
      </w:r>
    </w:p>
    <w:p w14:paraId="5FCF34A1" w14:textId="2B771B6A" w:rsidR="00CC0FE1" w:rsidRDefault="00CC0FE1" w:rsidP="00141D83">
      <w:pPr>
        <w:pStyle w:val="Indice"/>
      </w:pPr>
      <w:r>
        <w:t>Sarcoma de Ewing</w:t>
      </w:r>
      <w:r>
        <w:tab/>
        <w:t>00</w:t>
      </w:r>
    </w:p>
    <w:p w14:paraId="13638CC6" w14:textId="5A604663" w:rsidR="00CC0FE1" w:rsidRDefault="00CC0FE1" w:rsidP="00141D83">
      <w:pPr>
        <w:pStyle w:val="IndiceMAYUSCULAS"/>
      </w:pPr>
      <w:r>
        <w:t>capítulo 28</w:t>
      </w:r>
    </w:p>
    <w:p w14:paraId="3A7924B3" w14:textId="294DDA52" w:rsidR="00CC0FE1" w:rsidRDefault="00CC0FE1" w:rsidP="00141D83">
      <w:pPr>
        <w:pStyle w:val="Indice"/>
      </w:pPr>
      <w:r>
        <w:t>Pan</w:t>
      </w:r>
      <w:r>
        <w:tab/>
        <w:t>00</w:t>
      </w:r>
    </w:p>
    <w:p w14:paraId="2ABD34D0" w14:textId="7953D40D" w:rsidR="00CC0FE1" w:rsidRDefault="00CC0FE1" w:rsidP="00141D83">
      <w:pPr>
        <w:pStyle w:val="Indice"/>
      </w:pPr>
      <w:r>
        <w:t>Yogurt</w:t>
      </w:r>
      <w:r>
        <w:tab/>
        <w:t>00</w:t>
      </w:r>
    </w:p>
    <w:p w14:paraId="1FFADF8D" w14:textId="06C5453A" w:rsidR="00CC0FE1" w:rsidRDefault="00CC0FE1" w:rsidP="00141D83">
      <w:pPr>
        <w:pStyle w:val="Indice"/>
      </w:pPr>
      <w:r>
        <w:t>Edulzantes</w:t>
      </w:r>
      <w:r>
        <w:tab/>
        <w:t>00</w:t>
      </w:r>
    </w:p>
    <w:p w14:paraId="7D4F71D2" w14:textId="56E03FF5" w:rsidR="00CC0FE1" w:rsidRDefault="00CC0FE1" w:rsidP="00141D83">
      <w:pPr>
        <w:pStyle w:val="Indice"/>
      </w:pPr>
      <w:r>
        <w:t>Lavado de frutas y vegetales</w:t>
      </w:r>
      <w:r>
        <w:tab/>
        <w:t>00</w:t>
      </w:r>
    </w:p>
    <w:p w14:paraId="740286A6" w14:textId="54989EA2" w:rsidR="00CC0FE1" w:rsidRDefault="00CC0FE1" w:rsidP="00141D83">
      <w:pPr>
        <w:pStyle w:val="Indice"/>
      </w:pPr>
      <w:r>
        <w:t>Hornear</w:t>
      </w:r>
      <w:r>
        <w:tab/>
        <w:t>00</w:t>
      </w:r>
    </w:p>
    <w:p w14:paraId="7E0A9FF0" w14:textId="74B9098C" w:rsidR="00CC0FE1" w:rsidRDefault="00CC0FE1" w:rsidP="00141D83">
      <w:pPr>
        <w:pStyle w:val="Indice"/>
      </w:pPr>
      <w:r>
        <w:t>Tiempo de cocer/porciones</w:t>
      </w:r>
      <w:r>
        <w:tab/>
        <w:t>00</w:t>
      </w:r>
    </w:p>
    <w:p w14:paraId="79B02B3A" w14:textId="1C5A7E45" w:rsidR="00CC0FE1" w:rsidRPr="00141D83" w:rsidRDefault="00CC0FE1" w:rsidP="00141D83">
      <w:pPr>
        <w:pStyle w:val="Indice"/>
        <w:rPr>
          <w:lang w:val="es-AR"/>
        </w:rPr>
      </w:pPr>
      <w:r w:rsidRPr="00141D83">
        <w:rPr>
          <w:lang w:val="es-AR"/>
        </w:rPr>
        <w:t>Sopa especial o sopa de Hipócrates</w:t>
      </w:r>
      <w:r w:rsidRPr="00141D83">
        <w:rPr>
          <w:lang w:val="es-AR"/>
        </w:rPr>
        <w:tab/>
        <w:t>00</w:t>
      </w:r>
    </w:p>
    <w:p w14:paraId="56AAE8D1" w14:textId="0A0B800A" w:rsidR="00CC0FE1" w:rsidRPr="00141D83" w:rsidRDefault="00CC0FE1" w:rsidP="00141D83">
      <w:pPr>
        <w:pStyle w:val="Indice"/>
        <w:rPr>
          <w:lang w:val="es-AR"/>
        </w:rPr>
      </w:pPr>
      <w:r w:rsidRPr="00141D83">
        <w:rPr>
          <w:lang w:val="es-AR"/>
        </w:rPr>
        <w:t>Recetas</w:t>
      </w:r>
      <w:r w:rsidRPr="00141D83">
        <w:rPr>
          <w:lang w:val="es-AR"/>
        </w:rPr>
        <w:tab/>
        <w:t>00</w:t>
      </w:r>
    </w:p>
    <w:p w14:paraId="763BBE32" w14:textId="0EDFF9FE" w:rsidR="00CC0FE1" w:rsidRPr="00141D83" w:rsidRDefault="00CC0FE1" w:rsidP="00141D83">
      <w:pPr>
        <w:pStyle w:val="Indice"/>
        <w:rPr>
          <w:lang w:val="es-AR"/>
        </w:rPr>
      </w:pPr>
      <w:r w:rsidRPr="00141D83">
        <w:rPr>
          <w:lang w:val="es-AR"/>
        </w:rPr>
        <w:t>Salsas</w:t>
      </w:r>
      <w:r w:rsidRPr="00141D83">
        <w:rPr>
          <w:lang w:val="es-AR"/>
        </w:rPr>
        <w:tab/>
        <w:t>00</w:t>
      </w:r>
    </w:p>
    <w:p w14:paraId="4186390D" w14:textId="46EF267F" w:rsidR="00CC0FE1" w:rsidRPr="00141D83" w:rsidRDefault="00CC0FE1" w:rsidP="00141D83">
      <w:pPr>
        <w:pStyle w:val="Indice"/>
        <w:rPr>
          <w:lang w:val="es-AR"/>
        </w:rPr>
      </w:pPr>
      <w:r w:rsidRPr="00141D83">
        <w:rPr>
          <w:lang w:val="es-AR"/>
        </w:rPr>
        <w:t>Aperitivo</w:t>
      </w:r>
      <w:r w:rsidRPr="00141D83">
        <w:rPr>
          <w:lang w:val="es-AR"/>
        </w:rPr>
        <w:tab/>
        <w:t>00</w:t>
      </w:r>
    </w:p>
    <w:p w14:paraId="5FA4BDB0" w14:textId="1A6112C6" w:rsidR="00CC0FE1" w:rsidRPr="00141D83" w:rsidRDefault="00CC0FE1" w:rsidP="00141D83">
      <w:pPr>
        <w:pStyle w:val="Indice"/>
        <w:rPr>
          <w:lang w:val="es-AR"/>
        </w:rPr>
      </w:pPr>
      <w:r w:rsidRPr="00141D83">
        <w:rPr>
          <w:lang w:val="es-AR"/>
        </w:rPr>
        <w:t>Aderezos</w:t>
      </w:r>
      <w:r w:rsidRPr="00141D83">
        <w:rPr>
          <w:lang w:val="es-AR"/>
        </w:rPr>
        <w:tab/>
        <w:t>00</w:t>
      </w:r>
    </w:p>
    <w:p w14:paraId="1919E7AF" w14:textId="49D1AF92" w:rsidR="00CC0FE1" w:rsidRPr="00141D83" w:rsidRDefault="00CC0FE1" w:rsidP="00141D83">
      <w:pPr>
        <w:pStyle w:val="Indice"/>
        <w:rPr>
          <w:lang w:val="es-AR"/>
        </w:rPr>
      </w:pPr>
      <w:r w:rsidRPr="00141D83">
        <w:rPr>
          <w:lang w:val="es-AR"/>
        </w:rPr>
        <w:t>Ensaladas</w:t>
      </w:r>
      <w:r w:rsidRPr="00141D83">
        <w:rPr>
          <w:lang w:val="es-AR"/>
        </w:rPr>
        <w:tab/>
        <w:t>00</w:t>
      </w:r>
    </w:p>
    <w:p w14:paraId="0C495B12" w14:textId="340F9792" w:rsidR="00CC0FE1" w:rsidRPr="00141D83" w:rsidRDefault="00CC0FE1" w:rsidP="00141D83">
      <w:pPr>
        <w:pStyle w:val="Indice"/>
        <w:rPr>
          <w:lang w:val="es-AR"/>
        </w:rPr>
      </w:pPr>
      <w:r w:rsidRPr="00141D83">
        <w:rPr>
          <w:lang w:val="es-AR"/>
        </w:rPr>
        <w:t>Sopas</w:t>
      </w:r>
      <w:r w:rsidRPr="00141D83">
        <w:rPr>
          <w:lang w:val="es-AR"/>
        </w:rPr>
        <w:tab/>
        <w:t>00</w:t>
      </w:r>
    </w:p>
    <w:p w14:paraId="0B99E4F9" w14:textId="0F64911A" w:rsidR="00CC0FE1" w:rsidRPr="00141D83" w:rsidRDefault="00CC0FE1" w:rsidP="00141D83">
      <w:pPr>
        <w:pStyle w:val="Indice"/>
        <w:rPr>
          <w:lang w:val="es-AR"/>
        </w:rPr>
      </w:pPr>
      <w:r w:rsidRPr="00141D83">
        <w:rPr>
          <w:lang w:val="es-AR"/>
        </w:rPr>
        <w:t>Vegetales y papas</w:t>
      </w:r>
      <w:r w:rsidRPr="00141D83">
        <w:rPr>
          <w:lang w:val="es-AR"/>
        </w:rPr>
        <w:tab/>
        <w:t>00</w:t>
      </w:r>
    </w:p>
    <w:p w14:paraId="201F3969" w14:textId="1B100DD4" w:rsidR="00CC0FE1" w:rsidRPr="00141D83" w:rsidRDefault="00CC0FE1" w:rsidP="00141D83">
      <w:pPr>
        <w:pStyle w:val="Indice"/>
        <w:rPr>
          <w:lang w:val="es-AR"/>
        </w:rPr>
      </w:pPr>
      <w:r w:rsidRPr="00141D83">
        <w:rPr>
          <w:lang w:val="es-AR"/>
        </w:rPr>
        <w:t>Purificación de agua</w:t>
      </w:r>
      <w:r w:rsidRPr="00141D83">
        <w:rPr>
          <w:lang w:val="es-AR"/>
        </w:rPr>
        <w:tab/>
        <w:t>00</w:t>
      </w:r>
    </w:p>
    <w:p w14:paraId="51EF3144" w14:textId="3CEB6FAC" w:rsidR="00CC0FE1" w:rsidRPr="00141D83" w:rsidRDefault="00CC0FE1" w:rsidP="00141D83">
      <w:pPr>
        <w:pStyle w:val="Indice"/>
        <w:rPr>
          <w:lang w:val="es-AR"/>
        </w:rPr>
      </w:pPr>
      <w:r w:rsidRPr="00141D83">
        <w:rPr>
          <w:lang w:val="es-AR"/>
        </w:rPr>
        <w:t>Lista de recursos</w:t>
      </w:r>
      <w:r w:rsidRPr="00141D83">
        <w:rPr>
          <w:lang w:val="es-AR"/>
        </w:rPr>
        <w:tab/>
        <w:t>00</w:t>
      </w:r>
    </w:p>
    <w:p w14:paraId="2F280096" w14:textId="2CAB51EF" w:rsidR="00CC0FE1" w:rsidRPr="00141D83" w:rsidRDefault="00CC0FE1" w:rsidP="00141D83">
      <w:pPr>
        <w:rPr>
          <w:sz w:val="28"/>
          <w:lang w:val="es-AR"/>
        </w:rPr>
      </w:pPr>
      <w:r w:rsidRPr="00141D83">
        <w:rPr>
          <w:lang w:val="es-AR"/>
        </w:rPr>
        <w:br w:type="page"/>
      </w:r>
    </w:p>
    <w:p w14:paraId="437316B0" w14:textId="68757810" w:rsidR="00CC0FE1" w:rsidRPr="00141D83" w:rsidRDefault="00CA3A11" w:rsidP="00141D83">
      <w:pPr>
        <w:pStyle w:val="Ttulo3"/>
        <w:rPr>
          <w:lang w:val="es-AR"/>
        </w:rPr>
      </w:pPr>
      <w:r w:rsidRPr="00141D83">
        <w:rPr>
          <w:lang w:val="es-AR"/>
        </w:rPr>
        <w:t>N</w:t>
      </w:r>
      <w:r w:rsidR="00CC0FE1" w:rsidRPr="00141D83">
        <w:rPr>
          <w:lang w:val="es-AR"/>
        </w:rPr>
        <w:t xml:space="preserve">otas </w:t>
      </w:r>
      <w:r w:rsidRPr="00141D83">
        <w:rPr>
          <w:lang w:val="es-AR"/>
        </w:rPr>
        <w:t>P</w:t>
      </w:r>
      <w:r w:rsidR="00CC0FE1" w:rsidRPr="00141D83">
        <w:rPr>
          <w:lang w:val="es-AR"/>
        </w:rPr>
        <w:t>reliminares</w:t>
      </w:r>
    </w:p>
    <w:p w14:paraId="7D8BEC7A" w14:textId="354EA77D" w:rsidR="00E232DC" w:rsidRPr="00141D83" w:rsidRDefault="00E232DC" w:rsidP="00141D83">
      <w:pPr>
        <w:rPr>
          <w:lang w:val="es-AR"/>
        </w:rPr>
      </w:pPr>
    </w:p>
    <w:p w14:paraId="257C2833" w14:textId="77777777" w:rsidR="00E232DC" w:rsidRPr="00141D83" w:rsidRDefault="00E232DC" w:rsidP="00141D83">
      <w:pPr>
        <w:rPr>
          <w:lang w:val="es-AR"/>
        </w:rPr>
      </w:pPr>
    </w:p>
    <w:p w14:paraId="14485544" w14:textId="2CFB8527" w:rsidR="00CC0FE1" w:rsidRDefault="00E232DC" w:rsidP="00141D83">
      <w:r w:rsidRPr="00E232DC">
        <w:t>Por más de 30 años he r</w:t>
      </w:r>
      <w:r>
        <w:t>ecomendado el método Gerson a los pacientes con cáncer, y no recuerdo una sola vez que haya tenido que lamentarlo. Este nuevo libro, y manual, relación a los temas específicos de cáncer y otros padecimientos crónicos degenerativos es en definitiva el mejor escrito en cuanto a comprensión, actualización, referencias bibliográficas y lectura fácil.</w:t>
      </w:r>
    </w:p>
    <w:p w14:paraId="482FFD89" w14:textId="5064A56C" w:rsidR="00E232DC" w:rsidRDefault="00E232DC" w:rsidP="00141D83">
      <w:r>
        <w:t>Además</w:t>
      </w:r>
      <w:r w:rsidR="00E0791D">
        <w:t xml:space="preserve"> de exponer y explicar los tratamientos, instruye a los lectores y pacientes sobre la forma de llevarlos a cabo con toda efectividad. Los más relevante de este método </w:t>
      </w:r>
      <w:r w:rsidR="00E0791D">
        <w:rPr>
          <w:i/>
          <w:iCs/>
        </w:rPr>
        <w:t>Gerson</w:t>
      </w:r>
      <w:r w:rsidR="00E0791D">
        <w:t xml:space="preserve"> son sus excelentes resultados en los enfermos con enfermedades crónicas consideradas incurables. ¡No debemos permitir ni aceptar que nadie nos diga lo contrario! Estamos plenamente convencidos de que los pacientes terminales de cáncer tienen definitivamente solo una esperanza: ¡Tienen el método </w:t>
      </w:r>
      <w:r w:rsidR="00E0791D">
        <w:rPr>
          <w:i/>
          <w:iCs/>
        </w:rPr>
        <w:t>Gerson</w:t>
      </w:r>
      <w:r w:rsidR="00E0791D">
        <w:t>!</w:t>
      </w:r>
    </w:p>
    <w:p w14:paraId="402AFC66" w14:textId="5CC8E291" w:rsidR="00E0791D" w:rsidRDefault="00E0791D" w:rsidP="00141D83">
      <w:r>
        <w:t>Este libro es un compendio de conocimientos basados en décadas de experiencias y éxitos que queremos compartir con todos.</w:t>
      </w:r>
    </w:p>
    <w:p w14:paraId="21A8CA8A" w14:textId="593A1687" w:rsidR="00E0791D" w:rsidRPr="00141D83" w:rsidRDefault="00E0791D" w:rsidP="00141D83">
      <w:pPr>
        <w:rPr>
          <w:lang w:val="es-AR"/>
        </w:rPr>
      </w:pPr>
      <w:r w:rsidRPr="00141D83">
        <w:rPr>
          <w:lang w:val="es-AR"/>
        </w:rPr>
        <w:t>Andrew W. Saul, Assistant Editor, Journal de Medicina Ortomolecular.</w:t>
      </w:r>
    </w:p>
    <w:p w14:paraId="247F2C82" w14:textId="63A24F5C" w:rsidR="00E0791D" w:rsidRPr="00141D83" w:rsidRDefault="00E0791D" w:rsidP="00141D83">
      <w:pPr>
        <w:rPr>
          <w:lang w:val="es-AR"/>
        </w:rPr>
      </w:pPr>
    </w:p>
    <w:p w14:paraId="64CB5F66" w14:textId="73CA52B6" w:rsidR="00E0791D" w:rsidRDefault="00E0791D" w:rsidP="00141D83">
      <w:r w:rsidRPr="00E0791D">
        <w:t xml:space="preserve">En </w:t>
      </w:r>
      <w:r w:rsidRPr="00E0791D">
        <w:rPr>
          <w:i/>
          <w:iCs/>
        </w:rPr>
        <w:t>Sanando con el Método G</w:t>
      </w:r>
      <w:r>
        <w:rPr>
          <w:i/>
          <w:iCs/>
        </w:rPr>
        <w:t>erson</w:t>
      </w:r>
      <w:r>
        <w:t xml:space="preserve">, en el capítulo sobre toxicidad y efectos colaterales, se describen y explican nuestras ideas y métodos en relación al concepto total de salud y medicina holística. En el resto del libro, se proponen una serie de medidas para atender estos problemas, no en forma aislada, sino en forma integral. En otro capítulo: </w:t>
      </w:r>
      <w:r>
        <w:rPr>
          <w:i/>
          <w:iCs/>
        </w:rPr>
        <w:t>El mñetodo y su acción dinámica</w:t>
      </w:r>
      <w:r>
        <w:t>, se incluyen los agentes y los elementos más importantes, como:</w:t>
      </w:r>
    </w:p>
    <w:p w14:paraId="33D414F7" w14:textId="32DBF29D" w:rsidR="00E0791D" w:rsidRDefault="00E0791D" w:rsidP="00141D83">
      <w:pPr>
        <w:pStyle w:val="Prrafodelista"/>
        <w:numPr>
          <w:ilvl w:val="0"/>
          <w:numId w:val="2"/>
        </w:numPr>
      </w:pPr>
      <w:r>
        <w:t>Extractos de semillas de naranja, Extractos de hierba de Tahebo, Selenio.</w:t>
      </w:r>
    </w:p>
    <w:p w14:paraId="3AF74016" w14:textId="3AABCF6E" w:rsidR="00E0791D" w:rsidRDefault="00E0791D" w:rsidP="00141D83">
      <w:pPr>
        <w:pStyle w:val="Prrafodelista"/>
        <w:numPr>
          <w:ilvl w:val="0"/>
          <w:numId w:val="2"/>
        </w:numPr>
      </w:pPr>
      <w:r>
        <w:t>Tratamiento de glucosa-insulina y picolinato de cromo.</w:t>
      </w:r>
    </w:p>
    <w:p w14:paraId="6C417E4F" w14:textId="47C2B6CC" w:rsidR="00E0791D" w:rsidRDefault="00E0791D" w:rsidP="00141D83">
      <w:r>
        <w:t>Estos recursos adicionales son de una gran utilidad para prevenir y sanar enfermedades infecciosas, degenerativas y neoplásicas, incluyendo el cáncer, candidiasis, infecciones virales y diabetes.</w:t>
      </w:r>
    </w:p>
    <w:p w14:paraId="13EB7F3D" w14:textId="277AE53A" w:rsidR="00E0791D" w:rsidRDefault="00337427" w:rsidP="00141D83">
      <w:r>
        <w:t>Carolyn Dean, MD. Autora del libro: “The Magnesium Miracle” (El Milagro del Magnesio)</w:t>
      </w:r>
    </w:p>
    <w:p w14:paraId="30B8B4DE" w14:textId="7EAC6F17" w:rsidR="00337427" w:rsidRDefault="00337427" w:rsidP="00141D83"/>
    <w:p w14:paraId="382EB260" w14:textId="727DF1CD" w:rsidR="00337427" w:rsidRDefault="00337427" w:rsidP="00141D83">
      <w:r>
        <w:br w:type="page"/>
      </w:r>
    </w:p>
    <w:p w14:paraId="64B23903" w14:textId="55C1F33F" w:rsidR="00337427" w:rsidRDefault="00337427" w:rsidP="00141D83">
      <w:pPr>
        <w:pStyle w:val="Ttulo3"/>
      </w:pPr>
      <w:r>
        <w:t>Reconocimiento</w:t>
      </w:r>
    </w:p>
    <w:p w14:paraId="0C9DA270" w14:textId="166D6168" w:rsidR="00337427" w:rsidRDefault="00337427" w:rsidP="00141D83"/>
    <w:p w14:paraId="7D3E8787" w14:textId="2F20EA3D" w:rsidR="00337427" w:rsidRDefault="00337427" w:rsidP="00141D83">
      <w:r>
        <w:t xml:space="preserve">Este libro es ante todo un triunfo y reconocimiento a mi padre el Dr. Max Gerson, que fue un médico cuya virtud y poder de sanar trascendía más allá del síntoma y la enfermedad, lo que se llama en el idioma inglés un verdadero </w:t>
      </w:r>
      <w:r>
        <w:rPr>
          <w:i/>
          <w:iCs/>
        </w:rPr>
        <w:t>healer</w:t>
      </w:r>
      <w:r>
        <w:t xml:space="preserve">. El Dr. </w:t>
      </w:r>
      <w:r>
        <w:rPr>
          <w:i/>
          <w:iCs/>
        </w:rPr>
        <w:t>Gerson</w:t>
      </w:r>
      <w:r>
        <w:t>, mi padre, llegó a comprender en su complejidad la maravillosa estructura y función del cuerpo humano, en tal forma, que los objetivos y metas finales de su vida como médico fueron aliviar y poner fin a la enfermedad y el dolor en el mundo. Con base en sus vastos conocimientos y experiencia, llegó a lograr muchas veces sanar los padecimientos declarados como incurables por la profesión médica.</w:t>
      </w:r>
    </w:p>
    <w:p w14:paraId="1CC6FDFB" w14:textId="151E08D0" w:rsidR="00337427" w:rsidRDefault="00337427" w:rsidP="00141D83">
      <w:r>
        <w:t>En este volumen, nuestra intención y propósito son los de ofrecer un método por medio del cual los pacientes señalados como incurables puedan llegar a tener una vida productiva y feliz.</w:t>
      </w:r>
    </w:p>
    <w:p w14:paraId="768984A7" w14:textId="77777777" w:rsidR="00337427" w:rsidRDefault="00337427" w:rsidP="00141D83">
      <w:r>
        <w:t xml:space="preserve">En treinta años, el mundo ha cambiado considerablemente. Las condiciones globales se han convertido en muchos aspectos más difíciles. Al mismo tiempo, el concepto de salud ha tenido que adaptarse a estas nuevas situaciones. Esto ha requerido también del conocimiento, la experiencia y la visión de muchas personas que laboran con nosotros y que tienen y sienten el deber de mantener actualizado, eficaz y vigente el método del Dr. </w:t>
      </w:r>
      <w:r>
        <w:rPr>
          <w:i/>
          <w:iCs/>
        </w:rPr>
        <w:t>Gerson</w:t>
      </w:r>
      <w:r>
        <w:t>.</w:t>
      </w:r>
    </w:p>
    <w:p w14:paraId="3C44DBDF" w14:textId="495E6202" w:rsidR="00337427" w:rsidRDefault="00337427" w:rsidP="00141D83">
      <w:r>
        <w:t xml:space="preserve">Es nuestra intención agradecer a todas las personas que han hecho posible la publicación de este libro. Por otra parte, sería imposible mencionar a todos y cada uno de ellos. Cabe una mención especial a todos lo médicos entrenados en el método </w:t>
      </w:r>
      <w:r>
        <w:rPr>
          <w:i/>
          <w:iCs/>
        </w:rPr>
        <w:t>Gerson</w:t>
      </w:r>
      <w:r w:rsidR="00B71446">
        <w:t>, que trabajan y han laborado con nosotros. Igualmente, a las enfermeras que cuidan de nuestros pacientes; a los asistentes del jugo diario, asi como a los encargados de la rutina diaria; todos contribuyen en una u otra forma para sostener y recuperar la salud. Los pacientes han sido nuestros héroes manteniendo su disciplina, paciencia y constancia en sus tratamientos. Nuestro agradecimiento al apoyo de amigos, conocidos y familiares que animan a nuestros pacientes a persistir en el método, y que no les permiten rendirse ante la sentencia irremediable de sus médicos anteriores.</w:t>
      </w:r>
    </w:p>
    <w:p w14:paraId="44E2CACB" w14:textId="7C88E35E" w:rsidR="00B71446" w:rsidRDefault="00B71446" w:rsidP="00141D83">
      <w:r>
        <w:t xml:space="preserve">Costó a mi hijo Howard Straus incontables horas de investigación y búsqueda de referencias, ideas y sugerencias en la red global (WWW), así como también el frecuente y continuado esfuerzo de las conferencias en los Estados Unidos, Canadá y Asia. Igualmente loable, este esfuerzo fue compartido por mi hija Margaret Straus en sus charlas, seminarios artículos que introdujeron el sistema y programa </w:t>
      </w:r>
      <w:r>
        <w:rPr>
          <w:i/>
          <w:iCs/>
        </w:rPr>
        <w:t>Gerson</w:t>
      </w:r>
      <w:r>
        <w:t xml:space="preserve"> en Inglaterra e Italia, inspirando en esta última nación a una de nuestras más notables colaboradoras, mi gran amiga Beata Bishop, que antes fue una dedicada paciente </w:t>
      </w:r>
      <w:r>
        <w:rPr>
          <w:i/>
          <w:iCs/>
        </w:rPr>
        <w:t>Gerson</w:t>
      </w:r>
      <w:r>
        <w:t xml:space="preserve"> con una dramática recuperación. Beata dedicó mucho tiempo y energía escribiendo y editando este libro, así como dando a conocer y desarrollando el método </w:t>
      </w:r>
      <w:r>
        <w:rPr>
          <w:i/>
          <w:iCs/>
        </w:rPr>
        <w:t>Gerson</w:t>
      </w:r>
      <w:r>
        <w:t xml:space="preserve"> en el Reino Unido, donde junto con Janet Pottinger fundaron el Grupo Británico de apoyo al método </w:t>
      </w:r>
      <w:r>
        <w:rPr>
          <w:i/>
          <w:iCs/>
        </w:rPr>
        <w:t>Gerson</w:t>
      </w:r>
      <w:r>
        <w:t xml:space="preserve">. Aprovechamos la ocasión para agradecer a este grupo por permitirnos usar sus recetas para la publicación de otro libro: </w:t>
      </w:r>
      <w:r>
        <w:rPr>
          <w:i/>
          <w:iCs/>
        </w:rPr>
        <w:t>Gerson</w:t>
      </w:r>
      <w:r>
        <w:rPr>
          <w:i/>
          <w:iCs/>
        </w:rPr>
        <w:t xml:space="preserve"> Gourmet</w:t>
      </w:r>
      <w:r>
        <w:t>. Otros contribuyentes al mundo de las recetas incluyen a Ivone Nienstadt, Susan DeSimone y otros innumerables pacientes que han contribuido en este sentido.</w:t>
      </w:r>
    </w:p>
    <w:p w14:paraId="2A8796CB" w14:textId="00875575" w:rsidR="00B71446" w:rsidRDefault="00B71446" w:rsidP="00141D83">
      <w:pPr>
        <w:rPr>
          <w:u w:val="single"/>
        </w:rPr>
      </w:pPr>
      <w:r>
        <w:t>No se incluyen los nombres de otras muchas personas, porque no terminaríamos nunca de mencionar a todos los que tanto nos han ayudado, y en muchas formas, para llevar a término feliz esta obra. A Todos y cada unos de ellos dedicamos con cariño este libro. Vaya con ellos nuestra más profunda gratitud.</w:t>
      </w:r>
    </w:p>
    <w:p w14:paraId="62E61A5B" w14:textId="308DFF62" w:rsidR="00B71446" w:rsidRDefault="00B71446" w:rsidP="00141D83">
      <w:r>
        <w:br w:type="page"/>
      </w:r>
    </w:p>
    <w:p w14:paraId="528B2E3D" w14:textId="1276AD0E" w:rsidR="00B71446" w:rsidRDefault="00B71446" w:rsidP="00141D83">
      <w:pPr>
        <w:pStyle w:val="Ttulo3"/>
      </w:pPr>
      <w:r>
        <w:t>Mensaje a nuestros lectores</w:t>
      </w:r>
    </w:p>
    <w:p w14:paraId="6DD99AFF" w14:textId="501C0938" w:rsidR="00B71446" w:rsidRDefault="00B71446" w:rsidP="00141D83"/>
    <w:p w14:paraId="5E9A886D" w14:textId="787E4CDE" w:rsidR="00B71446" w:rsidRDefault="00B71446" w:rsidP="00141D83">
      <w:r>
        <w:t>El libro</w:t>
      </w:r>
      <w:r w:rsidR="00E23821">
        <w:t xml:space="preserve"> que ahora sostienen tus manos puede llegar a ser el medio para conservar y mejorar tu salud, y para recuperarla si estuvieras enfermo. Encontrarás en estas líneas la guía necesaria para ambos propósitos, sin embargo, existen algunos aspectos que deben de ser enfatizados y debidamente aclarados, para los que lleguen a decidirse por el método </w:t>
      </w:r>
      <w:r w:rsidR="00E23821">
        <w:rPr>
          <w:i/>
          <w:iCs/>
        </w:rPr>
        <w:t>Gerson</w:t>
      </w:r>
      <w:r w:rsidR="00E23821">
        <w:t>; ya sea para conservar su salud o para recuperar en caso de se haya perdido.</w:t>
      </w:r>
    </w:p>
    <w:p w14:paraId="2057DDC8" w14:textId="0893ECDA" w:rsidR="00E23821" w:rsidRDefault="00E23821" w:rsidP="00141D83">
      <w:r>
        <w:t xml:space="preserve">El método </w:t>
      </w:r>
      <w:r>
        <w:rPr>
          <w:i/>
          <w:iCs/>
        </w:rPr>
        <w:t>Gerson</w:t>
      </w:r>
      <w:r>
        <w:t xml:space="preserve"> es como un afinado instrumento de precisión donde cada uno de sus componentes desempeña un papel importante en los resultados finales; de manera contraria no solamente, no surtirá sus beneficios, sino que puede incluso generar algunos nuevos problemas y fallas en la salud.</w:t>
      </w:r>
    </w:p>
    <w:p w14:paraId="2DF21115" w14:textId="2F38C483" w:rsidR="00E23821" w:rsidRDefault="00E23821" w:rsidP="00141D83">
      <w:r>
        <w:t xml:space="preserve">Nuestro consejo es que de todas maneras se embarquen en el sistema </w:t>
      </w:r>
      <w:r>
        <w:rPr>
          <w:i/>
          <w:iCs/>
        </w:rPr>
        <w:t>Gerson</w:t>
      </w:r>
      <w:r>
        <w:t xml:space="preserve">, pensando que en todo caso, pueden abandonarlo si lo encuentran muy demandante y difícil. El programa es exigente, intensivo y prolongado. Se aleja además mucho de los caminos y formas de la medicina convencional. El método </w:t>
      </w:r>
      <w:r>
        <w:rPr>
          <w:i/>
          <w:iCs/>
        </w:rPr>
        <w:t>Gerson</w:t>
      </w:r>
      <w:r>
        <w:t xml:space="preserve">, al no ir dirigido a controlar únicamente los síntomas de la enfermedad, sino al origen mismo de la enfermedad, ofrece una recuperación y salud definitiva. Ustedes deben tomar su decisión. Estudien y comprendan en su totalidad este libro y todo lo que significa estar y mantenerse en este sistema, el </w:t>
      </w:r>
      <w:r>
        <w:rPr>
          <w:i/>
          <w:iCs/>
        </w:rPr>
        <w:t>Método Gerson</w:t>
      </w:r>
      <w:r>
        <w:t xml:space="preserve">. “No suban a bordo”, si tienen dudas. Suban al barco de la metodología y sistema </w:t>
      </w:r>
      <w:r>
        <w:rPr>
          <w:i/>
          <w:iCs/>
        </w:rPr>
        <w:t>Gerson</w:t>
      </w:r>
      <w:r>
        <w:t xml:space="preserve">, solo si en verdad han tomado la resolución de mantenerse en el mismo, hasta lograr obtener la solución de su problema de salud. En todas partes del mundo existen personas que lo han logrado y han vencido las graves enfermedades que han padecido, regresado a un a vida radiante en salud y optimismo. Conforme avancen en la lectura de este libro, encontrarán muchas referencias al trabajo básico del Dr. </w:t>
      </w:r>
      <w:r>
        <w:rPr>
          <w:i/>
          <w:iCs/>
        </w:rPr>
        <w:t>Max Gerson</w:t>
      </w:r>
      <w:r>
        <w:t xml:space="preserve">: </w:t>
      </w:r>
      <w:r w:rsidR="0067127A">
        <w:t xml:space="preserve">Resultados en 50 casos” (“Results in 50 cases”), que apareció en el año 1958, y que hizo época justamente un año después de su muerte. Este libro básico ha sido editado seis veces y traducido a cuatro idiomas. Desde su primera publicación, la tecnología y la investigación han hecho grande progresos, ofreciendo ventajas que en los tiempos de su primera publicación (1958) hubieran sido difíciles de imaginar. Pr esa razón de tiempo, el lector actual del trabajo original se dará cuenta de que los datos referidos no son ya relevantes. Aún así, podrán apreciar que muchas de las ideas, conceptos y hechos básicos del Dr. </w:t>
      </w:r>
      <w:r w:rsidR="0067127A">
        <w:rPr>
          <w:i/>
          <w:iCs/>
        </w:rPr>
        <w:t>Gerson</w:t>
      </w:r>
      <w:r w:rsidR="0067127A">
        <w:t xml:space="preserve"> permaneces válidas y vigentes. Los datos relacionados con las causas y tratamientos del cáncer son radicalmente diferentes. No obstante esto, los cambios del cáncer a nivel celular permanecen iguales. Así mismo, podemos observar que los postulados del método </w:t>
      </w:r>
      <w:r w:rsidR="0067127A">
        <w:rPr>
          <w:i/>
          <w:iCs/>
        </w:rPr>
        <w:t>Gerson</w:t>
      </w:r>
      <w:r w:rsidR="0067127A">
        <w:t xml:space="preserve"> no han variado de los originales. Debemos también aceptar y reconocer que el Dr. </w:t>
      </w:r>
      <w:r w:rsidR="0067127A">
        <w:rPr>
          <w:i/>
          <w:iCs/>
        </w:rPr>
        <w:t>Gerson</w:t>
      </w:r>
      <w:r w:rsidR="0067127A">
        <w:t>, además de ser un médico dedicado a la salud, fue todo un científico, y que además de esta labor en las ciencias de la salud, tomó parte activa en los debates del Congreso de los Estados Unidos de Norte América, sobre el tratamiento del cáncer. Recibió el reconocimiento a su labor por el Dr. Albert Schwitzer, laureado premio Nóbel. Sus trabajos y publicaciones recibieron en su tiempo un amplio reconocimiento por su apego a la metodología científica.</w:t>
      </w:r>
    </w:p>
    <w:p w14:paraId="2FD793B5" w14:textId="7C4A507B" w:rsidR="0067127A" w:rsidRDefault="0067127A" w:rsidP="00141D83"/>
    <w:p w14:paraId="5B61C47F" w14:textId="59EBF1C5" w:rsidR="001B01E1" w:rsidRPr="00141D83" w:rsidRDefault="001B01E1" w:rsidP="00141D83">
      <w:pPr>
        <w:pStyle w:val="Referencias"/>
        <w:rPr>
          <w:b/>
          <w:bCs/>
        </w:rPr>
      </w:pPr>
      <w:r w:rsidRPr="00141D83">
        <w:rPr>
          <w:b/>
          <w:bCs/>
        </w:rPr>
        <w:t>Referencias</w:t>
      </w:r>
    </w:p>
    <w:p w14:paraId="2E9F078B" w14:textId="286F3C76" w:rsidR="001B01E1" w:rsidRDefault="001B01E1" w:rsidP="00141D83">
      <w:pPr>
        <w:pStyle w:val="Referencias"/>
        <w:rPr>
          <w:u w:val="single"/>
        </w:rPr>
      </w:pPr>
      <w:r w:rsidRPr="001B01E1">
        <w:t>Gerson, M. A Cáncer Therapy:</w:t>
      </w:r>
      <w:r>
        <w:t xml:space="preserve"> Result of Fifty Cases and the Cure of Advanced Cánce by Diet Therapy.</w:t>
      </w:r>
      <w:r w:rsidR="00223A52">
        <w:t xml:space="preserve"> </w:t>
      </w:r>
      <w:r>
        <w:t>A summary of thirty years of clinical experimentation</w:t>
      </w:r>
      <w:r w:rsidR="00223A52">
        <w:t>. 6</w:t>
      </w:r>
      <w:r w:rsidR="00223A52" w:rsidRPr="00223A52">
        <w:rPr>
          <w:vertAlign w:val="superscript"/>
        </w:rPr>
        <w:t>th</w:t>
      </w:r>
      <w:r w:rsidR="00223A52">
        <w:t xml:space="preserve"> Ed. </w:t>
      </w:r>
      <w:r w:rsidR="00223A52" w:rsidRPr="00223A52">
        <w:rPr>
          <w:lang w:val="es-AR"/>
        </w:rPr>
        <w:t xml:space="preserve">San Diego, CA; </w:t>
      </w:r>
      <w:r w:rsidR="00223A52" w:rsidRPr="00223A52">
        <w:rPr>
          <w:i/>
          <w:iCs/>
          <w:lang w:val="es-AR"/>
        </w:rPr>
        <w:t>Gerson</w:t>
      </w:r>
      <w:r w:rsidR="00223A52" w:rsidRPr="00223A52">
        <w:rPr>
          <w:lang w:val="es-AR"/>
        </w:rPr>
        <w:t xml:space="preserve"> Institue, 1999. (Resultados de Cincuenta casos y l</w:t>
      </w:r>
      <w:r w:rsidR="00223A52">
        <w:t xml:space="preserve">a Cura del Cáncer Avanzado por Terapia de Dieta. Un resumen de treinta años de experimentación clínica. 6ª. Edición. San Diego, CA; Instituto </w:t>
      </w:r>
      <w:r w:rsidR="00223A52">
        <w:rPr>
          <w:i/>
          <w:iCs/>
        </w:rPr>
        <w:t>Gerson</w:t>
      </w:r>
      <w:r w:rsidR="00223A52">
        <w:t>, 1999)</w:t>
      </w:r>
    </w:p>
    <w:p w14:paraId="4E6F38AF" w14:textId="1BDE65CC" w:rsidR="00223A52" w:rsidRPr="00141D83" w:rsidRDefault="00223A52" w:rsidP="00141D83">
      <w:pPr>
        <w:rPr>
          <w:lang w:val="es-AR"/>
        </w:rPr>
      </w:pPr>
      <w:r w:rsidRPr="00141D83">
        <w:rPr>
          <w:lang w:val="es-AR"/>
        </w:rPr>
        <w:br w:type="page"/>
      </w:r>
    </w:p>
    <w:p w14:paraId="3DF3FCE1" w14:textId="4742C8B4" w:rsidR="00223A52" w:rsidRDefault="00223A52" w:rsidP="00141D83">
      <w:pPr>
        <w:pStyle w:val="Ttulo3"/>
      </w:pPr>
      <w:r>
        <w:t>Introducción</w:t>
      </w:r>
    </w:p>
    <w:p w14:paraId="681A7FA6" w14:textId="5B9FF079" w:rsidR="00223A52" w:rsidRDefault="00223A52" w:rsidP="00141D83"/>
    <w:p w14:paraId="21D944C0" w14:textId="56D327E6" w:rsidR="00223A52" w:rsidRDefault="00223A52" w:rsidP="00141D83">
      <w:r>
        <w:t>Vivimos tiempos críticos. Estamos siendo víctimas de ataques sin precedentes a nuestra salud y a nuestro mismo planeta. Ambas agresiones son simultáneas y no pueden separarse. Esta crisis no depende de causas externas, sino, contrariamente, viene de nosotros mismos que, en nombre del bienestar y del progreso, hemos generado. Es obvio afirmar que durante siglos hemos maltratado y explotado nuestro planeta, nuestro hábitat, nuestra misma casa. La hemos tratado hasta ahora en forma totalmente irracional, como un simple depósito de materias primas y no como lo que realmente es, o debe de ser: un árbol de la vida, un inmenso y complejo organismo vivo. No puede seguirse tratando de la misma manera, o sus consecuencias en nuestra salud y en nuestro medio ambiente serán materialmente desastrosas. Se necesita ser ciego para no poder comprender y comprobar lo que está pasando, lo que es evidente.</w:t>
      </w:r>
    </w:p>
    <w:p w14:paraId="7DAE86F5" w14:textId="25CCB02D" w:rsidR="00223A52" w:rsidRDefault="00223A52" w:rsidP="00141D83">
      <w:r>
        <w:t>Todo esto nos afecta directamente. Al no respetar la naturaleza nos alienamos de la vida. La alta y compleja tecnología, las maravillas de la electrónica, los viajes espaciales y todo el confort que ofrece nuestra sociedad de consumo nos están haciendo olvidar las bases de nuestra existencia humana.</w:t>
      </w:r>
    </w:p>
    <w:p w14:paraId="388F7F7F" w14:textId="353DE031" w:rsidR="00223A52" w:rsidRDefault="00223A52" w:rsidP="00141D83">
      <w:r>
        <w:t>La vida en nuestro planeta depende de 10 pulgadas de suelo fértil. Esta parte vital de la corteza terrestre se esta perdiendo por las inundaciones, la erosión, la agricultura irracional, la deforestación y otras muchas actividades destructoras.</w:t>
      </w:r>
    </w:p>
    <w:p w14:paraId="21CE9876" w14:textId="4E816E2F" w:rsidR="00223A52" w:rsidRDefault="00223A52" w:rsidP="00141D83">
      <w:r>
        <w:t>Todos somo parte de la naturaleza. No obstante nuestro progreso y desarrollo seguimos dependiendo de alimentos, nutrientes, aire limpio, agua pura y un medio ambiente libre de substancias tóxicas. Desgraciadamente, no se están respetando estos vitales elementos en el mundo privilegiado del desarrollo. A pesar de sus altos niveles de vida y aparente higiene, y de su creciente prosperidad, la salud en general deja mucho que desear</w:t>
      </w:r>
      <w:r w:rsidR="00785A73">
        <w:t xml:space="preserve"> y continúa deteriorándose. Es un hecho incuestionable que la gente vive por más tiempo, pero este tiempo adicional de vida está plagado por múltiples padecimientos, desde la artritis reumatoide hasta la frustrante enfermedad de Alzheimer; mala digestión, torpeza de movimiento, obesidad, etc., además, la carga cada día más creciente de numerosos medicamentos, la mayor parte de ellos tóxicos. Del otro lado de la escala de la vida están los niños que están falleciendo en edades más tempranas, víctimas de enfermedades degene</w:t>
      </w:r>
      <w:r w:rsidR="00AC4A9B">
        <w:t>rativas que antes solo se veían en personas mayores. La obesidad, y sus serias complicaciones, han alcanzado niveles preocupantes. Tomando en consideración las sumas de dinero que se gastan en investigación médica y cuidados para la salud, la realidad que observamos es decepcionante.</w:t>
      </w:r>
    </w:p>
    <w:p w14:paraId="566CD225" w14:textId="1FEDD981" w:rsidR="00AC4A9B" w:rsidRDefault="00AC4A9B" w:rsidP="00141D83">
      <w:r>
        <w:t xml:space="preserve">La ironía de lo anterior es que en los países subdesarrollados donde aún persisten las formas de vida primitiva (incluyendo medios de cultivo aún primitivos), sus habitantes tienen en general una mejor salud. Esto, porque mantienen sus lazos y raíces con la naturaleza. Por otra parte, cuando por las circunstancias de la vida su destino cambia y adoptan los estilos de vida del mundo moderno, empiezan a ser débiles y enfermizos. Es realmente imperativa la necesidad de un cambio. </w:t>
      </w:r>
      <w:r>
        <w:rPr>
          <w:i/>
          <w:iCs/>
        </w:rPr>
        <w:t>Volvamos a la naturaleza</w:t>
      </w:r>
      <w:r>
        <w:t>, pregonaba Rousseau, el filósofo francés del siglo XVIII, y eso es exactamente lo que debemos hacer. Debemos reencontrar nuestro camino y llevar un estilo de vida con mayor apego a la naturaleza. Aprender a restaurar la salud en atención a sus causas y no solo a sus síntomas.</w:t>
      </w:r>
    </w:p>
    <w:p w14:paraId="02BDE5E3" w14:textId="1B49FCAB" w:rsidR="00AC4A9B" w:rsidRDefault="00AC4A9B" w:rsidP="00141D83">
      <w:r>
        <w:t xml:space="preserve">La forma </w:t>
      </w:r>
      <w:r>
        <w:rPr>
          <w:i/>
          <w:iCs/>
        </w:rPr>
        <w:t>Gerson</w:t>
      </w:r>
      <w:r>
        <w:t xml:space="preserve"> de sanar, que es el tema y el nombre de este libro, nos permite hacer precisamente eso. Nuestro esfuerzo y atención va dirigido a sanar las enfermedades crónicas degenerativas y, también, movernos de un nivel de sub-salud a un estado de bienestar y buenas condiciones físicas.</w:t>
      </w:r>
    </w:p>
    <w:p w14:paraId="006EF4CE" w14:textId="65421F49" w:rsidR="00AC4A9B" w:rsidRDefault="00AC4A9B" w:rsidP="00141D83">
      <w:r>
        <w:t xml:space="preserve">Los principios básicos de este programa son la totalidad de lo que en el idioma inglés se conoce como </w:t>
      </w:r>
      <w:r>
        <w:rPr>
          <w:i/>
          <w:iCs/>
        </w:rPr>
        <w:t>holismo</w:t>
      </w:r>
      <w:r>
        <w:t>, que no es otra cosa que atender a los problemas de la salud en forma integral. No concentrarse en un solo síntoma, órgano o sistema, como si fueran independientes del resto del cuerpo. También, significa tomar en cuenta el entorno, las condiciones de vida del individuo, sus ocupaciones y su estilo de vida personal y familiar. Esta forma de confrontar el problema es muy diferente del que se usa en la medicina alopática. Esta última se caracteriza más bien por una tendencia a la especialización, y se pierde el concepto de totalidad. Se concentra más bien en los síntomas, o busca una sola causa, intentándola suprimir con drogas y medicamentos. A pesar de lo anterior, con frecuencia, se oye que la medicina alopática es el mayor logro científico antes de la era de Einstein.</w:t>
      </w:r>
    </w:p>
    <w:p w14:paraId="34B71886" w14:textId="2D0708CB" w:rsidR="00AC4A9B" w:rsidRDefault="00AC4A9B" w:rsidP="00141D83">
      <w:r>
        <w:t xml:space="preserve">Aún persisten las ideas y el espíritu de Louis Pasteur, el científico francés que </w:t>
      </w:r>
      <w:r>
        <w:rPr>
          <w:i/>
          <w:iCs/>
        </w:rPr>
        <w:t>fue el padre de la teoría de los gérmenes</w:t>
      </w:r>
      <w:r>
        <w:t>. Pasteur sostuvo durante toda su vida que las enfermedades son causadas por gérmenes (bacterias). En forma diferente, Antoine Béchamps, su oponente, sostenía que lo importante no era tanto el germen, sino más bien el terreno, el medio y la condición del organismo atacado por el germen</w:t>
      </w:r>
      <w:r w:rsidR="00D24B40">
        <w:t>. Pasteur insistió en su dogma hasta el último de sus días, cuando, ya muy enfermo, su organismo se deterioraba a grandes pasos. Solo en su lecho de muerte concedió: “Él germen es nada, el medio es todo”</w:t>
      </w:r>
      <w:r w:rsidR="00A40049">
        <w:t>. Desafortunadamente, este último cambio en su manera de pensar no se dio a conocer. La negligencia del terreno, el medio y la exagerada especialización fueron las consecuencias.</w:t>
      </w:r>
    </w:p>
    <w:p w14:paraId="01E91AC8" w14:textId="09F7D075" w:rsidR="00A40049" w:rsidRDefault="00A40049" w:rsidP="00141D83">
      <w:r>
        <w:t xml:space="preserve">El programa </w:t>
      </w:r>
      <w:r>
        <w:rPr>
          <w:i/>
          <w:iCs/>
        </w:rPr>
        <w:t>Gerson</w:t>
      </w:r>
      <w:r>
        <w:t xml:space="preserve"> va en dirección opuesta. Sus métodos son inespecíficos, por lo tanto, pueden ser capaces de tratar una gran variedad de trastornos de la salud. Sus objetivos son cambiar, restaurar el medio (i.g., el organismo en su totalidad), para que, así, el mismo organismo sea capaz de sanar en su totalidad. La capacidad y la habilidad asombrosa de autosanación del cuerpo son utilizadas en este programa; misma que es tristemente descuidad e ignorada en la medicina alopática.</w:t>
      </w:r>
    </w:p>
    <w:p w14:paraId="0304C7F0" w14:textId="558D4916" w:rsidR="00A40049" w:rsidRDefault="00A40049" w:rsidP="00141D83">
      <w:r>
        <w:t xml:space="preserve">La no selectividad, la totalidad, lo opuesto a especialización son anatemas en los médicos que practican la medicina convencional. Esto fue evidente al joven doctor </w:t>
      </w:r>
      <w:r>
        <w:rPr>
          <w:i/>
          <w:iCs/>
        </w:rPr>
        <w:t>Max Gerson</w:t>
      </w:r>
      <w:r>
        <w:t xml:space="preserve">, cuando sus frecuentes y debilitantes accesos de migraña podían haberse evitado con una dieta baja en sal y grasas. En esta forma, enteramente fortuita, se inició un proceso que hizo entender finalmente al Dr. </w:t>
      </w:r>
      <w:r>
        <w:rPr>
          <w:i/>
          <w:iCs/>
        </w:rPr>
        <w:t>Gerson</w:t>
      </w:r>
      <w:r>
        <w:t xml:space="preserve"> que su dieta estaba sanando no solamente su problema de migraña, sino la totalidad de su organismo. No un síntoma específico, sino todo su organismo. Se dio cuenta entonces que este método era ilimitado en su capacidad y poder de sanar. No tenía límites. Los asombrosos ochenta años de múltiples casos comprobados y archivados demostraron que el Dr. </w:t>
      </w:r>
      <w:r>
        <w:rPr>
          <w:i/>
          <w:iCs/>
        </w:rPr>
        <w:t>Gerson</w:t>
      </w:r>
      <w:r>
        <w:t xml:space="preserve"> estaba en lo correcto.</w:t>
      </w:r>
    </w:p>
    <w:p w14:paraId="2839A43D" w14:textId="1DFB4EB6" w:rsidR="00A40049" w:rsidRDefault="00A40049" w:rsidP="00141D83">
      <w:r>
        <w:t xml:space="preserve">Hoy en día, cuando el mundo es definitivamente más tóxico que en la época del Dr. </w:t>
      </w:r>
      <w:r>
        <w:rPr>
          <w:i/>
          <w:iCs/>
        </w:rPr>
        <w:t>Gerson</w:t>
      </w:r>
      <w:r>
        <w:t>, este método obtiene resultados que se califican como extraordinarios. No obstante esto, cada vez el trabajo de sanar requiere mayor esfuerzo y conlleva más tiempo. Debemos también admitir</w:t>
      </w:r>
      <w:r w:rsidR="00BB38C3">
        <w:t xml:space="preserve"> con toda honestidad que el método </w:t>
      </w:r>
      <w:r w:rsidR="00BB38C3">
        <w:rPr>
          <w:i/>
          <w:iCs/>
        </w:rPr>
        <w:t>Gerson</w:t>
      </w:r>
      <w:r w:rsidR="00BB38C3">
        <w:t xml:space="preserve"> no es una panacea universal ni un milagro andante. Hay varias razones por las que puede fallar. Por ejemplo, cuando el paciente llega muy tarde en el tiempo de su padecimiento; o después de un largo y exhaustivo tratamiento convencional, sin ninguna remisión; cuando no se cumplen las reglas bien especificadas de nuestro método, o cuando uno de los órganos que nosotros llamamos esenciales ha sido extirpado. Excluyendo estas situaciones, el índice de éxitos del programa del Dr. </w:t>
      </w:r>
      <w:r w:rsidR="00BB38C3">
        <w:rPr>
          <w:i/>
          <w:iCs/>
        </w:rPr>
        <w:t>Gerson</w:t>
      </w:r>
      <w:r w:rsidR="00BB38C3">
        <w:t xml:space="preserve"> en los pacientes con cáncer avanzado y con enfermedades crónicas degenerativas sobrepasa claramente a los tratamientos tradicionales. Los siguientes capítulos explican en detalle porqué y cómo funciona este programa.</w:t>
      </w:r>
    </w:p>
    <w:p w14:paraId="4D0755BD" w14:textId="2D71014A" w:rsidR="003F7357" w:rsidRDefault="003F7357" w:rsidP="00141D83"/>
    <w:p w14:paraId="634B2E40" w14:textId="0D2AFF4F" w:rsidR="003F7357" w:rsidRDefault="003F7357" w:rsidP="003F7357">
      <w:pPr>
        <w:pStyle w:val="Referencias"/>
        <w:rPr>
          <w:b/>
          <w:bCs/>
        </w:rPr>
      </w:pPr>
      <w:r>
        <w:rPr>
          <w:b/>
          <w:bCs/>
        </w:rPr>
        <w:t>Referencia:</w:t>
      </w:r>
    </w:p>
    <w:p w14:paraId="45912695" w14:textId="18DB0D60" w:rsidR="003F7357" w:rsidRDefault="003F7357" w:rsidP="003F7357">
      <w:pPr>
        <w:pStyle w:val="Referencias"/>
        <w:rPr>
          <w:lang w:val="es-AR"/>
        </w:rPr>
      </w:pPr>
      <w:r>
        <w:t xml:space="preserve">“The Germ is Nothing, Terrain is Everything”. </w:t>
      </w:r>
      <w:r w:rsidRPr="003F7357">
        <w:rPr>
          <w:lang w:val="es-AR"/>
        </w:rPr>
        <w:t>Claude Bernard (1817-1878), (El Germén es N</w:t>
      </w:r>
      <w:r>
        <w:rPr>
          <w:lang w:val="es-AR"/>
        </w:rPr>
        <w:t>ada, el Terreno es todo).</w:t>
      </w:r>
    </w:p>
    <w:p w14:paraId="269CD32D" w14:textId="75320F7A" w:rsidR="003F7357" w:rsidRDefault="003F7357" w:rsidP="003F7357">
      <w:pPr>
        <w:pStyle w:val="Referencias"/>
        <w:rPr>
          <w:lang w:val="es-AR"/>
        </w:rPr>
      </w:pPr>
      <w:r>
        <w:rPr>
          <w:lang w:val="es-AR"/>
        </w:rPr>
        <w:t>Mientras que Pasteur preservó esta creencia y postura hasta el final de su vida, concedió finalmente en su lecho de muerte que Claudio Bernard estaba en lo correcto. “Claude Ber</w:t>
      </w:r>
      <w:r w:rsidR="00AE45F7">
        <w:rPr>
          <w:lang w:val="es-AR"/>
        </w:rPr>
        <w:t>nard estaba bien”, concedió Pasteur (1822-1895). Comprobado por Louis Pasteur, Valery Radot. Anuncio pronunciado en su lecho de muerte.</w:t>
      </w:r>
    </w:p>
    <w:p w14:paraId="1C889F0D" w14:textId="547CA0A3" w:rsidR="00D77CA7" w:rsidRDefault="00D77CA7" w:rsidP="003F7357">
      <w:pPr>
        <w:pStyle w:val="Referencias"/>
        <w:rPr>
          <w:lang w:val="es-AR"/>
        </w:rPr>
      </w:pPr>
      <w:r>
        <w:rPr>
          <w:lang w:val="es-AR"/>
        </w:rPr>
        <w:t>(</w:t>
      </w:r>
      <w:hyperlink r:id="rId5" w:history="1">
        <w:r w:rsidRPr="00D77CA7">
          <w:rPr>
            <w:rStyle w:val="Hipervnculo"/>
            <w:lang w:val="es-AR"/>
          </w:rPr>
          <w:t>www.originalquinton.com/history.php</w:t>
        </w:r>
      </w:hyperlink>
      <w:r>
        <w:rPr>
          <w:lang w:val="es-AR"/>
        </w:rPr>
        <w:t>)</w:t>
      </w:r>
    </w:p>
    <w:p w14:paraId="4C2B81BA" w14:textId="3C1CA7B8" w:rsidR="00D16CBD" w:rsidRDefault="00D16CBD">
      <w:pPr>
        <w:spacing w:line="240" w:lineRule="auto"/>
        <w:ind w:firstLine="0"/>
        <w:jc w:val="left"/>
        <w:rPr>
          <w:lang w:val="es-AR"/>
        </w:rPr>
      </w:pPr>
      <w:r>
        <w:rPr>
          <w:lang w:val="es-AR"/>
        </w:rPr>
        <w:br w:type="page"/>
      </w:r>
    </w:p>
    <w:p w14:paraId="325B0DF1" w14:textId="40499576" w:rsidR="00D16CBD" w:rsidRDefault="001F2199" w:rsidP="001F2199">
      <w:pPr>
        <w:pStyle w:val="Ttulo2"/>
        <w:rPr>
          <w:lang w:val="es-AR"/>
        </w:rPr>
      </w:pPr>
      <w:r>
        <w:rPr>
          <w:lang w:val="es-AR"/>
        </w:rPr>
        <w:t>parte 1</w:t>
      </w:r>
    </w:p>
    <w:p w14:paraId="61F7B5FE" w14:textId="1DAD0561" w:rsidR="001F2199" w:rsidRPr="001F2199" w:rsidRDefault="001F2199" w:rsidP="001F2199">
      <w:pPr>
        <w:pStyle w:val="Ttulo3"/>
        <w:rPr>
          <w:lang w:val="es-AR"/>
        </w:rPr>
      </w:pPr>
      <w:r>
        <w:rPr>
          <w:lang w:val="es-AR"/>
        </w:rPr>
        <w:t>Salud y curación en un mundo enfermo</w:t>
      </w:r>
    </w:p>
    <w:sectPr w:rsidR="001F2199" w:rsidRPr="001F2199"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44860DCC"/>
    <w:multiLevelType w:val="hybridMultilevel"/>
    <w:tmpl w:val="92BE298A"/>
    <w:lvl w:ilvl="0" w:tplc="807EC1F6">
      <w:numFmt w:val="bullet"/>
      <w:lvlText w:val="-"/>
      <w:lvlJc w:val="left"/>
      <w:pPr>
        <w:ind w:left="927" w:hanging="360"/>
      </w:pPr>
      <w:rPr>
        <w:rFonts w:ascii="Carlito" w:eastAsia="Times New Roman" w:hAnsi="Carlito" w:cs="Carlito" w:hint="default"/>
      </w:rPr>
    </w:lvl>
    <w:lvl w:ilvl="1" w:tplc="2C0A0003" w:tentative="1">
      <w:start w:val="1"/>
      <w:numFmt w:val="bullet"/>
      <w:lvlText w:val="o"/>
      <w:lvlJc w:val="left"/>
      <w:pPr>
        <w:ind w:left="1647" w:hanging="360"/>
      </w:pPr>
      <w:rPr>
        <w:rFonts w:ascii="Courier New" w:hAnsi="Courier New" w:cs="Courier New" w:hint="default"/>
      </w:rPr>
    </w:lvl>
    <w:lvl w:ilvl="2" w:tplc="2C0A0005" w:tentative="1">
      <w:start w:val="1"/>
      <w:numFmt w:val="bullet"/>
      <w:lvlText w:val=""/>
      <w:lvlJc w:val="left"/>
      <w:pPr>
        <w:ind w:left="2367" w:hanging="360"/>
      </w:pPr>
      <w:rPr>
        <w:rFonts w:ascii="Wingdings" w:hAnsi="Wingdings" w:hint="default"/>
      </w:rPr>
    </w:lvl>
    <w:lvl w:ilvl="3" w:tplc="2C0A0001" w:tentative="1">
      <w:start w:val="1"/>
      <w:numFmt w:val="bullet"/>
      <w:lvlText w:val=""/>
      <w:lvlJc w:val="left"/>
      <w:pPr>
        <w:ind w:left="3087" w:hanging="360"/>
      </w:pPr>
      <w:rPr>
        <w:rFonts w:ascii="Symbol" w:hAnsi="Symbol" w:hint="default"/>
      </w:rPr>
    </w:lvl>
    <w:lvl w:ilvl="4" w:tplc="2C0A0003" w:tentative="1">
      <w:start w:val="1"/>
      <w:numFmt w:val="bullet"/>
      <w:lvlText w:val="o"/>
      <w:lvlJc w:val="left"/>
      <w:pPr>
        <w:ind w:left="3807" w:hanging="360"/>
      </w:pPr>
      <w:rPr>
        <w:rFonts w:ascii="Courier New" w:hAnsi="Courier New" w:cs="Courier New" w:hint="default"/>
      </w:rPr>
    </w:lvl>
    <w:lvl w:ilvl="5" w:tplc="2C0A0005" w:tentative="1">
      <w:start w:val="1"/>
      <w:numFmt w:val="bullet"/>
      <w:lvlText w:val=""/>
      <w:lvlJc w:val="left"/>
      <w:pPr>
        <w:ind w:left="4527" w:hanging="360"/>
      </w:pPr>
      <w:rPr>
        <w:rFonts w:ascii="Wingdings" w:hAnsi="Wingdings" w:hint="default"/>
      </w:rPr>
    </w:lvl>
    <w:lvl w:ilvl="6" w:tplc="2C0A0001" w:tentative="1">
      <w:start w:val="1"/>
      <w:numFmt w:val="bullet"/>
      <w:lvlText w:val=""/>
      <w:lvlJc w:val="left"/>
      <w:pPr>
        <w:ind w:left="5247" w:hanging="360"/>
      </w:pPr>
      <w:rPr>
        <w:rFonts w:ascii="Symbol" w:hAnsi="Symbol" w:hint="default"/>
      </w:rPr>
    </w:lvl>
    <w:lvl w:ilvl="7" w:tplc="2C0A0003" w:tentative="1">
      <w:start w:val="1"/>
      <w:numFmt w:val="bullet"/>
      <w:lvlText w:val="o"/>
      <w:lvlJc w:val="left"/>
      <w:pPr>
        <w:ind w:left="5967" w:hanging="360"/>
      </w:pPr>
      <w:rPr>
        <w:rFonts w:ascii="Courier New" w:hAnsi="Courier New" w:cs="Courier New" w:hint="default"/>
      </w:rPr>
    </w:lvl>
    <w:lvl w:ilvl="8" w:tplc="2C0A0005" w:tentative="1">
      <w:start w:val="1"/>
      <w:numFmt w:val="bullet"/>
      <w:lvlText w:val=""/>
      <w:lvlJc w:val="left"/>
      <w:pPr>
        <w:ind w:left="668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63"/>
    <w:rsid w:val="000300E0"/>
    <w:rsid w:val="00062B5B"/>
    <w:rsid w:val="000F21F4"/>
    <w:rsid w:val="00107125"/>
    <w:rsid w:val="00137F50"/>
    <w:rsid w:val="00141D83"/>
    <w:rsid w:val="001B01E1"/>
    <w:rsid w:val="001B3EA0"/>
    <w:rsid w:val="001D1CC3"/>
    <w:rsid w:val="001F2199"/>
    <w:rsid w:val="001F61A0"/>
    <w:rsid w:val="00223A52"/>
    <w:rsid w:val="0026572D"/>
    <w:rsid w:val="002757B7"/>
    <w:rsid w:val="00337427"/>
    <w:rsid w:val="003F7357"/>
    <w:rsid w:val="004F6467"/>
    <w:rsid w:val="005556D6"/>
    <w:rsid w:val="005C2012"/>
    <w:rsid w:val="00606997"/>
    <w:rsid w:val="00617B35"/>
    <w:rsid w:val="0066311C"/>
    <w:rsid w:val="0067127A"/>
    <w:rsid w:val="00683BB8"/>
    <w:rsid w:val="00700DA7"/>
    <w:rsid w:val="00785A73"/>
    <w:rsid w:val="0079779F"/>
    <w:rsid w:val="00797931"/>
    <w:rsid w:val="007C2F91"/>
    <w:rsid w:val="007C4B9B"/>
    <w:rsid w:val="007D2AA1"/>
    <w:rsid w:val="00846678"/>
    <w:rsid w:val="00950F55"/>
    <w:rsid w:val="00986283"/>
    <w:rsid w:val="00A13F63"/>
    <w:rsid w:val="00A34B4A"/>
    <w:rsid w:val="00A40049"/>
    <w:rsid w:val="00A85F29"/>
    <w:rsid w:val="00AC4A9B"/>
    <w:rsid w:val="00AE45F7"/>
    <w:rsid w:val="00B71067"/>
    <w:rsid w:val="00B71446"/>
    <w:rsid w:val="00BB38C3"/>
    <w:rsid w:val="00BC5AAF"/>
    <w:rsid w:val="00BD32E5"/>
    <w:rsid w:val="00C37EC6"/>
    <w:rsid w:val="00CA3A11"/>
    <w:rsid w:val="00CB0758"/>
    <w:rsid w:val="00CC0FE1"/>
    <w:rsid w:val="00CE163D"/>
    <w:rsid w:val="00D16CBD"/>
    <w:rsid w:val="00D24B40"/>
    <w:rsid w:val="00D77CA7"/>
    <w:rsid w:val="00E0791D"/>
    <w:rsid w:val="00E232DC"/>
    <w:rsid w:val="00E23821"/>
    <w:rsid w:val="00F0421E"/>
    <w:rsid w:val="00F10F8C"/>
    <w:rsid w:val="00FC0334"/>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0683B"/>
  <w15:chartTrackingRefBased/>
  <w15:docId w15:val="{9437F611-5BC5-4186-BE97-5B2ED094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41D83"/>
    <w:pPr>
      <w:spacing w:line="288" w:lineRule="auto"/>
      <w:ind w:firstLine="567"/>
      <w:jc w:val="both"/>
    </w:pPr>
    <w:rPr>
      <w:rFonts w:ascii="Carlito" w:hAnsi="Carlito"/>
      <w:spacing w:val="20"/>
      <w:sz w:val="24"/>
      <w:szCs w:val="36"/>
      <w:lang w:val="en-U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1F2199"/>
    <w:pPr>
      <w:keepNext/>
      <w:spacing w:before="240" w:after="60"/>
      <w:ind w:firstLine="0"/>
      <w:jc w:val="center"/>
      <w:outlineLvl w:val="2"/>
    </w:pPr>
    <w:rPr>
      <w:rFonts w:ascii="Calibri" w:hAnsi="Calibri" w:cs="Arial"/>
      <w:b/>
      <w:bCs/>
      <w:sz w:val="4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rFonts w:ascii="Trajan Pro" w:hAnsi="Trajan Pro"/>
      <w:b w:val="0"/>
      <w:caps/>
    </w:rPr>
  </w:style>
  <w:style w:type="paragraph" w:customStyle="1" w:styleId="Indice">
    <w:name w:val="Indice"/>
    <w:basedOn w:val="Normal"/>
    <w:rsid w:val="005556D6"/>
    <w:pPr>
      <w:tabs>
        <w:tab w:val="left" w:leader="dot" w:pos="9072"/>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Prrafodelista">
    <w:name w:val="List Paragraph"/>
    <w:basedOn w:val="Normal"/>
    <w:uiPriority w:val="34"/>
    <w:qFormat/>
    <w:rsid w:val="00E0791D"/>
    <w:pPr>
      <w:ind w:left="720"/>
      <w:contextualSpacing/>
    </w:pPr>
  </w:style>
  <w:style w:type="paragraph" w:customStyle="1" w:styleId="Referencias">
    <w:name w:val="Referencias"/>
    <w:basedOn w:val="Normal"/>
    <w:autoRedefine/>
    <w:qFormat/>
    <w:rsid w:val="00141D83"/>
    <w:pPr>
      <w:ind w:firstLine="0"/>
    </w:pPr>
    <w:rPr>
      <w:sz w:val="20"/>
    </w:rPr>
  </w:style>
  <w:style w:type="character" w:styleId="Hipervnculo">
    <w:name w:val="Hyperlink"/>
    <w:basedOn w:val="Fuentedeprrafopredeter"/>
    <w:rsid w:val="00D77CA7"/>
    <w:rPr>
      <w:color w:val="0563C1" w:themeColor="hyperlink"/>
      <w:u w:val="single"/>
    </w:rPr>
  </w:style>
  <w:style w:type="character" w:styleId="Mencinsinresolver">
    <w:name w:val="Unresolved Mention"/>
    <w:basedOn w:val="Fuentedeprrafopredeter"/>
    <w:uiPriority w:val="99"/>
    <w:semiHidden/>
    <w:unhideWhenUsed/>
    <w:rsid w:val="00D77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originalquinton.com/history.php"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768</TotalTime>
  <Pages>19</Pages>
  <Words>3841</Words>
  <Characters>21128</Characters>
  <Application>Microsoft Office Word</Application>
  <DocSecurity>0</DocSecurity>
  <Lines>176</Lines>
  <Paragraphs>49</Paragraphs>
  <ScaleCrop>false</ScaleCrop>
  <HeadingPairs>
    <vt:vector size="8" baseType="variant">
      <vt:variant>
        <vt:lpstr>Título</vt:lpstr>
      </vt:variant>
      <vt:variant>
        <vt:i4>1</vt:i4>
      </vt:variant>
      <vt:variant>
        <vt:lpstr>Títulos</vt:lpstr>
      </vt:variant>
      <vt:variant>
        <vt:i4>7</vt:i4>
      </vt:variant>
      <vt:variant>
        <vt:lpstr>Title</vt:lpstr>
      </vt:variant>
      <vt:variant>
        <vt:i4>1</vt:i4>
      </vt:variant>
      <vt:variant>
        <vt:lpstr>Headings</vt:lpstr>
      </vt:variant>
      <vt:variant>
        <vt:i4>4</vt:i4>
      </vt:variant>
    </vt:vector>
  </HeadingPairs>
  <TitlesOfParts>
    <vt:vector size="13" baseType="lpstr">
      <vt:lpstr>LUNA ROJA</vt:lpstr>
      <vt:lpstr>terapia de gerson</vt:lpstr>
      <vt:lpstr>        Charlotte gerson &amp; Beata Bishop</vt:lpstr>
      <vt:lpstr>        contenido</vt:lpstr>
      <vt:lpstr>        Notas Preliminares</vt:lpstr>
      <vt:lpstr>        Reconocimiento</vt:lpstr>
      <vt:lpstr>        Mensaje a nuestros lectores</vt:lpstr>
      <vt:lpstr>        Introducción</vt:lpstr>
      <vt:lpstr>LUNA ROJA</vt:lpstr>
      <vt:lpstr>terapia de gerson</vt:lpstr>
      <vt:lpstr>        Charlotte gerson &amp; Beata Bishop</vt:lpstr>
      <vt:lpstr>        contenido</vt:lpstr>
      <vt:lpstr>        </vt:lpstr>
    </vt:vector>
  </TitlesOfParts>
  <Company>Windows uE</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16</cp:revision>
  <cp:lastPrinted>1900-01-01T03:00:00Z</cp:lastPrinted>
  <dcterms:created xsi:type="dcterms:W3CDTF">2021-09-13T01:53:00Z</dcterms:created>
  <dcterms:modified xsi:type="dcterms:W3CDTF">2021-09-15T03:16:00Z</dcterms:modified>
</cp:coreProperties>
</file>